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179F9A" w14:textId="77777777" w:rsidR="00F13BD6" w:rsidRDefault="00F13BD6" w:rsidP="00FA69C7">
      <w:pPr>
        <w:ind w:firstLine="0"/>
        <w:rPr>
          <w:rFonts w:ascii="Times New Roman" w:hAnsi="Times New Roman" w:cs="Times New Roman"/>
          <w:lang w:val="vi-VN"/>
        </w:rPr>
      </w:pPr>
      <w:r w:rsidRPr="00A06197">
        <w:rPr>
          <w:rFonts w:ascii="Times New Roman" w:hAnsi="Times New Roman" w:cs="Times New Roman"/>
          <w:lang w:val="vi-VN"/>
        </w:rPr>
        <w:t>Tony</w:t>
      </w:r>
      <w:r>
        <w:rPr>
          <w:rFonts w:ascii="Times New Roman" w:hAnsi="Times New Roman" w:cs="Times New Roman"/>
          <w:lang w:val="vi-VN"/>
        </w:rPr>
        <w:t xml:space="preserve"> Nguyen</w:t>
      </w:r>
    </w:p>
    <w:p w14:paraId="75527ECE" w14:textId="244AC4DB" w:rsidR="00F13BD6" w:rsidRPr="00C8465E" w:rsidRDefault="00C8465E" w:rsidP="00FA69C7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Dr. </w:t>
      </w:r>
      <w:r w:rsidR="00C03400">
        <w:rPr>
          <w:rFonts w:ascii="Times New Roman" w:hAnsi="Times New Roman" w:cs="Times New Roman"/>
        </w:rPr>
        <w:t>Shawn Bowers</w:t>
      </w:r>
    </w:p>
    <w:p w14:paraId="78D796F3" w14:textId="151ECEE4" w:rsidR="00F13BD6" w:rsidRDefault="00C8465E" w:rsidP="00FA69C7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C03400">
        <w:rPr>
          <w:rFonts w:ascii="Times New Roman" w:hAnsi="Times New Roman" w:cs="Times New Roman"/>
        </w:rPr>
        <w:t>PSC 324 01</w:t>
      </w:r>
    </w:p>
    <w:p w14:paraId="01C6DAB2" w14:textId="49A24E05" w:rsidR="00F13BD6" w:rsidRDefault="00C8465E" w:rsidP="00FA69C7">
      <w:pPr>
        <w:ind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="00C03400">
        <w:rPr>
          <w:rFonts w:ascii="Times New Roman" w:hAnsi="Times New Roman" w:cs="Times New Roman"/>
        </w:rPr>
        <w:t>5</w:t>
      </w:r>
      <w:r w:rsidR="00F13BD6">
        <w:rPr>
          <w:rFonts w:ascii="Times New Roman" w:hAnsi="Times New Roman" w:cs="Times New Roman"/>
        </w:rPr>
        <w:t xml:space="preserve"> </w:t>
      </w:r>
      <w:r w:rsidR="00C03400">
        <w:rPr>
          <w:rFonts w:ascii="Times New Roman" w:hAnsi="Times New Roman" w:cs="Times New Roman"/>
        </w:rPr>
        <w:t>April</w:t>
      </w:r>
      <w:r w:rsidR="00F13BD6">
        <w:rPr>
          <w:rFonts w:ascii="Times New Roman" w:hAnsi="Times New Roman" w:cs="Times New Roman"/>
        </w:rPr>
        <w:t xml:space="preserve"> 202</w:t>
      </w:r>
      <w:r w:rsidR="00C03400">
        <w:rPr>
          <w:rFonts w:ascii="Times New Roman" w:hAnsi="Times New Roman" w:cs="Times New Roman"/>
        </w:rPr>
        <w:t>4</w:t>
      </w:r>
    </w:p>
    <w:p w14:paraId="44C0A03A" w14:textId="5EF2765F" w:rsidR="00F13BD6" w:rsidRDefault="00C03400" w:rsidP="00C8465E">
      <w:pPr>
        <w:ind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Homework 5</w:t>
      </w:r>
    </w:p>
    <w:p w14:paraId="216DD6DA" w14:textId="4234DD5F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1</w:t>
      </w:r>
    </w:p>
    <w:p w14:paraId="70708381" w14:textId="2D756DEB" w:rsidR="002E6832" w:rsidRDefault="002E6832" w:rsidP="002E68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information and training </w:t>
      </w:r>
      <w:proofErr w:type="gramStart"/>
      <w:r>
        <w:rPr>
          <w:rFonts w:ascii="Times New Roman" w:hAnsi="Times New Roman" w:cs="Times New Roman"/>
        </w:rPr>
        <w:t>statistics</w:t>
      </w:r>
      <w:proofErr w:type="gramEnd"/>
    </w:p>
    <w:p w14:paraId="70643356" w14:textId="50ED117F" w:rsidR="007C3B49" w:rsidRDefault="00D816F5" w:rsidP="00863CC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statistics provid</w:t>
      </w:r>
      <w:r w:rsidR="007C3B49">
        <w:rPr>
          <w:rFonts w:ascii="Times New Roman" w:hAnsi="Times New Roman" w:cs="Times New Roman"/>
        </w:rPr>
        <w:t>e information on the number of iterations run, the training and evaluation loss rate, the learning rate, and the duration in seconds.</w:t>
      </w:r>
    </w:p>
    <w:p w14:paraId="01F96ED4" w14:textId="4A9176E4" w:rsidR="00863CCB" w:rsidRDefault="00D816F5" w:rsidP="00863CC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7C3B49">
        <w:rPr>
          <w:rFonts w:ascii="Times New Roman" w:hAnsi="Times New Roman" w:cs="Times New Roman"/>
        </w:rPr>
        <w:t xml:space="preserve">Among the iterations, the run time is </w:t>
      </w:r>
      <w:proofErr w:type="gramStart"/>
      <w:r w:rsidR="007C3B49">
        <w:rPr>
          <w:rFonts w:ascii="Times New Roman" w:hAnsi="Times New Roman" w:cs="Times New Roman"/>
        </w:rPr>
        <w:t>pretty consistent</w:t>
      </w:r>
      <w:proofErr w:type="gramEnd"/>
      <w:r w:rsidR="007C3B49">
        <w:rPr>
          <w:rFonts w:ascii="Times New Roman" w:hAnsi="Times New Roman" w:cs="Times New Roman"/>
        </w:rPr>
        <w:t xml:space="preserve"> without any significant changes.</w:t>
      </w:r>
    </w:p>
    <w:p w14:paraId="47964697" w14:textId="73F31273" w:rsidR="007C3B49" w:rsidRDefault="007C3B49" w:rsidP="00863CC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Between the training and evaluation loss </w:t>
      </w:r>
      <w:r w:rsidR="004D3F28">
        <w:rPr>
          <w:rFonts w:ascii="Times New Roman" w:hAnsi="Times New Roman" w:cs="Times New Roman"/>
        </w:rPr>
        <w:t>rates</w:t>
      </w:r>
      <w:r>
        <w:rPr>
          <w:rFonts w:ascii="Times New Roman" w:hAnsi="Times New Roman" w:cs="Times New Roman"/>
        </w:rPr>
        <w:t xml:space="preserve">, the two </w:t>
      </w:r>
      <w:r w:rsidR="004D3F28">
        <w:rPr>
          <w:rFonts w:ascii="Times New Roman" w:hAnsi="Times New Roman" w:cs="Times New Roman"/>
        </w:rPr>
        <w:t xml:space="preserve">numbers are </w:t>
      </w:r>
      <w:proofErr w:type="gramStart"/>
      <w:r w:rsidR="004D3F28">
        <w:rPr>
          <w:rFonts w:ascii="Times New Roman" w:hAnsi="Times New Roman" w:cs="Times New Roman"/>
        </w:rPr>
        <w:t>pretty consistent</w:t>
      </w:r>
      <w:proofErr w:type="gramEnd"/>
      <w:r w:rsidR="004D3F28">
        <w:rPr>
          <w:rFonts w:ascii="Times New Roman" w:hAnsi="Times New Roman" w:cs="Times New Roman"/>
        </w:rPr>
        <w:t xml:space="preserve"> as well.</w:t>
      </w:r>
    </w:p>
    <w:p w14:paraId="5AFC836B" w14:textId="2B7AD814" w:rsidR="004D3F28" w:rsidRDefault="004D3F28" w:rsidP="00863CC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093811">
        <w:rPr>
          <w:rFonts w:ascii="Times New Roman" w:hAnsi="Times New Roman" w:cs="Times New Roman"/>
        </w:rPr>
        <w:t>two loss rates and learning rates are inversely correlated. This one can easily be seen using the graph features.</w:t>
      </w:r>
    </w:p>
    <w:p w14:paraId="518384E5" w14:textId="5CA5CD42" w:rsidR="002E6832" w:rsidRDefault="002E6832" w:rsidP="002E68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Basic syntaxes</w:t>
      </w:r>
    </w:p>
    <w:p w14:paraId="3383D93C" w14:textId="77777777" w:rsidR="00A4602B" w:rsidRDefault="00093811" w:rsidP="00F42E1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A4602B">
        <w:rPr>
          <w:rFonts w:ascii="Times New Roman" w:hAnsi="Times New Roman" w:cs="Times New Roman"/>
        </w:rPr>
        <w:t xml:space="preserve">Create </w:t>
      </w:r>
      <w:proofErr w:type="gramStart"/>
      <w:r w:rsidRPr="00A4602B">
        <w:rPr>
          <w:rFonts w:ascii="Times New Roman" w:hAnsi="Times New Roman" w:cs="Times New Roman"/>
        </w:rPr>
        <w:t>model</w:t>
      </w:r>
      <w:proofErr w:type="gramEnd"/>
    </w:p>
    <w:p w14:paraId="4A0CFB53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#standardSQL</w:t>
      </w:r>
    </w:p>
    <w:p w14:paraId="6F128307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CREATE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OR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REPLACE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MODEL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`bqml_lab.sample_model`</w:t>
      </w:r>
    </w:p>
    <w:p w14:paraId="3439A89E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proofErr w:type="gramStart"/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OPTIONS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model_type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=</w:t>
      </w:r>
      <w:r w:rsidRPr="00A4602B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'logistic_reg'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</w:p>
    <w:p w14:paraId="23067FA8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4B5C03BB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totals.transactions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IS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NULL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A4602B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A4602B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label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24080383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device.operatingSystem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A4602B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""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os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627B859D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device.isMobile</w:t>
      </w:r>
      <w:proofErr w:type="gramEnd"/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is_mobile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7C1CDC0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geoNetwork.country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A4602B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""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country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20FEFFF1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totals.pageviews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A4602B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A4602B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pageviews</w:t>
      </w:r>
    </w:p>
    <w:p w14:paraId="71AD7513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26714068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A4602B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`bigquery-public-data.google_analytics_sample.ga_sessions_*`</w:t>
      </w:r>
    </w:p>
    <w:p w14:paraId="61C09BD6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proofErr w:type="gramStart"/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WHERE</w:t>
      </w:r>
      <w:proofErr w:type="gramEnd"/>
    </w:p>
    <w:p w14:paraId="35275A94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A4602B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_TABLE_SUFFIX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BETWEEN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'20160801'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A4602B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'20170631'</w:t>
      </w:r>
    </w:p>
    <w:p w14:paraId="5D63014C" w14:textId="2F20E9A5" w:rsid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A4602B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lastRenderedPageBreak/>
        <w:t>LIMIT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A4602B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100000</w:t>
      </w:r>
      <w:r w:rsidRPr="00A4602B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;</w:t>
      </w:r>
      <w:proofErr w:type="gramEnd"/>
    </w:p>
    <w:p w14:paraId="2CEA0013" w14:textId="77777777" w:rsidR="00A4602B" w:rsidRPr="00A4602B" w:rsidRDefault="00A4602B" w:rsidP="00A4602B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2B08B07F" w14:textId="07FA1FD6" w:rsidR="00A4602B" w:rsidRDefault="00093811" w:rsidP="00840D3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A4602B">
        <w:rPr>
          <w:rFonts w:ascii="Times New Roman" w:hAnsi="Times New Roman" w:cs="Times New Roman"/>
        </w:rPr>
        <w:t xml:space="preserve">Predict </w:t>
      </w:r>
      <w:proofErr w:type="gramStart"/>
      <w:r w:rsidRPr="00A4602B">
        <w:rPr>
          <w:rFonts w:ascii="Times New Roman" w:hAnsi="Times New Roman" w:cs="Times New Roman"/>
        </w:rPr>
        <w:t>model</w:t>
      </w:r>
      <w:proofErr w:type="gramEnd"/>
    </w:p>
    <w:p w14:paraId="15E165F6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#standardSQL</w:t>
      </w:r>
    </w:p>
    <w:p w14:paraId="031139D4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46E43AFA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*</w:t>
      </w:r>
    </w:p>
    <w:p w14:paraId="3CB7752B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6516D620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ml.</w:t>
      </w:r>
      <w:proofErr w:type="gramStart"/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EVALUATE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MODEL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`bqml_lab.sample_model`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38216BDB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75338F6A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totals.transactions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IS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NULL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7112A5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7112A5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label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611D410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device.operatingSystem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7112A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""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os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05013BB7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device.isMobile</w:t>
      </w:r>
      <w:proofErr w:type="gramEnd"/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is_mobile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1B5C7D0D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geoNetwork.country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7112A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""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country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6361D96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totals.pageviews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7112A5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pageviews</w:t>
      </w:r>
    </w:p>
    <w:p w14:paraId="2519D05F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6A5B8DEC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7112A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`bigquery-public-data.google_analytics_sample.ga_sessions_*`</w:t>
      </w:r>
    </w:p>
    <w:p w14:paraId="55608687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proofErr w:type="gramStart"/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WHERE</w:t>
      </w:r>
      <w:proofErr w:type="gramEnd"/>
    </w:p>
    <w:p w14:paraId="7315C32E" w14:textId="77777777" w:rsidR="007112A5" w:rsidRPr="007112A5" w:rsidRDefault="007112A5" w:rsidP="007112A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7112A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_TABLE_SUFFIX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BETWEEN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'20170701'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7112A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'20170801'</w:t>
      </w:r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proofErr w:type="gramStart"/>
      <w:r w:rsidRPr="007112A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7112A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;</w:t>
      </w:r>
      <w:proofErr w:type="gramEnd"/>
    </w:p>
    <w:p w14:paraId="7C82836A" w14:textId="77777777" w:rsidR="00840D3A" w:rsidRPr="00840D3A" w:rsidRDefault="00840D3A" w:rsidP="007112A5">
      <w:pPr>
        <w:pStyle w:val="ListParagraph"/>
        <w:ind w:left="1800" w:firstLine="0"/>
        <w:rPr>
          <w:rFonts w:ascii="Times New Roman" w:hAnsi="Times New Roman" w:cs="Times New Roman"/>
        </w:rPr>
      </w:pPr>
    </w:p>
    <w:p w14:paraId="713977BA" w14:textId="6C5C8760" w:rsidR="00093811" w:rsidRDefault="00093811" w:rsidP="0009381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Evaluate </w:t>
      </w:r>
      <w:proofErr w:type="gramStart"/>
      <w:r>
        <w:rPr>
          <w:rFonts w:ascii="Times New Roman" w:hAnsi="Times New Roman" w:cs="Times New Roman"/>
        </w:rPr>
        <w:t>model</w:t>
      </w:r>
      <w:proofErr w:type="gramEnd"/>
    </w:p>
    <w:p w14:paraId="470008AD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#standardSQL</w:t>
      </w:r>
    </w:p>
    <w:p w14:paraId="6759B295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7724E0E2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country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CD42760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SUM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predicted_label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total_predicted_purchases</w:t>
      </w:r>
    </w:p>
    <w:p w14:paraId="51F76FA8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1C835B72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ml.</w:t>
      </w:r>
      <w:proofErr w:type="gramStart"/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PREDICT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MODEL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`bqml_lab.sample_model`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7657EEF7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26776FAB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device.operatingSystem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322063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""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os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F03C937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device.isMobile</w:t>
      </w:r>
      <w:proofErr w:type="gramEnd"/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is_mobile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F4B1181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totals.pageviews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322063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pageviews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DEB697D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geoNetwork.country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322063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""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country</w:t>
      </w:r>
    </w:p>
    <w:p w14:paraId="2B3AC245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083B8D16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322063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`bigquery-public-data.google_analytics_sample.ga_sessions_*`</w:t>
      </w:r>
    </w:p>
    <w:p w14:paraId="6FA04B6C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proofErr w:type="gramStart"/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WHERE</w:t>
      </w:r>
      <w:proofErr w:type="gramEnd"/>
    </w:p>
    <w:p w14:paraId="737A648B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_TABLE_SUFFIX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BETWEEN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'20170701'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'20170801'</w:t>
      </w:r>
      <w:r w:rsidRPr="00322063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</w:t>
      </w:r>
    </w:p>
    <w:p w14:paraId="39702182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GROUP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BY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country</w:t>
      </w:r>
    </w:p>
    <w:p w14:paraId="1DC23931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ORDER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BY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22063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total_predicted_purchases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DESC</w:t>
      </w:r>
      <w:proofErr w:type="gramEnd"/>
    </w:p>
    <w:p w14:paraId="3F18D2C9" w14:textId="77777777" w:rsidR="00322063" w:rsidRPr="00322063" w:rsidRDefault="00322063" w:rsidP="00322063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22063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LIMIT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322063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10</w:t>
      </w:r>
      <w:r w:rsidRPr="00322063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;</w:t>
      </w:r>
      <w:proofErr w:type="gramEnd"/>
    </w:p>
    <w:p w14:paraId="63162CC2" w14:textId="77777777" w:rsidR="00322063" w:rsidRPr="00093811" w:rsidRDefault="00322063" w:rsidP="00322063">
      <w:pPr>
        <w:pStyle w:val="ListParagraph"/>
        <w:ind w:left="1800" w:firstLine="0"/>
        <w:rPr>
          <w:rFonts w:ascii="Times New Roman" w:hAnsi="Times New Roman" w:cs="Times New Roman"/>
        </w:rPr>
      </w:pPr>
    </w:p>
    <w:p w14:paraId="6EE6805C" w14:textId="5586F16B" w:rsidR="002E6832" w:rsidRDefault="002E6832" w:rsidP="002E68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Predicted features and features used to build the </w:t>
      </w:r>
      <w:proofErr w:type="gramStart"/>
      <w:r>
        <w:rPr>
          <w:rFonts w:ascii="Times New Roman" w:hAnsi="Times New Roman" w:cs="Times New Roman"/>
        </w:rPr>
        <w:t>model</w:t>
      </w:r>
      <w:proofErr w:type="gramEnd"/>
    </w:p>
    <w:p w14:paraId="246279CF" w14:textId="42B21C96" w:rsidR="0069697F" w:rsidRDefault="0069697F" w:rsidP="0069697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Predicted </w:t>
      </w:r>
      <w:r w:rsidR="00840D3A">
        <w:rPr>
          <w:rFonts w:ascii="Times New Roman" w:hAnsi="Times New Roman" w:cs="Times New Roman"/>
        </w:rPr>
        <w:t xml:space="preserve">features: visitor </w:t>
      </w:r>
      <w:proofErr w:type="gramStart"/>
      <w:r w:rsidR="00840D3A">
        <w:rPr>
          <w:rFonts w:ascii="Times New Roman" w:hAnsi="Times New Roman" w:cs="Times New Roman"/>
        </w:rPr>
        <w:t>transactions</w:t>
      </w:r>
      <w:proofErr w:type="gramEnd"/>
    </w:p>
    <w:p w14:paraId="1A45C04A" w14:textId="161B0C76" w:rsidR="007112A5" w:rsidRDefault="007112A5" w:rsidP="0069697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Features used to build the model:</w:t>
      </w:r>
    </w:p>
    <w:p w14:paraId="42D5B8F4" w14:textId="1B40C51D" w:rsidR="007112A5" w:rsidRDefault="00FE1D77" w:rsidP="007112A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total.transactions</w:t>
      </w:r>
      <w:proofErr w:type="gramEnd"/>
    </w:p>
    <w:p w14:paraId="2E827D86" w14:textId="17E9D9F8" w:rsidR="00FE1D77" w:rsidRDefault="00FE1D77" w:rsidP="007112A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device.operatingSystem</w:t>
      </w:r>
      <w:proofErr w:type="gramEnd"/>
    </w:p>
    <w:p w14:paraId="3590C034" w14:textId="6F49FFC5" w:rsidR="00FE1D77" w:rsidRDefault="00FE1D77" w:rsidP="007112A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device.isMobile</w:t>
      </w:r>
      <w:proofErr w:type="gramEnd"/>
    </w:p>
    <w:p w14:paraId="0B582F18" w14:textId="74144777" w:rsidR="00FE1D77" w:rsidRDefault="00FE1D77" w:rsidP="007112A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geoNetwork.country</w:t>
      </w:r>
    </w:p>
    <w:p w14:paraId="1A7CDF95" w14:textId="789190FB" w:rsidR="00FE1D77" w:rsidRDefault="00FC1DF5" w:rsidP="007112A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totals.pageviews</w:t>
      </w:r>
      <w:proofErr w:type="gramEnd"/>
    </w:p>
    <w:p w14:paraId="536E9229" w14:textId="1B0381EA" w:rsidR="002E6832" w:rsidRDefault="000A0CD5" w:rsidP="002E68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BigQuery ML returns</w:t>
      </w:r>
    </w:p>
    <w:p w14:paraId="10782B60" w14:textId="13123C20" w:rsidR="00FC1DF5" w:rsidRDefault="00FC1DF5" w:rsidP="00FC1DF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</w:t>
      </w:r>
      <w:proofErr w:type="gramStart"/>
      <w:r>
        <w:rPr>
          <w:rFonts w:ascii="Times New Roman" w:hAnsi="Times New Roman" w:cs="Times New Roman"/>
        </w:rPr>
        <w:t>model</w:t>
      </w:r>
      <w:proofErr w:type="gramEnd"/>
    </w:p>
    <w:p w14:paraId="046F2067" w14:textId="08FE40E1" w:rsidR="00322063" w:rsidRDefault="00322063" w:rsidP="00322063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does not really return anything other than saying the model has been created.</w:t>
      </w:r>
    </w:p>
    <w:p w14:paraId="3F8F1757" w14:textId="1E1E5F4D" w:rsidR="00FC1DF5" w:rsidRDefault="00FC1DF5" w:rsidP="00FC1DF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Evaluate </w:t>
      </w:r>
      <w:proofErr w:type="gramStart"/>
      <w:r>
        <w:rPr>
          <w:rFonts w:ascii="Times New Roman" w:hAnsi="Times New Roman" w:cs="Times New Roman"/>
        </w:rPr>
        <w:t>model</w:t>
      </w:r>
      <w:proofErr w:type="gramEnd"/>
    </w:p>
    <w:p w14:paraId="564E626E" w14:textId="5C0085CB" w:rsidR="00FC1DF5" w:rsidRDefault="00FC1DF5" w:rsidP="00FC1DF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returns the statistics that are used to evaluate the </w:t>
      </w:r>
      <w:proofErr w:type="gramStart"/>
      <w:r>
        <w:rPr>
          <w:rFonts w:ascii="Times New Roman" w:hAnsi="Times New Roman" w:cs="Times New Roman"/>
        </w:rPr>
        <w:t>model</w:t>
      </w:r>
      <w:proofErr w:type="gramEnd"/>
    </w:p>
    <w:p w14:paraId="7C67CCDC" w14:textId="48476879" w:rsidR="00FC1DF5" w:rsidRDefault="00FC1DF5" w:rsidP="00FC1DF5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case, we have:</w:t>
      </w:r>
    </w:p>
    <w:p w14:paraId="1E565CFB" w14:textId="19920FEA" w:rsidR="00FC1DF5" w:rsidRDefault="00A45CDE" w:rsidP="00FC1DF5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Precision</w:t>
      </w:r>
    </w:p>
    <w:p w14:paraId="2D48B264" w14:textId="450B041C" w:rsidR="00A45CDE" w:rsidRDefault="00A45CDE" w:rsidP="00FC1DF5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Recall</w:t>
      </w:r>
    </w:p>
    <w:p w14:paraId="4988E1A8" w14:textId="19BADC53" w:rsidR="00A45CDE" w:rsidRDefault="00A45CDE" w:rsidP="00FC1DF5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Accuracy</w:t>
      </w:r>
    </w:p>
    <w:p w14:paraId="63018829" w14:textId="1E3FC937" w:rsidR="00A45CDE" w:rsidRDefault="00A45CDE" w:rsidP="00FC1DF5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F1_score</w:t>
      </w:r>
    </w:p>
    <w:p w14:paraId="5FA2CE04" w14:textId="5530DEB0" w:rsidR="00A45CDE" w:rsidRDefault="00A45CDE" w:rsidP="00FC1DF5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Log_</w:t>
      </w:r>
      <w:proofErr w:type="gramStart"/>
      <w:r>
        <w:rPr>
          <w:rFonts w:ascii="Times New Roman" w:hAnsi="Times New Roman" w:cs="Times New Roman"/>
        </w:rPr>
        <w:t>loss</w:t>
      </w:r>
      <w:proofErr w:type="gramEnd"/>
    </w:p>
    <w:p w14:paraId="684C371D" w14:textId="319D7C9A" w:rsidR="00A45CDE" w:rsidRDefault="00A45CDE" w:rsidP="00FC1DF5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Roc_auc</w:t>
      </w:r>
    </w:p>
    <w:p w14:paraId="024B870B" w14:textId="2109F398" w:rsidR="00FC1DF5" w:rsidRDefault="00FC1DF5" w:rsidP="00FC1DF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Prediction</w:t>
      </w:r>
    </w:p>
    <w:p w14:paraId="4CA4B716" w14:textId="1353E588" w:rsidR="0035484E" w:rsidRDefault="0035484E" w:rsidP="0035484E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prediction step returns the predicted label for each </w:t>
      </w:r>
      <w:r w:rsidR="00146D84">
        <w:rPr>
          <w:rFonts w:ascii="Times New Roman" w:hAnsi="Times New Roman" w:cs="Times New Roman"/>
        </w:rPr>
        <w:t xml:space="preserve">instance. </w:t>
      </w:r>
    </w:p>
    <w:p w14:paraId="530ACDF1" w14:textId="2FB4F7C8" w:rsidR="00C719D9" w:rsidRDefault="00C719D9" w:rsidP="00C719D9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purchase per country prediction: All columns and the predicted label</w:t>
      </w:r>
    </w:p>
    <w:p w14:paraId="20018787" w14:textId="4F2D050E" w:rsidR="000A0CD5" w:rsidRDefault="000A0CD5" w:rsidP="002E68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Return all </w:t>
      </w:r>
      <w:proofErr w:type="gramStart"/>
      <w:r w:rsidR="00146D84">
        <w:rPr>
          <w:rFonts w:ascii="Times New Roman" w:hAnsi="Times New Roman" w:cs="Times New Roman"/>
        </w:rPr>
        <w:t>schema</w:t>
      </w:r>
      <w:proofErr w:type="gramEnd"/>
    </w:p>
    <w:p w14:paraId="3D33F4CD" w14:textId="77777777" w:rsidR="00CD1CBF" w:rsidRPr="00CD1CBF" w:rsidRDefault="00CD1CBF" w:rsidP="00CD1CB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CD1CBF">
        <w:rPr>
          <w:rFonts w:ascii="Times New Roman" w:hAnsi="Times New Roman" w:cs="Times New Roman"/>
        </w:rPr>
        <w:t>Row</w:t>
      </w:r>
      <w:r w:rsidRPr="00CD1CBF">
        <w:rPr>
          <w:rFonts w:ascii="Times New Roman" w:hAnsi="Times New Roman" w:cs="Times New Roman"/>
        </w:rPr>
        <w:tab/>
      </w:r>
    </w:p>
    <w:p w14:paraId="6348B21C" w14:textId="5EBD11F8" w:rsidR="00CD1CBF" w:rsidRPr="00723C5A" w:rsidRDefault="00CD1CBF" w:rsidP="00723C5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CD1CBF">
        <w:rPr>
          <w:rFonts w:ascii="Times New Roman" w:hAnsi="Times New Roman" w:cs="Times New Roman"/>
        </w:rPr>
        <w:t>predicted_</w:t>
      </w:r>
      <w:proofErr w:type="gramStart"/>
      <w:r w:rsidRPr="00CD1CBF">
        <w:rPr>
          <w:rFonts w:ascii="Times New Roman" w:hAnsi="Times New Roman" w:cs="Times New Roman"/>
        </w:rPr>
        <w:t>label</w:t>
      </w:r>
      <w:proofErr w:type="gramEnd"/>
    </w:p>
    <w:p w14:paraId="757AB471" w14:textId="772B7C23" w:rsidR="00CD1CBF" w:rsidRPr="00D96335" w:rsidRDefault="00CD1CBF" w:rsidP="00D9633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CD1CBF">
        <w:rPr>
          <w:rFonts w:ascii="Times New Roman" w:hAnsi="Times New Roman" w:cs="Times New Roman"/>
        </w:rPr>
        <w:t>predicted_label_</w:t>
      </w:r>
      <w:proofErr w:type="gramStart"/>
      <w:r w:rsidRPr="00CD1CBF">
        <w:rPr>
          <w:rFonts w:ascii="Times New Roman" w:hAnsi="Times New Roman" w:cs="Times New Roman"/>
        </w:rPr>
        <w:t>probs.</w:t>
      </w:r>
      <w:r w:rsidRPr="00D96335">
        <w:rPr>
          <w:rFonts w:ascii="Times New Roman" w:hAnsi="Times New Roman" w:cs="Times New Roman"/>
        </w:rPr>
        <w:t>label</w:t>
      </w:r>
      <w:proofErr w:type="gramEnd"/>
    </w:p>
    <w:p w14:paraId="6CD06B77" w14:textId="69447AA5" w:rsidR="00CD1CBF" w:rsidRPr="00D96335" w:rsidRDefault="00CD1CBF" w:rsidP="00D9633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CD1CBF">
        <w:rPr>
          <w:rFonts w:ascii="Times New Roman" w:hAnsi="Times New Roman" w:cs="Times New Roman"/>
        </w:rPr>
        <w:t>predicted_label_</w:t>
      </w:r>
      <w:proofErr w:type="gramStart"/>
      <w:r w:rsidRPr="00CD1CBF">
        <w:rPr>
          <w:rFonts w:ascii="Times New Roman" w:hAnsi="Times New Roman" w:cs="Times New Roman"/>
        </w:rPr>
        <w:t>probs.</w:t>
      </w:r>
      <w:r w:rsidRPr="00D96335">
        <w:rPr>
          <w:rFonts w:ascii="Times New Roman" w:hAnsi="Times New Roman" w:cs="Times New Roman"/>
        </w:rPr>
        <w:t>prob</w:t>
      </w:r>
      <w:proofErr w:type="gramEnd"/>
    </w:p>
    <w:p w14:paraId="2D2A3125" w14:textId="7AFA32E3" w:rsidR="00CD1CBF" w:rsidRPr="00D96335" w:rsidRDefault="00CD1CBF" w:rsidP="00D9633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CD1CBF">
        <w:rPr>
          <w:rFonts w:ascii="Times New Roman" w:hAnsi="Times New Roman" w:cs="Times New Roman"/>
        </w:rPr>
        <w:t>os</w:t>
      </w:r>
    </w:p>
    <w:p w14:paraId="53041484" w14:textId="6D0A3CAE" w:rsidR="00CD1CBF" w:rsidRPr="00D96335" w:rsidRDefault="00CD1CBF" w:rsidP="00D9633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CD1CBF">
        <w:rPr>
          <w:rFonts w:ascii="Times New Roman" w:hAnsi="Times New Roman" w:cs="Times New Roman"/>
        </w:rPr>
        <w:t>is_</w:t>
      </w:r>
      <w:proofErr w:type="gramStart"/>
      <w:r w:rsidRPr="00CD1CBF">
        <w:rPr>
          <w:rFonts w:ascii="Times New Roman" w:hAnsi="Times New Roman" w:cs="Times New Roman"/>
        </w:rPr>
        <w:t>mobile</w:t>
      </w:r>
      <w:proofErr w:type="gramEnd"/>
    </w:p>
    <w:p w14:paraId="698D5DCE" w14:textId="5C147044" w:rsidR="00CD1CBF" w:rsidRPr="00D96335" w:rsidRDefault="00CD1CBF" w:rsidP="00D9633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CD1CBF">
        <w:rPr>
          <w:rFonts w:ascii="Times New Roman" w:hAnsi="Times New Roman" w:cs="Times New Roman"/>
        </w:rPr>
        <w:t>pageviews</w:t>
      </w:r>
    </w:p>
    <w:p w14:paraId="215B72D5" w14:textId="6F549F45" w:rsidR="00CD1CBF" w:rsidRDefault="00CD1CBF" w:rsidP="00CD1CB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CD1CBF">
        <w:rPr>
          <w:rFonts w:ascii="Times New Roman" w:hAnsi="Times New Roman" w:cs="Times New Roman"/>
        </w:rPr>
        <w:t>country</w:t>
      </w:r>
    </w:p>
    <w:p w14:paraId="2614A3B6" w14:textId="175EB224" w:rsidR="000A0CD5" w:rsidRDefault="000A0CD5" w:rsidP="002E68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Screenshots</w:t>
      </w:r>
    </w:p>
    <w:p w14:paraId="74EE19EE" w14:textId="24A82CFF" w:rsidR="00840D3A" w:rsidRDefault="00840D3A" w:rsidP="00840D3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D2EF7A" wp14:editId="611491B9">
            <wp:extent cx="5277297" cy="3426859"/>
            <wp:effectExtent l="0" t="0" r="0" b="2540"/>
            <wp:docPr id="181257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74872" name="Picture 18125748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924" cy="348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D3AC" w14:textId="4CB06F58" w:rsidR="0035484E" w:rsidRDefault="0035484E" w:rsidP="00840D3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AC68B9" wp14:editId="63578969">
            <wp:extent cx="5277556" cy="3427028"/>
            <wp:effectExtent l="0" t="0" r="0" b="2540"/>
            <wp:docPr id="52035341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53412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450" cy="344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9C98" w14:textId="497E0772" w:rsidR="0035484E" w:rsidRDefault="0035484E" w:rsidP="00840D3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F07324" wp14:editId="12B275A2">
            <wp:extent cx="5300134" cy="3441690"/>
            <wp:effectExtent l="0" t="0" r="0" b="635"/>
            <wp:docPr id="56747098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70981" name="Picture 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21" cy="34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003C" w14:textId="374B3F70" w:rsidR="00DB7DFC" w:rsidRDefault="001218BD" w:rsidP="00840D3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CD8FA4" wp14:editId="7F21A9E5">
            <wp:extent cx="5367867" cy="3485673"/>
            <wp:effectExtent l="0" t="0" r="4445" b="0"/>
            <wp:docPr id="6901474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47436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976" cy="350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7A4A" w14:textId="37429E2E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2</w:t>
      </w:r>
    </w:p>
    <w:p w14:paraId="6012C70E" w14:textId="7B92A431" w:rsidR="00A136FD" w:rsidRDefault="00A136FD" w:rsidP="00A136F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Describe each </w:t>
      </w:r>
      <w:proofErr w:type="gramStart"/>
      <w:r>
        <w:rPr>
          <w:rFonts w:ascii="Times New Roman" w:hAnsi="Times New Roman" w:cs="Times New Roman"/>
        </w:rPr>
        <w:t>task</w:t>
      </w:r>
      <w:proofErr w:type="gramEnd"/>
    </w:p>
    <w:p w14:paraId="40028774" w14:textId="37AFBC3D" w:rsidR="00A37CB4" w:rsidRDefault="00A37CB4" w:rsidP="00A37CB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1</w:t>
      </w:r>
    </w:p>
    <w:p w14:paraId="33AFFF4E" w14:textId="79EDF17A" w:rsidR="00A37CB4" w:rsidRDefault="00A37CB4" w:rsidP="00A37CB4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SQL </w:t>
      </w:r>
      <w:r w:rsidR="00BE5DD3">
        <w:rPr>
          <w:rFonts w:ascii="Times New Roman" w:hAnsi="Times New Roman" w:cs="Times New Roman"/>
        </w:rPr>
        <w:t xml:space="preserve">codes to explore the </w:t>
      </w:r>
      <w:proofErr w:type="gramStart"/>
      <w:r w:rsidR="00BE5DD3">
        <w:rPr>
          <w:rFonts w:ascii="Times New Roman" w:hAnsi="Times New Roman" w:cs="Times New Roman"/>
        </w:rPr>
        <w:t>dataset</w:t>
      </w:r>
      <w:proofErr w:type="gramEnd"/>
    </w:p>
    <w:p w14:paraId="4DDC5F39" w14:textId="0F7701D9" w:rsidR="00BE5DD3" w:rsidRDefault="007A5E10" w:rsidP="00A37CB4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first command: What percentage of the total visitors who visited our website made a purchase?</w:t>
      </w:r>
    </w:p>
    <w:p w14:paraId="70BFDB1D" w14:textId="7CF923C4" w:rsidR="007A5E10" w:rsidRDefault="007A5E10" w:rsidP="00A37CB4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second command: The top 5 selling products. </w:t>
      </w:r>
    </w:p>
    <w:p w14:paraId="6D40394E" w14:textId="007AC910" w:rsidR="00A37CB4" w:rsidRDefault="00A37CB4" w:rsidP="00A37CB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2</w:t>
      </w:r>
    </w:p>
    <w:p w14:paraId="6BEECECC" w14:textId="27BC7BA7" w:rsidR="001375CE" w:rsidRDefault="001375CE" w:rsidP="001375CE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Identify an objective to know what we should do. </w:t>
      </w:r>
      <w:r w:rsidR="001A571B">
        <w:rPr>
          <w:rFonts w:ascii="Times New Roman" w:hAnsi="Times New Roman" w:cs="Times New Roman"/>
        </w:rPr>
        <w:t xml:space="preserve">This can help with feature engineering. </w:t>
      </w:r>
    </w:p>
    <w:p w14:paraId="2A7E7569" w14:textId="708E2FF2" w:rsidR="00A37CB4" w:rsidRDefault="00A37CB4" w:rsidP="00A37CB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3</w:t>
      </w:r>
    </w:p>
    <w:p w14:paraId="63026E79" w14:textId="00939756" w:rsidR="001A571B" w:rsidRDefault="001A571B" w:rsidP="001A571B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 features and create the training </w:t>
      </w:r>
      <w:proofErr w:type="gramStart"/>
      <w:r>
        <w:rPr>
          <w:rFonts w:ascii="Times New Roman" w:hAnsi="Times New Roman" w:cs="Times New Roman"/>
        </w:rPr>
        <w:t>set</w:t>
      </w:r>
      <w:proofErr w:type="gramEnd"/>
    </w:p>
    <w:p w14:paraId="527658A1" w14:textId="38F7E976" w:rsidR="001A571B" w:rsidRPr="001A571B" w:rsidRDefault="000D70A4" w:rsidP="001A571B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Runs several queries to see which feature should be selected to develop the </w:t>
      </w:r>
      <w:proofErr w:type="gramStart"/>
      <w:r>
        <w:rPr>
          <w:rFonts w:ascii="Times New Roman" w:hAnsi="Times New Roman" w:cs="Times New Roman"/>
        </w:rPr>
        <w:t>model</w:t>
      </w:r>
      <w:proofErr w:type="gramEnd"/>
    </w:p>
    <w:p w14:paraId="4221E49D" w14:textId="622C405D" w:rsidR="00A37CB4" w:rsidRDefault="00A37CB4" w:rsidP="00A37CB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4</w:t>
      </w:r>
    </w:p>
    <w:p w14:paraId="1F450AD5" w14:textId="43B8719B" w:rsidR="00467161" w:rsidRDefault="00467161" w:rsidP="0046716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BigQuery dataset to store </w:t>
      </w:r>
      <w:proofErr w:type="gramStart"/>
      <w:r>
        <w:rPr>
          <w:rFonts w:ascii="Times New Roman" w:hAnsi="Times New Roman" w:cs="Times New Roman"/>
        </w:rPr>
        <w:t>models</w:t>
      </w:r>
      <w:proofErr w:type="gramEnd"/>
    </w:p>
    <w:p w14:paraId="226F4A33" w14:textId="27E1F25C" w:rsidR="00467161" w:rsidRDefault="00467161" w:rsidP="00A37CB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5</w:t>
      </w:r>
    </w:p>
    <w:p w14:paraId="0E718F07" w14:textId="0E406B3B" w:rsidR="00837961" w:rsidRDefault="00837961" w:rsidP="0083796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 BigQueryML model </w:t>
      </w:r>
      <w:proofErr w:type="gramStart"/>
      <w:r>
        <w:rPr>
          <w:rFonts w:ascii="Times New Roman" w:hAnsi="Times New Roman" w:cs="Times New Roman"/>
        </w:rPr>
        <w:t>type</w:t>
      </w:r>
      <w:proofErr w:type="gramEnd"/>
    </w:p>
    <w:p w14:paraId="65AC5E59" w14:textId="1A3286D1" w:rsidR="0040498F" w:rsidRDefault="0040498F" w:rsidP="0040498F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Build a </w:t>
      </w:r>
      <w:proofErr w:type="gramStart"/>
      <w:r>
        <w:rPr>
          <w:rFonts w:ascii="Times New Roman" w:hAnsi="Times New Roman" w:cs="Times New Roman"/>
        </w:rPr>
        <w:t>model</w:t>
      </w:r>
      <w:proofErr w:type="gramEnd"/>
    </w:p>
    <w:p w14:paraId="750C6A2F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CREATE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OR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REPLACE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MODEL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</w:t>
      </w:r>
      <w:proofErr w:type="gramStart"/>
      <w:r w:rsidRPr="0040498F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ecommerce.classification</w:t>
      </w:r>
      <w:proofErr w:type="gramEnd"/>
      <w:r w:rsidRPr="0040498F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_model`</w:t>
      </w:r>
    </w:p>
    <w:p w14:paraId="78527F30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OPTIONS</w:t>
      </w:r>
    </w:p>
    <w:p w14:paraId="0FE646DB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10390120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model_type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=</w:t>
      </w:r>
      <w:r w:rsidRPr="0040498F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'logistic_reg'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75ECD9A0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labels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= 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[</w:t>
      </w:r>
      <w:r w:rsidRPr="0040498F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'will_buy_on_return_visit'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]</w:t>
      </w:r>
    </w:p>
    <w:p w14:paraId="1A65C763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4D9EE8F8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</w:p>
    <w:p w14:paraId="645C6149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470D1CA3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#standardSQL</w:t>
      </w:r>
    </w:p>
    <w:p w14:paraId="5D10815D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5D3FB90E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*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EXCEPT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70AB39FB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73DC4199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63CD8EAE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40498F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 features</w:t>
      </w:r>
    </w:p>
    <w:p w14:paraId="5FE78C0A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50F44BE0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70FADF6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totals.bounces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40498F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bounces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F918B30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totals.timeOnSite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40498F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time_on_site</w:t>
      </w:r>
    </w:p>
    <w:p w14:paraId="4D957B97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7AB330CF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40498F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`data-to-insights.ecommerce.web_analytics`</w:t>
      </w:r>
    </w:p>
    <w:p w14:paraId="4764770D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WHERE</w:t>
      </w:r>
      <w:proofErr w:type="gramEnd"/>
    </w:p>
    <w:p w14:paraId="7437FF51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totals.newVisits</w:t>
      </w:r>
      <w:proofErr w:type="gramEnd"/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= </w:t>
      </w:r>
      <w:r w:rsidRPr="0040498F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</w:t>
      </w:r>
    </w:p>
    <w:p w14:paraId="234ABF36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date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BETWEEN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'20160801'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'20170430'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 train on first 9 months</w:t>
      </w:r>
    </w:p>
    <w:p w14:paraId="05964CF8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JOIN</w:t>
      </w:r>
    </w:p>
    <w:p w14:paraId="72136B1B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6E00E0AB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2B7F5AF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COUNTIF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totals.transactions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totals.newVisits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IS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NULL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40498F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40498F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will_buy_on_return_visit</w:t>
      </w:r>
    </w:p>
    <w:p w14:paraId="56591443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326B3871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 </w:t>
      </w:r>
      <w:r w:rsidRPr="0040498F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`data-to-insights.ecommerce.web_analytics`</w:t>
      </w:r>
    </w:p>
    <w:p w14:paraId="56610251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GROUP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BY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62A2D143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40498F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USING</w:t>
      </w: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40498F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40498F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4781052D" w14:textId="77930B05" w:rsid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40498F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lastRenderedPageBreak/>
        <w:t>;</w:t>
      </w:r>
    </w:p>
    <w:p w14:paraId="3356AD32" w14:textId="77777777" w:rsidR="0040498F" w:rsidRPr="0040498F" w:rsidRDefault="0040498F" w:rsidP="0040498F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2690E3EF" w14:textId="7FD65EF5" w:rsidR="00D905DB" w:rsidRDefault="00D905DB" w:rsidP="0040498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6</w:t>
      </w:r>
    </w:p>
    <w:p w14:paraId="1FD0A55A" w14:textId="06949F74" w:rsidR="00D905DB" w:rsidRDefault="00D905DB" w:rsidP="00D905DB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Evaluate classification model </w:t>
      </w:r>
      <w:proofErr w:type="gramStart"/>
      <w:r>
        <w:rPr>
          <w:rFonts w:ascii="Times New Roman" w:hAnsi="Times New Roman" w:cs="Times New Roman"/>
        </w:rPr>
        <w:t>performance</w:t>
      </w:r>
      <w:proofErr w:type="gramEnd"/>
    </w:p>
    <w:p w14:paraId="71C0A61A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06B12A49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roc_auc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5AFE924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CASE</w:t>
      </w:r>
    </w:p>
    <w:p w14:paraId="588FF3E0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WHEN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roc_auc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.9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THEN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'good'</w:t>
      </w:r>
    </w:p>
    <w:p w14:paraId="258BC480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WHEN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roc_auc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.8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THEN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'fair'</w:t>
      </w:r>
    </w:p>
    <w:p w14:paraId="7DFE1A18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WHEN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roc_auc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.7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THEN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'decent'</w:t>
      </w:r>
    </w:p>
    <w:p w14:paraId="183C0262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WHEN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roc_auc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.6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THEN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'not great'</w:t>
      </w:r>
    </w:p>
    <w:p w14:paraId="51342039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ELSE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'poor'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END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model_quality</w:t>
      </w:r>
    </w:p>
    <w:p w14:paraId="57C51481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3EB084FC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ML.</w:t>
      </w:r>
      <w:proofErr w:type="gramStart"/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EVALUATE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MODEL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ecommerce.classification_model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14EA9583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06766D87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08548A98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*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EXCEPT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2E55A5B0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26C21AD2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7F8BA182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 features</w:t>
      </w:r>
    </w:p>
    <w:p w14:paraId="2ABFF369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20E9CE4D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49C1A91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totals.bounces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bounces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3B4082A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IFNULL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totals.timeOnSite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time_on_site</w:t>
      </w:r>
    </w:p>
    <w:p w14:paraId="1CAA04C8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4186381C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9E214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`data-to-insights.ecommerce.web_analytics`</w:t>
      </w:r>
    </w:p>
    <w:p w14:paraId="552360A3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WHERE</w:t>
      </w:r>
      <w:proofErr w:type="gramEnd"/>
    </w:p>
    <w:p w14:paraId="493F3E95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totals.newVisits</w:t>
      </w:r>
      <w:proofErr w:type="gramEnd"/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=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</w:t>
      </w:r>
    </w:p>
    <w:p w14:paraId="1A50AD27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date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BETWEEN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'20170501'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'20170630'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 eval on 2 months</w:t>
      </w:r>
    </w:p>
    <w:p w14:paraId="240F6E89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JOIN</w:t>
      </w:r>
    </w:p>
    <w:p w14:paraId="7F104E8A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2FA1FCFE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747375A9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IF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COUNTIF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totals.transactions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totals.newVisits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IS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NULL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9E214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will_buy_on_return_visit</w:t>
      </w:r>
    </w:p>
    <w:p w14:paraId="0C75C8FD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1DAC374D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 </w:t>
      </w:r>
      <w:r w:rsidRPr="009E214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`data-to-insights.ecommerce.web_analytics`</w:t>
      </w:r>
    </w:p>
    <w:p w14:paraId="72D250F2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GROUP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BY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09785B2A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9E214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USING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9E214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fullVisitorId</w:t>
      </w: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694E087D" w14:textId="77777777" w:rsidR="009E2147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70F38631" w14:textId="40ADB46B" w:rsidR="00D905DB" w:rsidRPr="009E2147" w:rsidRDefault="009E2147" w:rsidP="009E2147">
      <w:pPr>
        <w:shd w:val="clear" w:color="auto" w:fill="FFFFFF"/>
        <w:suppressAutoHyphens w:val="0"/>
        <w:spacing w:line="270" w:lineRule="atLeast"/>
        <w:ind w:left="252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9E214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</w:t>
      </w:r>
      <w:r w:rsidRPr="009E214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;</w:t>
      </w:r>
    </w:p>
    <w:p w14:paraId="5259B24C" w14:textId="521FBC8A" w:rsidR="0040498F" w:rsidRDefault="0040498F" w:rsidP="0040498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7</w:t>
      </w:r>
    </w:p>
    <w:p w14:paraId="109B043E" w14:textId="13BF2159" w:rsidR="009E2147" w:rsidRDefault="009E2147" w:rsidP="009E2147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Improve performance with feature engineering</w:t>
      </w:r>
      <w:r w:rsidR="00D03DD2">
        <w:rPr>
          <w:rFonts w:ascii="Times New Roman" w:hAnsi="Times New Roman" w:cs="Times New Roman"/>
        </w:rPr>
        <w:t>.</w:t>
      </w:r>
    </w:p>
    <w:p w14:paraId="3595A1B3" w14:textId="3A0D1F2A" w:rsidR="00A8439C" w:rsidRDefault="00A8439C" w:rsidP="00A8439C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Use the same code as </w:t>
      </w:r>
      <w:proofErr w:type="gramStart"/>
      <w:r>
        <w:rPr>
          <w:rFonts w:ascii="Times New Roman" w:hAnsi="Times New Roman" w:cs="Times New Roman"/>
        </w:rPr>
        <w:t>above, but</w:t>
      </w:r>
      <w:proofErr w:type="gramEnd"/>
      <w:r>
        <w:rPr>
          <w:rFonts w:ascii="Times New Roman" w:hAnsi="Times New Roman" w:cs="Times New Roman"/>
        </w:rPr>
        <w:t xml:space="preserve"> create another model to feature engineer different features and </w:t>
      </w:r>
      <w:r w:rsidR="00D03DD2">
        <w:rPr>
          <w:rFonts w:ascii="Times New Roman" w:hAnsi="Times New Roman" w:cs="Times New Roman"/>
        </w:rPr>
        <w:t>control.</w:t>
      </w:r>
    </w:p>
    <w:p w14:paraId="3D30B56B" w14:textId="469DC8AF" w:rsidR="00D03DD2" w:rsidRPr="00D03DD2" w:rsidRDefault="00D03DD2" w:rsidP="00D03DD2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evaluation again to confirm/see the same metric.</w:t>
      </w:r>
    </w:p>
    <w:p w14:paraId="60CB8169" w14:textId="1F3F16C8" w:rsidR="0040498F" w:rsidRDefault="0040498F" w:rsidP="0040498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8</w:t>
      </w:r>
    </w:p>
    <w:p w14:paraId="24AC1B38" w14:textId="2D850872" w:rsidR="00D03DD2" w:rsidRDefault="00D03DD2" w:rsidP="00D03DD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Predict which new visitor will come back and </w:t>
      </w:r>
      <w:proofErr w:type="gramStart"/>
      <w:r>
        <w:rPr>
          <w:rFonts w:ascii="Times New Roman" w:hAnsi="Times New Roman" w:cs="Times New Roman"/>
        </w:rPr>
        <w:t>purchase</w:t>
      </w:r>
      <w:proofErr w:type="gramEnd"/>
    </w:p>
    <w:p w14:paraId="389657B4" w14:textId="6D71DE1D" w:rsidR="003A1770" w:rsidRDefault="003A1770" w:rsidP="00D03DD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Similar to</w:t>
      </w:r>
      <w:proofErr w:type="gramEnd"/>
      <w:r>
        <w:rPr>
          <w:rFonts w:ascii="Times New Roman" w:hAnsi="Times New Roman" w:cs="Times New Roman"/>
        </w:rPr>
        <w:t xml:space="preserve"> the run prediction method</w:t>
      </w:r>
    </w:p>
    <w:p w14:paraId="136182FE" w14:textId="372E869F" w:rsidR="00BE36BA" w:rsidRDefault="00BE36BA" w:rsidP="00BE36BA">
      <w:pPr>
        <w:pStyle w:val="ListParagraph"/>
        <w:numPr>
          <w:ilvl w:val="3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code has been </w:t>
      </w:r>
      <w:proofErr w:type="gramStart"/>
      <w:r>
        <w:rPr>
          <w:rFonts w:ascii="Times New Roman" w:hAnsi="Times New Roman" w:cs="Times New Roman"/>
        </w:rPr>
        <w:t>applied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48809C3" w14:textId="4462F346" w:rsidR="0040498F" w:rsidRDefault="0040498F" w:rsidP="0040498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9</w:t>
      </w:r>
      <w:r w:rsidR="003A1770">
        <w:rPr>
          <w:rFonts w:ascii="Times New Roman" w:hAnsi="Times New Roman" w:cs="Times New Roman"/>
        </w:rPr>
        <w:t>:</w:t>
      </w:r>
    </w:p>
    <w:p w14:paraId="758DCEFE" w14:textId="21351FD6" w:rsidR="003A1770" w:rsidRDefault="003A1770" w:rsidP="003A1770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Analyze results and additional </w:t>
      </w:r>
      <w:proofErr w:type="gramStart"/>
      <w:r>
        <w:rPr>
          <w:rFonts w:ascii="Times New Roman" w:hAnsi="Times New Roman" w:cs="Times New Roman"/>
        </w:rPr>
        <w:t>information</w:t>
      </w:r>
      <w:proofErr w:type="gramEnd"/>
    </w:p>
    <w:p w14:paraId="69423795" w14:textId="0F35B2FC" w:rsidR="00021931" w:rsidRDefault="00021931" w:rsidP="003A1770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Based on the prediction result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1A201B7B" wp14:editId="48DBA43E">
            <wp:extent cx="5054957" cy="3282482"/>
            <wp:effectExtent l="0" t="0" r="0" b="0"/>
            <wp:docPr id="72598944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89445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50" cy="330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71E2" w14:textId="17925BDF" w:rsidR="0040498F" w:rsidRDefault="0040498F" w:rsidP="0040498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10</w:t>
      </w:r>
    </w:p>
    <w:p w14:paraId="1B531890" w14:textId="055D373A" w:rsidR="00A136FD" w:rsidRDefault="00A136FD" w:rsidP="00A136F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ranges for Task 5 and Task 6. Instances used for </w:t>
      </w:r>
      <w:proofErr w:type="gramStart"/>
      <w:r>
        <w:rPr>
          <w:rFonts w:ascii="Times New Roman" w:hAnsi="Times New Roman" w:cs="Times New Roman"/>
        </w:rPr>
        <w:t>testing</w:t>
      </w:r>
      <w:proofErr w:type="gramEnd"/>
    </w:p>
    <w:p w14:paraId="395C9DF4" w14:textId="21755486" w:rsidR="00837961" w:rsidRDefault="00837961" w:rsidP="0083796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5</w:t>
      </w:r>
    </w:p>
    <w:p w14:paraId="67A2A01A" w14:textId="74E15D5D" w:rsidR="00837961" w:rsidRDefault="00837961" w:rsidP="0083796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Train: 20</w:t>
      </w:r>
      <w:r w:rsidR="00B970F6">
        <w:rPr>
          <w:rFonts w:ascii="Times New Roman" w:hAnsi="Times New Roman" w:cs="Times New Roman"/>
        </w:rPr>
        <w:t>160801 – 20170430</w:t>
      </w:r>
      <w:r w:rsidR="00743781">
        <w:rPr>
          <w:rFonts w:ascii="Times New Roman" w:hAnsi="Times New Roman" w:cs="Times New Roman"/>
        </w:rPr>
        <w:t xml:space="preserve">. Used 563,076 rows for </w:t>
      </w:r>
      <w:proofErr w:type="gramStart"/>
      <w:r w:rsidR="00743781">
        <w:rPr>
          <w:rFonts w:ascii="Times New Roman" w:hAnsi="Times New Roman" w:cs="Times New Roman"/>
        </w:rPr>
        <w:t>training</w:t>
      </w:r>
      <w:proofErr w:type="gramEnd"/>
      <w:r w:rsidR="00743781">
        <w:rPr>
          <w:rFonts w:ascii="Times New Roman" w:hAnsi="Times New Roman" w:cs="Times New Roman"/>
        </w:rPr>
        <w:t xml:space="preserve"> </w:t>
      </w:r>
    </w:p>
    <w:p w14:paraId="022D4E50" w14:textId="301794E2" w:rsidR="0040498F" w:rsidRDefault="009E2147" w:rsidP="009E214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6</w:t>
      </w:r>
    </w:p>
    <w:p w14:paraId="7D0FCCC7" w14:textId="618CE2B0" w:rsidR="009E2147" w:rsidRPr="009E2147" w:rsidRDefault="009E2147" w:rsidP="009E2147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Evaluate</w:t>
      </w:r>
      <w:r w:rsidR="000633C2">
        <w:rPr>
          <w:rFonts w:ascii="Times New Roman" w:hAnsi="Times New Roman" w:cs="Times New Roman"/>
        </w:rPr>
        <w:t xml:space="preserve">: 20170501 – 20170630. Used </w:t>
      </w:r>
      <w:r w:rsidR="004B62A3">
        <w:rPr>
          <w:rFonts w:ascii="Times New Roman" w:hAnsi="Times New Roman" w:cs="Times New Roman"/>
        </w:rPr>
        <w:t xml:space="preserve">9,978 instances for </w:t>
      </w:r>
      <w:proofErr w:type="gramStart"/>
      <w:r w:rsidR="00851C23">
        <w:rPr>
          <w:rFonts w:ascii="Times New Roman" w:hAnsi="Times New Roman" w:cs="Times New Roman"/>
        </w:rPr>
        <w:t>testing</w:t>
      </w:r>
      <w:proofErr w:type="gramEnd"/>
    </w:p>
    <w:p w14:paraId="605DCD6D" w14:textId="50724B64" w:rsidR="005D3CAD" w:rsidRPr="00021931" w:rsidRDefault="00A136FD" w:rsidP="0002193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Screenshots</w:t>
      </w:r>
    </w:p>
    <w:p w14:paraId="665F269C" w14:textId="526941B4" w:rsidR="0040498F" w:rsidRPr="00021931" w:rsidRDefault="00021931" w:rsidP="0002193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ECF1DD" wp14:editId="0A390759">
            <wp:extent cx="5518597" cy="3583550"/>
            <wp:effectExtent l="0" t="0" r="6350" b="0"/>
            <wp:docPr id="23026292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62923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195" cy="35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9F30" w14:textId="160D5E70" w:rsidR="00D905DB" w:rsidRDefault="00021931" w:rsidP="005D3CA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ECAB88" wp14:editId="7B626E93">
            <wp:extent cx="5176467" cy="3361386"/>
            <wp:effectExtent l="0" t="0" r="5715" b="4445"/>
            <wp:docPr id="56436640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66400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147" cy="338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822E" w14:textId="16C63FB2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3</w:t>
      </w:r>
    </w:p>
    <w:p w14:paraId="1839B8AD" w14:textId="2C2C6E82" w:rsidR="00870914" w:rsidRDefault="00C63D19" w:rsidP="008709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Screenshots</w:t>
      </w:r>
    </w:p>
    <w:p w14:paraId="5DA16DEB" w14:textId="73820AFF" w:rsidR="00C63D19" w:rsidRDefault="00C63D19" w:rsidP="00C63D1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ECC26F" wp14:editId="6BD19A42">
            <wp:extent cx="5299657" cy="3441380"/>
            <wp:effectExtent l="0" t="0" r="0" b="635"/>
            <wp:docPr id="14926555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5552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174" cy="34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29D8" w14:textId="4CA874C6" w:rsidR="00C63D19" w:rsidRDefault="00C63D19" w:rsidP="00C63D1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94A0B3" wp14:editId="2EC23756">
            <wp:extent cx="5354967" cy="3477296"/>
            <wp:effectExtent l="0" t="0" r="4445" b="2540"/>
            <wp:docPr id="127410899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08995" name="Picture 1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349" cy="354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FF29" w14:textId="2D8DBAEC" w:rsidR="00C63D19" w:rsidRDefault="006A0BFC" w:rsidP="008709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number of rows returned in Task 3 is </w:t>
      </w:r>
      <w:r w:rsidRPr="006A0BFC">
        <w:rPr>
          <w:rFonts w:ascii="Times New Roman" w:hAnsi="Times New Roman" w:cs="Times New Roman"/>
        </w:rPr>
        <w:t>1120077</w:t>
      </w:r>
    </w:p>
    <w:p w14:paraId="4E561600" w14:textId="721C9974" w:rsidR="006A0BFC" w:rsidRDefault="00481CDE" w:rsidP="008709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Screenshot of the schema of the training model</w:t>
      </w:r>
    </w:p>
    <w:p w14:paraId="71CD3795" w14:textId="36FCB28F" w:rsidR="00481CDE" w:rsidRDefault="00A84BB0" w:rsidP="00481CD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5ADC70" wp14:editId="21BF5DE2">
            <wp:extent cx="5434299" cy="3528811"/>
            <wp:effectExtent l="0" t="0" r="1905" b="1905"/>
            <wp:docPr id="15524044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04400" name="Picture 15524044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183" cy="35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7A11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lastRenderedPageBreak/>
        <w:t>CREATE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or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REPLACE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MODEL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taxi.taxifare</w:t>
      </w:r>
      <w:proofErr w:type="gramEnd"/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_model</w:t>
      </w:r>
    </w:p>
    <w:p w14:paraId="3BEAD5E9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OPTIONS</w:t>
      </w:r>
    </w:p>
    <w:p w14:paraId="3B1D2F86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model_type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=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'linear_reg'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labels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=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[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'total_fare'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])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</w:p>
    <w:p w14:paraId="69B50663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60C2F495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WITH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params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322DD232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22E58861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TRAIN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AADBE43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2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EVAL</w:t>
      </w:r>
    </w:p>
    <w:p w14:paraId="5669060D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161A0847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7FBC4050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daynames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</w:p>
    <w:p w14:paraId="73FC49ED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[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'Sun'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'Mon'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'Tues'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'Wed'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'Thurs'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'Fri'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'Sat'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]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daysofweek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0ACF585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7653C2DC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taxitrips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06676012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46DD4677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tolls_amount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+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fare_amount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total_fare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1E5185A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daysofweek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[</w:t>
      </w:r>
      <w:proofErr w:type="gramEnd"/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ORDINAL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EXTRACT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DAYOFWEEK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pickup_datetime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))]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dayofweek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CE3F55C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EXTRACT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HOUR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pickup_datetime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hourofday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10489AE6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pickup_longitude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pickuplon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C6B202D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pickup_latitude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pickuplat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4BE4825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dropoff_longitude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dropofflon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2E29F90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dropoff_latitude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dropofflat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B103545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passenger_count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passengers</w:t>
      </w:r>
    </w:p>
    <w:p w14:paraId="17D88FBB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6A0EAF7B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`nyc-</w:t>
      </w:r>
      <w:proofErr w:type="gramStart"/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tlc.yellow</w:t>
      </w:r>
      <w:proofErr w:type="gramEnd"/>
      <w:r w:rsidRPr="006415E1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.trips`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daynames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params</w:t>
      </w:r>
    </w:p>
    <w:p w14:paraId="506EE483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WHERE</w:t>
      </w:r>
      <w:proofErr w:type="gramEnd"/>
    </w:p>
    <w:p w14:paraId="494165D5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trip_distance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fare_amount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</w:p>
    <w:p w14:paraId="6CEC79F6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ABS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FARM_FINGERPRINT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CAST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pickup_datetime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STRING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)))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  <w:r w:rsidRPr="006415E1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1000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=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params.TRAIN</w:t>
      </w:r>
    </w:p>
    <w:p w14:paraId="470FCD8D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444D6560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6836F4D5" w14:textId="7777777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*</w:t>
      </w:r>
    </w:p>
    <w:p w14:paraId="36DACDCD" w14:textId="6B1F7757" w:rsidR="006415E1" w:rsidRPr="006415E1" w:rsidRDefault="006415E1" w:rsidP="006415E1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6415E1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  <w:r w:rsidRPr="006415E1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6415E1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taxitrips</w:t>
      </w:r>
    </w:p>
    <w:p w14:paraId="6E686D6A" w14:textId="448C8B19" w:rsidR="00F84CD7" w:rsidRDefault="00E9318F" w:rsidP="00F84CD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Evaluation query</w:t>
      </w:r>
    </w:p>
    <w:p w14:paraId="14787030" w14:textId="1B7CC626" w:rsidR="00E9318F" w:rsidRDefault="00D901E7" w:rsidP="00D901E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Number of rows returned: </w:t>
      </w:r>
      <w:proofErr w:type="gramStart"/>
      <w:r>
        <w:rPr>
          <w:rFonts w:ascii="Times New Roman" w:hAnsi="Times New Roman" w:cs="Times New Roman"/>
        </w:rPr>
        <w:t>1</w:t>
      </w:r>
      <w:proofErr w:type="gramEnd"/>
    </w:p>
    <w:p w14:paraId="1CC25918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#standardSQL</w:t>
      </w:r>
    </w:p>
    <w:p w14:paraId="66E0BFB0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5726B833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SQRT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mean_squared_error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rmse</w:t>
      </w:r>
    </w:p>
    <w:p w14:paraId="037560A3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4908F41A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ML.</w:t>
      </w:r>
      <w:proofErr w:type="gramStart"/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EVALUATE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MODEL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taxi.taxifare_model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77896DB2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6E424736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7FB2E510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WITH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params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0D0AA029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lastRenderedPageBreak/>
        <w:t xml:space="preserve">   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6BAEF66B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TRAIN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230698C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2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EVAL</w:t>
      </w:r>
    </w:p>
    <w:p w14:paraId="064DF14F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772F282E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67256DA9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daynames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</w:p>
    <w:p w14:paraId="21ECDD77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[</w:t>
      </w:r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'Sun'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'Mon'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'Tues'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'Wed'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'Thurs'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'Fri'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'Sat'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]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daysofweek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16F8D561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631EB816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taxitrips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2C8919A2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22A91613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tolls_amount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+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fare_amount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total_fare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BC08F8C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daysofweek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[</w:t>
      </w:r>
      <w:proofErr w:type="gramEnd"/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ORDINAL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EXTRACT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DAYOFWEEK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pickup_datetime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))]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dayofweek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54FD3FD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EXTRACT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HOUR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pickup_datetime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hourofday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2845A7D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pickup_longitude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pickuplon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A90557C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pickup_latitude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pickuplat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E2C5B59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dropoff_longitude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dropofflon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16B9555A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dropoff_latitude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dropofflat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F0C2660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passenger_count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passengers</w:t>
      </w:r>
    </w:p>
    <w:p w14:paraId="7029120E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72A6937A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`nyc-</w:t>
      </w:r>
      <w:proofErr w:type="gramStart"/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tlc.yellow</w:t>
      </w:r>
      <w:proofErr w:type="gramEnd"/>
      <w:r w:rsidRPr="00D901E7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.trips`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daynames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params</w:t>
      </w:r>
    </w:p>
    <w:p w14:paraId="7B749AD7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WHERE</w:t>
      </w:r>
      <w:proofErr w:type="gramEnd"/>
    </w:p>
    <w:p w14:paraId="43651D1F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trip_distance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fare_amount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</w:p>
    <w:p w14:paraId="191B0136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ABS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FARM_FINGERPRINT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CAST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pickup_datetime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STRING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)))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  <w:r w:rsidRPr="00D901E7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1000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=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params.EVAL</w:t>
      </w:r>
    </w:p>
    <w:p w14:paraId="3C0A2B04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6D210D58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2809E175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*</w:t>
      </w:r>
    </w:p>
    <w:p w14:paraId="1E1AFBFB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D901E7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taxitrips</w:t>
      </w:r>
    </w:p>
    <w:p w14:paraId="0C4181B0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4818E493" w14:textId="77777777" w:rsidR="00D901E7" w:rsidRPr="00D901E7" w:rsidRDefault="00D901E7" w:rsidP="00D901E7">
      <w:pPr>
        <w:shd w:val="clear" w:color="auto" w:fill="FFFFFF"/>
        <w:suppressAutoHyphens w:val="0"/>
        <w:spacing w:line="270" w:lineRule="atLeast"/>
        <w:ind w:left="216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D901E7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D901E7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</w:t>
      </w:r>
    </w:p>
    <w:p w14:paraId="1AAFEE66" w14:textId="77777777" w:rsidR="00D901E7" w:rsidRDefault="00D901E7" w:rsidP="00D901E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</w:p>
    <w:p w14:paraId="3143C475" w14:textId="66753AF8" w:rsidR="00E9318F" w:rsidRDefault="00A96BCB" w:rsidP="00F84CD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Modifying the query</w:t>
      </w:r>
    </w:p>
    <w:p w14:paraId="63D2D658" w14:textId="053BB1C8" w:rsidR="003E1CC0" w:rsidRDefault="003E1CC0" w:rsidP="003E1CC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passengers</w:t>
      </w:r>
      <w:r w:rsidR="007D23C6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</w:rPr>
        <w:t>count</w:t>
      </w:r>
      <w:r w:rsidR="007D23C6">
        <w:rPr>
          <w:rFonts w:ascii="Times New Roman" w:hAnsi="Times New Roman" w:cs="Times New Roman"/>
        </w:rPr>
        <w:t xml:space="preserve"> =</w:t>
      </w:r>
      <w:r>
        <w:rPr>
          <w:rFonts w:ascii="Times New Roman" w:hAnsi="Times New Roman" w:cs="Times New Roman"/>
        </w:rPr>
        <w:t xml:space="preserve"> 4</w:t>
      </w:r>
    </w:p>
    <w:p w14:paraId="0A6A91E8" w14:textId="4ACBC471" w:rsidR="003E1CC0" w:rsidRDefault="003E1CC0" w:rsidP="003E1CC0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3C06B6" wp14:editId="2A949ADF">
            <wp:extent cx="4978135" cy="3232597"/>
            <wp:effectExtent l="0" t="0" r="635" b="6350"/>
            <wp:docPr id="12246798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79835" name="Picture 122467983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902" cy="32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01BE" w14:textId="35F60BD2" w:rsidR="007D23C6" w:rsidRDefault="0027558D" w:rsidP="007D23C6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daysofweek = ‘Sun’</w:t>
      </w:r>
    </w:p>
    <w:p w14:paraId="442FD87E" w14:textId="12A394E6" w:rsidR="0027558D" w:rsidRDefault="0027558D" w:rsidP="0027558D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93F7CC" wp14:editId="5890E6DF">
            <wp:extent cx="4997969" cy="3245476"/>
            <wp:effectExtent l="0" t="0" r="0" b="6350"/>
            <wp:docPr id="76587752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77525" name="Picture 2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564" cy="328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73F9" w14:textId="35249C67" w:rsidR="0027558D" w:rsidRDefault="0027558D" w:rsidP="0027558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Fare_amount between 20 and </w:t>
      </w:r>
      <w:proofErr w:type="gramStart"/>
      <w:r>
        <w:rPr>
          <w:rFonts w:ascii="Times New Roman" w:hAnsi="Times New Roman" w:cs="Times New Roman"/>
        </w:rPr>
        <w:t>50</w:t>
      </w:r>
      <w:proofErr w:type="gramEnd"/>
    </w:p>
    <w:p w14:paraId="35485484" w14:textId="0CAE8BEC" w:rsidR="00F940C1" w:rsidRDefault="00F940C1" w:rsidP="00F940C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lang w:eastAsia="en-US"/>
        </w:rPr>
        <w:lastRenderedPageBreak/>
        <w:drawing>
          <wp:inline distT="0" distB="0" distL="0" distR="0" wp14:anchorId="1F3A8DAA" wp14:editId="418A167B">
            <wp:extent cx="4958302" cy="3219718"/>
            <wp:effectExtent l="0" t="0" r="0" b="6350"/>
            <wp:docPr id="26168041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80417" name="Picture 2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206" cy="324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A60D" w14:textId="6C2B7F29" w:rsidR="00F940C1" w:rsidRDefault="00F940C1" w:rsidP="00F940C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Trip_distance &gt; 10</w:t>
      </w:r>
    </w:p>
    <w:p w14:paraId="1289CE8F" w14:textId="5F5D8BA5" w:rsidR="00F940C1" w:rsidRDefault="00F940C1" w:rsidP="00F940C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C31388" wp14:editId="47E89ADE">
            <wp:extent cx="4977684" cy="3232304"/>
            <wp:effectExtent l="0" t="0" r="1270" b="0"/>
            <wp:docPr id="138818745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87454" name="Picture 2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995" cy="32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3E48" w14:textId="48235B69" w:rsidR="00237C05" w:rsidRDefault="00FB2A80" w:rsidP="00237C0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Prediction process</w:t>
      </w:r>
    </w:p>
    <w:p w14:paraId="34393B37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#standardSQL</w:t>
      </w:r>
    </w:p>
    <w:p w14:paraId="12A17045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565CBEE3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*</w:t>
      </w:r>
    </w:p>
    <w:p w14:paraId="3F13F0AB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7B04A0AA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lastRenderedPageBreak/>
        <w:t xml:space="preserve"> 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ml.</w:t>
      </w:r>
      <w:proofErr w:type="gramStart"/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PREDICT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MODEL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`taxi.taxifare_model`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7B94A412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10675295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66D7E456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WITH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params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035F98A7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056FF73E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TRAIN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36CBE52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2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EVAL</w:t>
      </w:r>
    </w:p>
    <w:p w14:paraId="6DCE1D7D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174E2C1D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2CFF16FF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daynames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</w:p>
    <w:p w14:paraId="512212E5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[</w:t>
      </w:r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'Sun'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'Mon'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'Tues'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'Wed'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'Thurs'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'Fri'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'Sat'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]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daysofweek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233BC85D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47826436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taxitrips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</w:p>
    <w:p w14:paraId="704B4FF2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1446D913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tolls_amount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+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fare_amount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total_fare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7D025F6D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daysofweek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[</w:t>
      </w:r>
      <w:proofErr w:type="gramEnd"/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ORDINAL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EXTRACT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DAYOFWEEK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pickup_datetime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))]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dayofweek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5F13DB45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proofErr w:type="gramStart"/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EXTRACT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HOUR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pickup_datetime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hourofday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17CFDDE1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pickup_longitude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pickuplon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1C7FC53A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pickup_latitude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pickuplat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6CBDF64B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dropoff_longitude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dropofflon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E9E8C3D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dropoff_latitude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dropofflat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3376D6B4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passenger_count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passengers</w:t>
      </w:r>
    </w:p>
    <w:p w14:paraId="7117895C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2EFD83B0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`nyc-</w:t>
      </w:r>
      <w:proofErr w:type="gramStart"/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tlc.yellow</w:t>
      </w:r>
      <w:proofErr w:type="gramEnd"/>
      <w:r w:rsidRPr="00FB2A80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.trips`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daynames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,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params</w:t>
      </w:r>
    </w:p>
    <w:p w14:paraId="4EB1B4C1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proofErr w:type="gramStart"/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WHERE</w:t>
      </w:r>
      <w:proofErr w:type="gramEnd"/>
    </w:p>
    <w:p w14:paraId="12702456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trip_distance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fare_amount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&gt;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0</w:t>
      </w:r>
    </w:p>
    <w:p w14:paraId="732EB102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AND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ABS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FARM_FINGERPRINT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CAST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pickup_datetime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STRING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)))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  <w:r w:rsidRPr="00FB2A80">
        <w:rPr>
          <w:rFonts w:ascii="Roboto Mono" w:eastAsia="Times New Roman" w:hAnsi="Roboto Mono" w:cs="Times New Roman"/>
          <w:color w:val="F4511E"/>
          <w:sz w:val="18"/>
          <w:szCs w:val="18"/>
          <w:lang w:eastAsia="en-US"/>
        </w:rPr>
        <w:t>1000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=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params.EVAL</w:t>
      </w:r>
    </w:p>
    <w:p w14:paraId="61499BA7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5FE52E28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7628A239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*</w:t>
      </w:r>
    </w:p>
    <w:p w14:paraId="0FE461EA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</w:t>
      </w:r>
      <w:r w:rsidRPr="00FB2A80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FB2A80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taxitrips</w:t>
      </w:r>
    </w:p>
    <w:p w14:paraId="478D1590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0A812110" w14:textId="77777777" w:rsidR="00FB2A80" w:rsidRPr="00FB2A80" w:rsidRDefault="00FB2A80" w:rsidP="00FB2A80">
      <w:pPr>
        <w:shd w:val="clear" w:color="auto" w:fill="FFFFFF"/>
        <w:suppressAutoHyphens w:val="0"/>
        <w:spacing w:line="270" w:lineRule="atLeast"/>
        <w:ind w:left="288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FB2A80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))</w:t>
      </w:r>
      <w:r w:rsidRPr="00FB2A80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;</w:t>
      </w:r>
    </w:p>
    <w:p w14:paraId="57C090E8" w14:textId="56610730" w:rsidR="00FB2A80" w:rsidRDefault="00762A35" w:rsidP="00FB2A8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first model </w:t>
      </w:r>
      <w:r w:rsidR="004511D8">
        <w:rPr>
          <w:rFonts w:ascii="Times New Roman" w:hAnsi="Times New Roman" w:cs="Times New Roman"/>
        </w:rPr>
        <w:t xml:space="preserve">uses the raw coordinates, while the second uses the derived Euclidian distance from the coordinates. The second model also limits the fare_amount to be between 6 and 200. </w:t>
      </w:r>
    </w:p>
    <w:p w14:paraId="2E806E62" w14:textId="67036D45" w:rsidR="00716AE2" w:rsidRDefault="00E71FA9" w:rsidP="00716AE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the initial parameters as in the tutorial, the second model results in a lower RMSE score (5 and 9), which suggests that it</w:t>
      </w:r>
      <w:r w:rsidR="00716AE2">
        <w:rPr>
          <w:rFonts w:ascii="Times New Roman" w:hAnsi="Times New Roman" w:cs="Times New Roman"/>
        </w:rPr>
        <w:t xml:space="preserve"> is more accurate as interpreted by the RSME. </w:t>
      </w:r>
    </w:p>
    <w:p w14:paraId="11403CF1" w14:textId="5EB2C1DC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4</w:t>
      </w:r>
    </w:p>
    <w:p w14:paraId="51382FE8" w14:textId="0CDDE0F2" w:rsidR="00DF6187" w:rsidRDefault="00DF6187" w:rsidP="00DF618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</w:t>
      </w:r>
      <w:r w:rsidR="00C92CEA">
        <w:rPr>
          <w:rFonts w:ascii="Times New Roman" w:hAnsi="Times New Roman" w:cs="Times New Roman"/>
        </w:rPr>
        <w:t xml:space="preserve">re are 33 seasons in the seasons. The data went back to 1985. </w:t>
      </w:r>
    </w:p>
    <w:p w14:paraId="3280A5DB" w14:textId="58A008B4" w:rsidR="00DF6187" w:rsidRDefault="000B513B" w:rsidP="00DF618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data used to build the model.</w:t>
      </w:r>
    </w:p>
    <w:p w14:paraId="25A22632" w14:textId="2C88290C" w:rsidR="000B513B" w:rsidRDefault="000B513B" w:rsidP="000B513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</w:t>
      </w:r>
      <w:r w:rsidR="004A36E0">
        <w:rPr>
          <w:rFonts w:ascii="Times New Roman" w:hAnsi="Times New Roman" w:cs="Times New Roman"/>
        </w:rPr>
        <w:t>2,117 instances and 27 attributes in the dataset.</w:t>
      </w:r>
    </w:p>
    <w:p w14:paraId="03C8E535" w14:textId="7F340536" w:rsidR="004A36E0" w:rsidRDefault="004A36E0" w:rsidP="000B513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model only uses </w:t>
      </w:r>
      <w:r w:rsidR="00B118B8">
        <w:rPr>
          <w:rFonts w:ascii="Times New Roman" w:hAnsi="Times New Roman" w:cs="Times New Roman"/>
        </w:rPr>
        <w:t>these attributes</w:t>
      </w:r>
      <w:r w:rsidR="00B87601">
        <w:rPr>
          <w:rFonts w:ascii="Times New Roman" w:hAnsi="Times New Roman" w:cs="Times New Roman"/>
        </w:rPr>
        <w:t xml:space="preserve"> to train the </w:t>
      </w:r>
      <w:proofErr w:type="gramStart"/>
      <w:r w:rsidR="00B87601">
        <w:rPr>
          <w:rFonts w:ascii="Times New Roman" w:hAnsi="Times New Roman" w:cs="Times New Roman"/>
        </w:rPr>
        <w:t>data</w:t>
      </w:r>
      <w:proofErr w:type="gramEnd"/>
    </w:p>
    <w:p w14:paraId="7ED30B98" w14:textId="1203DD2E" w:rsidR="00B118B8" w:rsidRDefault="00B87601" w:rsidP="00B118B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Season</w:t>
      </w:r>
    </w:p>
    <w:p w14:paraId="703559D7" w14:textId="23682ACA" w:rsidR="00B87601" w:rsidRDefault="00B87601" w:rsidP="00B118B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Win_</w:t>
      </w:r>
      <w:proofErr w:type="gramStart"/>
      <w:r>
        <w:rPr>
          <w:rFonts w:ascii="Times New Roman" w:hAnsi="Times New Roman" w:cs="Times New Roman"/>
        </w:rPr>
        <w:t>seed</w:t>
      </w:r>
      <w:proofErr w:type="gramEnd"/>
    </w:p>
    <w:p w14:paraId="68C0296A" w14:textId="2E747C2E" w:rsidR="00B87601" w:rsidRDefault="00B87601" w:rsidP="00B118B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Win_seed_</w:t>
      </w:r>
      <w:proofErr w:type="gramStart"/>
      <w:r>
        <w:rPr>
          <w:rFonts w:ascii="Times New Roman" w:hAnsi="Times New Roman" w:cs="Times New Roman"/>
        </w:rPr>
        <w:t>ncaa</w:t>
      </w:r>
      <w:proofErr w:type="gramEnd"/>
    </w:p>
    <w:p w14:paraId="6CB53A08" w14:textId="452F0D2D" w:rsidR="00B87601" w:rsidRDefault="00B87601" w:rsidP="00B118B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Lose_</w:t>
      </w:r>
      <w:proofErr w:type="gramStart"/>
      <w:r>
        <w:rPr>
          <w:rFonts w:ascii="Times New Roman" w:hAnsi="Times New Roman" w:cs="Times New Roman"/>
        </w:rPr>
        <w:t>seed</w:t>
      </w:r>
      <w:proofErr w:type="gramEnd"/>
    </w:p>
    <w:p w14:paraId="1A387C87" w14:textId="65D0C77B" w:rsidR="00B87601" w:rsidRDefault="00B87601" w:rsidP="00B118B8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Lose_seed_</w:t>
      </w:r>
      <w:proofErr w:type="gramStart"/>
      <w:r>
        <w:rPr>
          <w:rFonts w:ascii="Times New Roman" w:hAnsi="Times New Roman" w:cs="Times New Roman"/>
        </w:rPr>
        <w:t>ncaa</w:t>
      </w:r>
      <w:proofErr w:type="gramEnd"/>
    </w:p>
    <w:p w14:paraId="065EA74F" w14:textId="09B1F81F" w:rsidR="004A36E0" w:rsidRDefault="007248E7" w:rsidP="000B513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covers data on NCAA men’s games from 1985 to 2019. </w:t>
      </w:r>
    </w:p>
    <w:p w14:paraId="5BDB96C3" w14:textId="1DCF6D7F" w:rsidR="007248E7" w:rsidRDefault="007248E7" w:rsidP="007248E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training table generated from Task 7</w:t>
      </w:r>
    </w:p>
    <w:p w14:paraId="1FCA0363" w14:textId="4A2E4DAF" w:rsidR="007248E7" w:rsidRDefault="007248E7" w:rsidP="007248E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7248E7">
        <w:rPr>
          <w:rFonts w:ascii="Times New Roman" w:hAnsi="Times New Roman" w:cs="Times New Roman"/>
        </w:rPr>
        <w:drawing>
          <wp:inline distT="0" distB="0" distL="0" distR="0" wp14:anchorId="6D671687" wp14:editId="208E61CD">
            <wp:extent cx="5209505" cy="1385305"/>
            <wp:effectExtent l="0" t="0" r="0" b="0"/>
            <wp:docPr id="1709744900" name="Picture 1" descr="A screenshot of a data loss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44900" name="Picture 1" descr="A screenshot of a data loss repo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7918" cy="13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63BC" w14:textId="5BD937D7" w:rsidR="00234227" w:rsidRDefault="00234227" w:rsidP="0023422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modified Task 7 query</w:t>
      </w:r>
    </w:p>
    <w:p w14:paraId="253091C7" w14:textId="3C781E70" w:rsidR="00234227" w:rsidRDefault="00234227" w:rsidP="0023422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348EE5" wp14:editId="51EBEA59">
            <wp:extent cx="5273899" cy="3424654"/>
            <wp:effectExtent l="0" t="0" r="0" b="4445"/>
            <wp:docPr id="128357313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73131" name="Picture 2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112" cy="343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3892" w14:textId="6D4D8B2F" w:rsidR="00234227" w:rsidRDefault="00234227" w:rsidP="0023422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results are the seed of each school (there are 286 of them)</w:t>
      </w:r>
      <w:r w:rsidR="0004565F">
        <w:rPr>
          <w:rFonts w:ascii="Times New Roman" w:hAnsi="Times New Roman" w:cs="Times New Roman"/>
        </w:rPr>
        <w:t xml:space="preserve">. The </w:t>
      </w:r>
      <w:r w:rsidR="00B531FA">
        <w:rPr>
          <w:rFonts w:ascii="Times New Roman" w:hAnsi="Times New Roman" w:cs="Times New Roman"/>
        </w:rPr>
        <w:t>lower</w:t>
      </w:r>
      <w:r w:rsidR="0004565F">
        <w:rPr>
          <w:rFonts w:ascii="Times New Roman" w:hAnsi="Times New Roman" w:cs="Times New Roman"/>
        </w:rPr>
        <w:t xml:space="preserve"> the weight is, the more likely the team will win. </w:t>
      </w:r>
    </w:p>
    <w:p w14:paraId="41C88D05" w14:textId="03B36C58" w:rsidR="00CC451A" w:rsidRDefault="00CC451A" w:rsidP="0023422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Gonzaga’s weight is </w:t>
      </w:r>
      <w:proofErr w:type="gramStart"/>
      <w:r>
        <w:rPr>
          <w:rFonts w:ascii="Times New Roman" w:hAnsi="Times New Roman" w:cs="Times New Roman"/>
        </w:rPr>
        <w:t>0.039</w:t>
      </w:r>
      <w:proofErr w:type="gramEnd"/>
    </w:p>
    <w:p w14:paraId="0A3E7726" w14:textId="288BFB37" w:rsidR="007248E7" w:rsidRDefault="00DA36A4" w:rsidP="007248E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query result for Task 10</w:t>
      </w:r>
    </w:p>
    <w:p w14:paraId="73E4ED70" w14:textId="6C97059A" w:rsidR="005C41A7" w:rsidRDefault="005C41A7" w:rsidP="00DA36A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BEC4A0" wp14:editId="4716FF74">
            <wp:extent cx="5248141" cy="630786"/>
            <wp:effectExtent l="0" t="0" r="0" b="4445"/>
            <wp:docPr id="1396765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505" name="Picture 13967650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755" cy="6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492D" w14:textId="2D1FEA19" w:rsidR="005C41A7" w:rsidRDefault="005C41A7" w:rsidP="00DA36A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649C58" wp14:editId="7763B4AB">
            <wp:extent cx="5312535" cy="641931"/>
            <wp:effectExtent l="0" t="0" r="0" b="6350"/>
            <wp:docPr id="71283816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38165" name="Picture 71283816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399" cy="6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5AAE" w14:textId="6C397907" w:rsidR="00DA36A4" w:rsidRDefault="00DA36A4" w:rsidP="00DA36A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B13BB6" wp14:editId="4973B7EC">
            <wp:extent cx="5336452" cy="636270"/>
            <wp:effectExtent l="0" t="0" r="0" b="0"/>
            <wp:docPr id="58976649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66490" name="Picture 58976649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948" cy="65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B228" w14:textId="6200B0BA" w:rsidR="00DA36A4" w:rsidRDefault="00DA36A4" w:rsidP="00DA36A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88B792" wp14:editId="07119AFE">
            <wp:extent cx="5389715" cy="642620"/>
            <wp:effectExtent l="0" t="0" r="0" b="5080"/>
            <wp:docPr id="141600041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00416" name="Picture 14160004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742" cy="66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C17E" w14:textId="0DEB76B1" w:rsidR="006E553A" w:rsidRDefault="006E553A" w:rsidP="006E553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number of rows resulting from the Task 12 query is 664. </w:t>
      </w:r>
    </w:p>
    <w:p w14:paraId="25A51FAF" w14:textId="393FF7EA" w:rsidR="00CE3F47" w:rsidRDefault="00CE3F47" w:rsidP="006E553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number of rows used in the Task 15 training model is 438. </w:t>
      </w:r>
    </w:p>
    <w:p w14:paraId="146CD888" w14:textId="300ED30C" w:rsidR="00C43304" w:rsidRDefault="00C43304" w:rsidP="006E553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Modify Task 19 query to include </w:t>
      </w:r>
      <w:proofErr w:type="gramStart"/>
      <w:r>
        <w:rPr>
          <w:rFonts w:ascii="Times New Roman" w:hAnsi="Times New Roman" w:cs="Times New Roman"/>
        </w:rPr>
        <w:t>Gonzaga</w:t>
      </w:r>
      <w:proofErr w:type="gramEnd"/>
    </w:p>
    <w:p w14:paraId="1895B8B5" w14:textId="15FD6DDE" w:rsidR="00C43304" w:rsidRDefault="00C43304" w:rsidP="00C4330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6C91F3" wp14:editId="7BFB3ADC">
            <wp:extent cx="5354967" cy="3477296"/>
            <wp:effectExtent l="0" t="0" r="4445" b="2540"/>
            <wp:docPr id="58632386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3869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406" cy="350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EB86" w14:textId="2F3377A7" w:rsidR="00C43304" w:rsidRDefault="00307233" w:rsidP="00C4330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21 query</w:t>
      </w:r>
    </w:p>
    <w:p w14:paraId="576EC4B4" w14:textId="2D8DCFCB" w:rsidR="00307233" w:rsidRDefault="00307233" w:rsidP="0030723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query may seem a bit intimidating at first, but it is, in fact, quite easy to understand as it is straightforward. Code comments are used liberally to denote their functions. </w:t>
      </w:r>
    </w:p>
    <w:p w14:paraId="4D49A3E8" w14:textId="2F40FD2C" w:rsidR="00307233" w:rsidRDefault="002914DD" w:rsidP="0030723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advantage</w:t>
      </w:r>
      <w:r w:rsidR="00307233">
        <w:rPr>
          <w:rFonts w:ascii="Times New Roman" w:hAnsi="Times New Roman" w:cs="Times New Roman"/>
        </w:rPr>
        <w:t xml:space="preserve"> is </w:t>
      </w:r>
      <w:r>
        <w:rPr>
          <w:rFonts w:ascii="Times New Roman" w:hAnsi="Times New Roman" w:cs="Times New Roman"/>
        </w:rPr>
        <w:t>that everything is laid out. We can control what is returned and so on.</w:t>
      </w:r>
    </w:p>
    <w:p w14:paraId="285FAA07" w14:textId="0A98BC72" w:rsidR="002914DD" w:rsidRDefault="002914DD" w:rsidP="0030723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disadvantage: it makes the function complicated and hard to maintain. I can imagine users can </w:t>
      </w:r>
      <w:r w:rsidR="005B2560">
        <w:rPr>
          <w:rFonts w:ascii="Times New Roman" w:hAnsi="Times New Roman" w:cs="Times New Roman"/>
        </w:rPr>
        <w:t>easily</w:t>
      </w:r>
      <w:r>
        <w:rPr>
          <w:rFonts w:ascii="Times New Roman" w:hAnsi="Times New Roman" w:cs="Times New Roman"/>
        </w:rPr>
        <w:t xml:space="preserve"> </w:t>
      </w:r>
      <w:r w:rsidR="005B2560">
        <w:rPr>
          <w:rFonts w:ascii="Times New Roman" w:hAnsi="Times New Roman" w:cs="Times New Roman"/>
        </w:rPr>
        <w:t>fall</w:t>
      </w:r>
      <w:r>
        <w:rPr>
          <w:rFonts w:ascii="Times New Roman" w:hAnsi="Times New Roman" w:cs="Times New Roman"/>
        </w:rPr>
        <w:t xml:space="preserve"> through </w:t>
      </w:r>
      <w:r w:rsidR="005B2560">
        <w:rPr>
          <w:rFonts w:ascii="Times New Roman" w:hAnsi="Times New Roman" w:cs="Times New Roman"/>
        </w:rPr>
        <w:t xml:space="preserve">the logic why trying to understand it. </w:t>
      </w:r>
    </w:p>
    <w:p w14:paraId="6BE238DD" w14:textId="1DADF9C6" w:rsidR="00307233" w:rsidRDefault="00CB26E0" w:rsidP="00C4330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2019 prediction results</w:t>
      </w:r>
    </w:p>
    <w:p w14:paraId="4B053490" w14:textId="7256BE06" w:rsidR="00CB26E0" w:rsidRDefault="00CB26E0" w:rsidP="00CB26E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model returns some pretty accurate </w:t>
      </w:r>
      <w:proofErr w:type="gramStart"/>
      <w:r>
        <w:rPr>
          <w:rFonts w:ascii="Times New Roman" w:hAnsi="Times New Roman" w:cs="Times New Roman"/>
        </w:rPr>
        <w:t>results</w:t>
      </w:r>
      <w:proofErr w:type="gramEnd"/>
    </w:p>
    <w:p w14:paraId="10824ACD" w14:textId="7FD30699" w:rsidR="00CB26E0" w:rsidRDefault="00CB26E0" w:rsidP="00CB26E0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 game that Gonzaga lost to Texas Tech was correctly predicted</w:t>
      </w:r>
      <w:r w:rsidR="00B71B16">
        <w:rPr>
          <w:rFonts w:ascii="Times New Roman" w:hAnsi="Times New Roman" w:cs="Times New Roman"/>
        </w:rPr>
        <w:t xml:space="preserve">, though the confidence rate is not high (51% chance of losing). </w:t>
      </w:r>
    </w:p>
    <w:p w14:paraId="16E7E2C0" w14:textId="6FF07B71" w:rsidR="00B71B16" w:rsidRDefault="00B71B16" w:rsidP="00CB26E0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Gonzaga v. Florida State</w:t>
      </w:r>
      <w:r w:rsidR="00D64BC4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Gonzaga v. Baylor</w:t>
      </w:r>
      <w:r w:rsidR="00D64BC4">
        <w:rPr>
          <w:rFonts w:ascii="Times New Roman" w:hAnsi="Times New Roman" w:cs="Times New Roman"/>
        </w:rPr>
        <w:t xml:space="preserve">, and Gonzaga v. Fairleigh Dickinson, the model correctly predicted that Gonzaga won. </w:t>
      </w:r>
    </w:p>
    <w:p w14:paraId="19FBFCE5" w14:textId="3E0B5ACA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5</w:t>
      </w:r>
    </w:p>
    <w:p w14:paraId="415FE22C" w14:textId="35060140" w:rsidR="00480E17" w:rsidRDefault="00480E17" w:rsidP="00480E1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 from the first query of Task 4</w:t>
      </w:r>
    </w:p>
    <w:p w14:paraId="5481AB7C" w14:textId="73E7E1B2" w:rsidR="00480E17" w:rsidRDefault="00480E17" w:rsidP="00480E1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CA660C" wp14:editId="66B1BCC1">
            <wp:extent cx="5518597" cy="3583550"/>
            <wp:effectExtent l="0" t="0" r="6350" b="0"/>
            <wp:docPr id="19067434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4347" name="Picture 2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617" cy="35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F24E" w14:textId="5C5323D8" w:rsidR="00317DB4" w:rsidRDefault="00317DB4" w:rsidP="00317DB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Pause and reflect </w:t>
      </w:r>
      <w:r w:rsidR="00312603">
        <w:rPr>
          <w:rFonts w:ascii="Times New Roman" w:hAnsi="Times New Roman" w:cs="Times New Roman"/>
        </w:rPr>
        <w:t>on</w:t>
      </w:r>
      <w:r>
        <w:rPr>
          <w:rFonts w:ascii="Times New Roman" w:hAnsi="Times New Roman" w:cs="Times New Roman"/>
        </w:rPr>
        <w:t xml:space="preserve"> Task 5</w:t>
      </w:r>
    </w:p>
    <w:p w14:paraId="6FFA5F4A" w14:textId="6999DB74" w:rsidR="00312603" w:rsidRDefault="00312603" w:rsidP="0031260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there is no labeled fraud event in the data, I will probably use unsupervised learning to try</w:t>
      </w:r>
      <w:r w:rsidR="001B1EF9">
        <w:rPr>
          <w:rFonts w:ascii="Times New Roman" w:hAnsi="Times New Roman" w:cs="Times New Roman"/>
        </w:rPr>
        <w:t xml:space="preserve"> to detect any abnormalities in the data. For skimming through, I can see that for CASH transactions, the amount is </w:t>
      </w:r>
      <w:proofErr w:type="gramStart"/>
      <w:r w:rsidR="001B1EF9">
        <w:rPr>
          <w:rFonts w:ascii="Times New Roman" w:hAnsi="Times New Roman" w:cs="Times New Roman"/>
        </w:rPr>
        <w:t>pretty big</w:t>
      </w:r>
      <w:proofErr w:type="gramEnd"/>
      <w:r w:rsidR="001B1EF9">
        <w:rPr>
          <w:rFonts w:ascii="Times New Roman" w:hAnsi="Times New Roman" w:cs="Times New Roman"/>
        </w:rPr>
        <w:t>. I will also use association rules to try to find something that can be linked together.</w:t>
      </w:r>
    </w:p>
    <w:p w14:paraId="676940DE" w14:textId="4C568640" w:rsidR="00661164" w:rsidRDefault="00661164" w:rsidP="00317DB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Metrics available for Task 6</w:t>
      </w:r>
    </w:p>
    <w:p w14:paraId="101CFB13" w14:textId="685E4BD3" w:rsidR="00661164" w:rsidRDefault="00661164" w:rsidP="0066116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2A2036" wp14:editId="67704B10">
            <wp:extent cx="5414466" cy="3515932"/>
            <wp:effectExtent l="0" t="0" r="0" b="2540"/>
            <wp:docPr id="9775789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78975" name="Picture 9775789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778" cy="35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0187" w14:textId="789481F1" w:rsidR="00661164" w:rsidRDefault="00661164" w:rsidP="0066116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4A04A4" wp14:editId="779D4516">
            <wp:extent cx="5557234" cy="3608640"/>
            <wp:effectExtent l="0" t="0" r="5715" b="0"/>
            <wp:docPr id="16762364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3647" name="Picture 3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787" cy="36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6516" w14:textId="56D29349" w:rsidR="00317DB4" w:rsidRDefault="00312603" w:rsidP="00317DB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Pause and reflect on Task </w:t>
      </w:r>
      <w:r w:rsidR="00661164">
        <w:rPr>
          <w:rFonts w:ascii="Times New Roman" w:hAnsi="Times New Roman" w:cs="Times New Roman"/>
        </w:rPr>
        <w:t>6</w:t>
      </w:r>
    </w:p>
    <w:p w14:paraId="0142B819" w14:textId="21E330CB" w:rsidR="00661164" w:rsidRDefault="00FE3882" w:rsidP="0066116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cluster that I think is the most interesting one is cluster 3. It is relatively small but has a very high error rate (near 100%). </w:t>
      </w:r>
    </w:p>
    <w:p w14:paraId="09520B0B" w14:textId="2ECBC181" w:rsidR="00FE3882" w:rsidRDefault="00FE3882" w:rsidP="0066116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think this </w:t>
      </w:r>
      <w:r w:rsidR="00EF4C2D">
        <w:rPr>
          <w:rFonts w:ascii="Times New Roman" w:hAnsi="Times New Roman" w:cs="Times New Roman"/>
        </w:rPr>
        <w:t xml:space="preserve">is </w:t>
      </w:r>
      <w:proofErr w:type="gramStart"/>
      <w:r w:rsidR="00EF4C2D">
        <w:rPr>
          <w:rFonts w:ascii="Times New Roman" w:hAnsi="Times New Roman" w:cs="Times New Roman"/>
        </w:rPr>
        <w:t>due to the fact that</w:t>
      </w:r>
      <w:proofErr w:type="gramEnd"/>
      <w:r w:rsidR="00EF4C2D">
        <w:rPr>
          <w:rFonts w:ascii="Times New Roman" w:hAnsi="Times New Roman" w:cs="Times New Roman"/>
        </w:rPr>
        <w:t xml:space="preserve"> the instances in that cluster are really similar to each other, yet they are relatively different from the other ones.</w:t>
      </w:r>
    </w:p>
    <w:p w14:paraId="65D3B931" w14:textId="008AD919" w:rsidR="00EF4C2D" w:rsidRDefault="00EF4C2D" w:rsidP="00EF4C2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Pause and Reflect </w:t>
      </w:r>
      <w:r w:rsidR="00FF4D5F">
        <w:rPr>
          <w:rFonts w:ascii="Times New Roman" w:hAnsi="Times New Roman" w:cs="Times New Roman"/>
        </w:rPr>
        <w:t>on</w:t>
      </w:r>
      <w:r>
        <w:rPr>
          <w:rFonts w:ascii="Times New Roman" w:hAnsi="Times New Roman" w:cs="Times New Roman"/>
        </w:rPr>
        <w:t xml:space="preserve"> Task 7</w:t>
      </w:r>
    </w:p>
    <w:p w14:paraId="18559844" w14:textId="0C0D115F" w:rsidR="00FF4D5F" w:rsidRDefault="00FF4D5F" w:rsidP="00FF4D5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oldBalanceOrig and type are the two most important ones. </w:t>
      </w:r>
    </w:p>
    <w:p w14:paraId="2E62BABA" w14:textId="411FAE8F" w:rsidR="00FF4D5F" w:rsidRDefault="00FF4D5F" w:rsidP="00FF4D5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consistent with my response to Pause and Reflect of Task 5. </w:t>
      </w:r>
    </w:p>
    <w:p w14:paraId="0676CA20" w14:textId="339738E7" w:rsidR="00444032" w:rsidRDefault="00444032" w:rsidP="0044403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Pause and Reflect on Task 9</w:t>
      </w:r>
    </w:p>
    <w:p w14:paraId="7610CC8A" w14:textId="60256AAE" w:rsidR="00444032" w:rsidRDefault="00444032" w:rsidP="0044403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is a significant difference between the two models:</w:t>
      </w:r>
    </w:p>
    <w:p w14:paraId="180F8DC4" w14:textId="19EACCE4" w:rsidR="00444032" w:rsidRDefault="00444032" w:rsidP="0044403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 w:rsidRPr="00444032">
        <w:rPr>
          <w:rFonts w:ascii="Times New Roman" w:hAnsi="Times New Roman" w:cs="Times New Roman"/>
        </w:rPr>
        <w:drawing>
          <wp:inline distT="0" distB="0" distL="0" distR="0" wp14:anchorId="5FC31307" wp14:editId="1D10883E">
            <wp:extent cx="5042079" cy="539222"/>
            <wp:effectExtent l="0" t="0" r="0" b="0"/>
            <wp:docPr id="15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31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1200" cy="5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E6EA" w14:textId="42CEA08D" w:rsidR="00444032" w:rsidRDefault="00444032" w:rsidP="0044403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improved model, which is a decision tree</w:t>
      </w:r>
      <w:r w:rsidR="00382DC0">
        <w:rPr>
          <w:rFonts w:ascii="Times New Roman" w:hAnsi="Times New Roman" w:cs="Times New Roman"/>
        </w:rPr>
        <w:t>, yields a much better result than the initial classification one, as seen in the f1-score.</w:t>
      </w:r>
    </w:p>
    <w:p w14:paraId="6FDE15EE" w14:textId="10B726FA" w:rsidR="00382DC0" w:rsidRDefault="00382DC0" w:rsidP="0044403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noticed that the fields used are similar, and the only thing that is different is their model type.</w:t>
      </w:r>
    </w:p>
    <w:p w14:paraId="05A5A217" w14:textId="664B91B1" w:rsidR="00382DC0" w:rsidRDefault="00382DC0" w:rsidP="0044403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was </w:t>
      </w:r>
      <w:proofErr w:type="gramStart"/>
      <w:r>
        <w:rPr>
          <w:rFonts w:ascii="Times New Roman" w:hAnsi="Times New Roman" w:cs="Times New Roman"/>
        </w:rPr>
        <w:t>actually surprised</w:t>
      </w:r>
      <w:proofErr w:type="gramEnd"/>
      <w:r>
        <w:rPr>
          <w:rFonts w:ascii="Times New Roman" w:hAnsi="Times New Roman" w:cs="Times New Roman"/>
        </w:rPr>
        <w:t xml:space="preserve"> by </w:t>
      </w:r>
      <w:r w:rsidR="00E24A44">
        <w:rPr>
          <w:rFonts w:ascii="Times New Roman" w:hAnsi="Times New Roman" w:cs="Times New Roman"/>
        </w:rPr>
        <w:t>the difference in the results</w:t>
      </w:r>
      <w:r>
        <w:rPr>
          <w:rFonts w:ascii="Times New Roman" w:hAnsi="Times New Roman" w:cs="Times New Roman"/>
        </w:rPr>
        <w:t>.</w:t>
      </w:r>
    </w:p>
    <w:p w14:paraId="1B59D00D" w14:textId="68E401B9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6</w:t>
      </w:r>
    </w:p>
    <w:p w14:paraId="6D6B544D" w14:textId="1FCD5888" w:rsidR="00E24A44" w:rsidRDefault="00E24A44" w:rsidP="00E24A4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evaluation </w:t>
      </w:r>
      <w:proofErr w:type="gramStart"/>
      <w:r>
        <w:rPr>
          <w:rFonts w:ascii="Times New Roman" w:hAnsi="Times New Roman" w:cs="Times New Roman"/>
        </w:rPr>
        <w:t>table</w:t>
      </w:r>
      <w:proofErr w:type="gramEnd"/>
    </w:p>
    <w:p w14:paraId="491C8C4F" w14:textId="7BABEA14" w:rsidR="00E24A44" w:rsidRDefault="00E24A44" w:rsidP="00E24A4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400E6F" wp14:editId="7BFA6F61">
            <wp:extent cx="5315300" cy="3451538"/>
            <wp:effectExtent l="0" t="0" r="0" b="3175"/>
            <wp:docPr id="2472008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00848" name="Picture 24720084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676" cy="349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2465" w14:textId="6310F1CD" w:rsidR="00353B55" w:rsidRDefault="00353B55" w:rsidP="00353B5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 and query from Task 5</w:t>
      </w:r>
    </w:p>
    <w:p w14:paraId="185F8DF6" w14:textId="0142F642" w:rsidR="00353B55" w:rsidRDefault="00353B55" w:rsidP="00353B5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EDEA4B" wp14:editId="5C089DE0">
            <wp:extent cx="5402688" cy="3508284"/>
            <wp:effectExtent l="0" t="0" r="0" b="0"/>
            <wp:docPr id="1966885227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85227" name="Picture 3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81" cy="3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87FB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DECLARE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HORIZON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STRING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DEFAULT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"2"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; </w:t>
      </w:r>
      <w:r w:rsidRPr="00353B55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 xml:space="preserve">#number of values to </w:t>
      </w:r>
      <w:proofErr w:type="gramStart"/>
      <w:r w:rsidRPr="00353B55">
        <w:rPr>
          <w:rFonts w:ascii="Roboto Mono" w:eastAsia="Times New Roman" w:hAnsi="Roboto Mono" w:cs="Times New Roman"/>
          <w:color w:val="D81B60"/>
          <w:sz w:val="18"/>
          <w:szCs w:val="18"/>
          <w:lang w:eastAsia="en-US"/>
        </w:rPr>
        <w:t>forecast</w:t>
      </w:r>
      <w:proofErr w:type="gramEnd"/>
    </w:p>
    <w:p w14:paraId="633A634D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DECLARE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CONFIDENCE_LEVEL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STRING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DEFAULT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"0.95</w:t>
      </w:r>
      <w:proofErr w:type="gramStart"/>
      <w:r w:rsidRPr="00353B5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;</w:t>
      </w:r>
      <w:proofErr w:type="gramEnd"/>
    </w:p>
    <w:p w14:paraId="520066E0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</w:p>
    <w:p w14:paraId="74777A69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lastRenderedPageBreak/>
        <w:t xml:space="preserve">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EXECUTE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IMMEDIATE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proofErr w:type="gramStart"/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format</w:t>
      </w:r>
      <w:r w:rsidRPr="00353B5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353B5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"""</w:t>
      </w:r>
    </w:p>
    <w:p w14:paraId="26A00296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SELECT</w:t>
      </w:r>
    </w:p>
    <w:p w14:paraId="638FF24E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    </w:t>
      </w:r>
      <w:r w:rsidRPr="00353B5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*</w:t>
      </w:r>
    </w:p>
    <w:p w14:paraId="244F94EC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FROM</w:t>
      </w:r>
    </w:p>
    <w:p w14:paraId="1C10DB82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  </w:t>
      </w:r>
      <w:r w:rsidRPr="00353B5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ML.</w:t>
      </w:r>
      <w:proofErr w:type="gramStart"/>
      <w:r w:rsidRPr="00353B5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FORECAST</w:t>
      </w:r>
      <w:r w:rsidRPr="00353B5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MODEL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bqmlforecast.bike_model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4DC1BF6D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              </w:t>
      </w:r>
      <w:proofErr w:type="gramStart"/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STRUCT</w:t>
      </w:r>
      <w:r w:rsidRPr="00353B5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(</w:t>
      </w:r>
      <w:proofErr w:type="gramEnd"/>
      <w:r w:rsidRPr="00353B5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%</w:t>
      </w:r>
      <w:r w:rsidRPr="00353B5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s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horizon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>,</w:t>
      </w:r>
    </w:p>
    <w:p w14:paraId="1CD99117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                     </w:t>
      </w:r>
      <w:r w:rsidRPr="00353B5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%</w:t>
      </w:r>
      <w:r w:rsidRPr="00353B5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s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3367D6"/>
          <w:sz w:val="18"/>
          <w:szCs w:val="18"/>
          <w:lang w:eastAsia="en-US"/>
        </w:rPr>
        <w:t>AS</w:t>
      </w: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</w:t>
      </w:r>
      <w:r w:rsidRPr="00353B55">
        <w:rPr>
          <w:rFonts w:ascii="Roboto Mono" w:eastAsia="Times New Roman" w:hAnsi="Roboto Mono" w:cs="Times New Roman"/>
          <w:color w:val="000000"/>
          <w:sz w:val="18"/>
          <w:szCs w:val="18"/>
          <w:lang w:eastAsia="en-US"/>
        </w:rPr>
        <w:t>confidence_level</w:t>
      </w:r>
      <w:r w:rsidRPr="00353B5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619FE6AF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             </w:t>
      </w:r>
      <w:r w:rsidRPr="00353B55">
        <w:rPr>
          <w:rFonts w:ascii="Roboto Mono" w:eastAsia="Times New Roman" w:hAnsi="Roboto Mono" w:cs="Times New Roman"/>
          <w:color w:val="37474F"/>
          <w:sz w:val="18"/>
          <w:szCs w:val="18"/>
          <w:lang w:eastAsia="en-US"/>
        </w:rPr>
        <w:t>)</w:t>
      </w:r>
    </w:p>
    <w:p w14:paraId="4E61C4C7" w14:textId="77777777" w:rsidR="00353B55" w:rsidRPr="00353B55" w:rsidRDefault="00353B55" w:rsidP="00353B55">
      <w:pPr>
        <w:shd w:val="clear" w:color="auto" w:fill="FFFFFF"/>
        <w:suppressAutoHyphens w:val="0"/>
        <w:spacing w:line="270" w:lineRule="atLeast"/>
        <w:ind w:left="1800" w:firstLine="0"/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</w:pPr>
      <w:r w:rsidRPr="00353B55">
        <w:rPr>
          <w:rFonts w:ascii="Roboto Mono" w:eastAsia="Times New Roman" w:hAnsi="Roboto Mono" w:cs="Times New Roman"/>
          <w:color w:val="3A474E"/>
          <w:sz w:val="18"/>
          <w:szCs w:val="18"/>
          <w:lang w:eastAsia="en-US"/>
        </w:rPr>
        <w:t xml:space="preserve">     </w:t>
      </w:r>
      <w:r w:rsidRPr="00353B55">
        <w:rPr>
          <w:rFonts w:ascii="Roboto Mono" w:eastAsia="Times New Roman" w:hAnsi="Roboto Mono" w:cs="Times New Roman"/>
          <w:color w:val="0D904F"/>
          <w:sz w:val="18"/>
          <w:szCs w:val="18"/>
          <w:lang w:eastAsia="en-US"/>
        </w:rPr>
        <w:t>""", HORIZON, CONFIDENCE_LEVEL)</w:t>
      </w:r>
    </w:p>
    <w:p w14:paraId="7B4A33A2" w14:textId="77777777" w:rsidR="00353B55" w:rsidRPr="00F907CA" w:rsidRDefault="00353B55" w:rsidP="00F907CA">
      <w:pPr>
        <w:ind w:firstLine="0"/>
        <w:rPr>
          <w:rFonts w:ascii="Times New Roman" w:hAnsi="Times New Roman" w:cs="Times New Roman"/>
        </w:rPr>
      </w:pPr>
    </w:p>
    <w:p w14:paraId="71E07A2B" w14:textId="593145BE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7</w:t>
      </w:r>
    </w:p>
    <w:p w14:paraId="26EC1073" w14:textId="77777777" w:rsidR="00A2318F" w:rsidRDefault="00696C16" w:rsidP="00F907C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dataset I am using is the jobs_in_data</w:t>
      </w:r>
      <w:r w:rsidR="00A2318F">
        <w:rPr>
          <w:rFonts w:ascii="Times New Roman" w:hAnsi="Times New Roman" w:cs="Times New Roman"/>
        </w:rPr>
        <w:t>.csv dataset from the previous homework.</w:t>
      </w:r>
    </w:p>
    <w:p w14:paraId="13FCE732" w14:textId="2D167C63" w:rsidR="00F907CA" w:rsidRDefault="00A2318F" w:rsidP="00A2318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are 9,355 rows and 12 attributes.</w:t>
      </w:r>
    </w:p>
    <w:p w14:paraId="6ECEDCFB" w14:textId="1F422186" w:rsidR="0052773B" w:rsidRDefault="0052773B" w:rsidP="0052773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label here is the yearly salary </w:t>
      </w:r>
      <w:r w:rsidR="006052A9">
        <w:rPr>
          <w:rFonts w:ascii="Times New Roman" w:hAnsi="Times New Roman" w:cs="Times New Roman"/>
        </w:rPr>
        <w:t>based on the position and other factor. This model should be able to suggest a recommended yearly salary so that it reflects the average salary in the market.</w:t>
      </w:r>
    </w:p>
    <w:p w14:paraId="7A3B5BCA" w14:textId="5A1DC610" w:rsidR="00A2318F" w:rsidRDefault="00A2318F" w:rsidP="00F907C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plan to split them up into training and testing sets </w:t>
      </w:r>
      <w:r w:rsidR="0052773B">
        <w:rPr>
          <w:rFonts w:ascii="Times New Roman" w:hAnsi="Times New Roman" w:cs="Times New Roman"/>
        </w:rPr>
        <w:t xml:space="preserve">using the handout method. I will keep </w:t>
      </w:r>
      <w:r w:rsidR="00B74BDD">
        <w:rPr>
          <w:rFonts w:ascii="Times New Roman" w:hAnsi="Times New Roman" w:cs="Times New Roman"/>
        </w:rPr>
        <w:t>25%</w:t>
      </w:r>
      <w:r w:rsidR="0052773B">
        <w:rPr>
          <w:rFonts w:ascii="Times New Roman" w:hAnsi="Times New Roman" w:cs="Times New Roman"/>
        </w:rPr>
        <w:t xml:space="preserve"> of the dataset as the testing set, and the remaining one will be the training set.</w:t>
      </w:r>
    </w:p>
    <w:p w14:paraId="1C87D22E" w14:textId="3B18E70F" w:rsidR="0022751B" w:rsidRDefault="0022751B" w:rsidP="0022751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create the testing set</w:t>
      </w:r>
    </w:p>
    <w:p w14:paraId="4F5C9CD0" w14:textId="4275132A" w:rsidR="0022751B" w:rsidRPr="0022751B" w:rsidRDefault="0022751B" w:rsidP="0022751B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6D03B5" wp14:editId="440D0BBB">
            <wp:extent cx="4779803" cy="3103808"/>
            <wp:effectExtent l="0" t="0" r="0" b="0"/>
            <wp:docPr id="674177961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77961" name="Picture 3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717" cy="31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B65D" w14:textId="6D41F6B1" w:rsidR="0022751B" w:rsidRDefault="0022751B" w:rsidP="0022751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create the training set</w:t>
      </w:r>
    </w:p>
    <w:p w14:paraId="579885EE" w14:textId="4078A3C1" w:rsidR="0022751B" w:rsidRDefault="0022751B" w:rsidP="0022751B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2EE858" wp14:editId="755474AD">
            <wp:extent cx="4878970" cy="3168203"/>
            <wp:effectExtent l="0" t="0" r="0" b="0"/>
            <wp:docPr id="67321521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15216" name="Picture 3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708" cy="320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8D73" w14:textId="524295D4" w:rsidR="00FC631F" w:rsidRDefault="00FC631F" w:rsidP="00F3416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train the model</w:t>
      </w:r>
    </w:p>
    <w:p w14:paraId="594148FA" w14:textId="7CF1A34B" w:rsidR="00FC631F" w:rsidRDefault="00FC631F" w:rsidP="00FC631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1276B2" wp14:editId="6A1B9981">
            <wp:extent cx="5374801" cy="3490175"/>
            <wp:effectExtent l="0" t="0" r="0" b="2540"/>
            <wp:docPr id="591494421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94421" name="Picture 3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72" cy="353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FA79" w14:textId="33E1D7FC" w:rsidR="00F3416E" w:rsidRDefault="00F3416E" w:rsidP="00F3416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FC631F">
        <w:rPr>
          <w:rFonts w:ascii="Times New Roman" w:hAnsi="Times New Roman" w:cs="Times New Roman"/>
        </w:rPr>
        <w:t>o evaluate the model</w:t>
      </w:r>
    </w:p>
    <w:p w14:paraId="480939C2" w14:textId="16E47E6D" w:rsidR="00F3416E" w:rsidRDefault="00FC631F" w:rsidP="00F3416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6D2CC26" wp14:editId="13E8EEBE">
            <wp:extent cx="5315300" cy="3451538"/>
            <wp:effectExtent l="0" t="0" r="0" b="3175"/>
            <wp:docPr id="394349311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49311" name="Picture 3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787" cy="348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D420" w14:textId="27A9CA98" w:rsidR="00532600" w:rsidRDefault="00532600" w:rsidP="00F3416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CDDEA5" wp14:editId="4E693DDE">
            <wp:extent cx="5414466" cy="3515932"/>
            <wp:effectExtent l="0" t="0" r="0" b="2540"/>
            <wp:docPr id="71480693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06937" name="Picture 38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138" cy="355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42EA" w14:textId="339C5537" w:rsidR="00FC631F" w:rsidRDefault="00E76217" w:rsidP="00F3416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seems like the performance of this model is not that good. </w:t>
      </w:r>
    </w:p>
    <w:p w14:paraId="7D8DC1FB" w14:textId="5FAA90B0" w:rsidR="00DF489C" w:rsidRPr="00030CF6" w:rsidRDefault="00DF489C" w:rsidP="00030CF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Prediction</w:t>
      </w:r>
    </w:p>
    <w:p w14:paraId="41FC7816" w14:textId="48C2D3B7" w:rsidR="00030CF6" w:rsidRDefault="00030CF6" w:rsidP="00DF489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40EAFE" wp14:editId="39C42A4C">
            <wp:extent cx="5354967" cy="3477296"/>
            <wp:effectExtent l="0" t="0" r="4445" b="2540"/>
            <wp:docPr id="281999282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99282" name="Picture 40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411" cy="350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6896" w14:textId="2F0480F6" w:rsidR="00030CF6" w:rsidRDefault="00030CF6" w:rsidP="00DF489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D42586" wp14:editId="11F687CB">
            <wp:extent cx="5454133" cy="3541690"/>
            <wp:effectExtent l="0" t="0" r="0" b="1905"/>
            <wp:docPr id="1928085247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85247" name="Picture 4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928" cy="356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FE6D" w14:textId="379BD9CA" w:rsidR="00FB28A1" w:rsidRDefault="00FB28A1" w:rsidP="00FB28A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predicted result is pretty close to the actual </w:t>
      </w:r>
      <w:proofErr w:type="gramStart"/>
      <w:r>
        <w:rPr>
          <w:rFonts w:ascii="Times New Roman" w:hAnsi="Times New Roman" w:cs="Times New Roman"/>
        </w:rPr>
        <w:t>average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2F53E730" w14:textId="5F3D8DC1" w:rsidR="00FB28A1" w:rsidRDefault="00FB28A1" w:rsidP="00FB28A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0ADF13" wp14:editId="21B9BC89">
            <wp:extent cx="5479960" cy="3558461"/>
            <wp:effectExtent l="0" t="0" r="0" b="0"/>
            <wp:docPr id="1352292100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92100" name="Picture 4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721" cy="35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54D9" w14:textId="2C083782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8</w:t>
      </w:r>
    </w:p>
    <w:p w14:paraId="7E2D575D" w14:textId="44DCAE9F" w:rsidR="00752B28" w:rsidRDefault="000D1519" w:rsidP="00752B2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Cell 11 histogram</w:t>
      </w:r>
    </w:p>
    <w:p w14:paraId="497DA303" w14:textId="04527436" w:rsidR="000D1519" w:rsidRDefault="000D1519" w:rsidP="000D151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D1519">
        <w:rPr>
          <w:rFonts w:ascii="Times New Roman" w:hAnsi="Times New Roman" w:cs="Times New Roman"/>
        </w:rPr>
        <w:drawing>
          <wp:inline distT="0" distB="0" distL="0" distR="0" wp14:anchorId="6A40E905" wp14:editId="60A1754F">
            <wp:extent cx="5608750" cy="4180796"/>
            <wp:effectExtent l="0" t="0" r="5080" b="0"/>
            <wp:docPr id="1096404338" name="Picture 1" descr="A graph of a number of da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04338" name="Picture 1" descr="A graph of a number of day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0194" cy="418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11F5" w14:textId="13F0C920" w:rsidR="000D1519" w:rsidRDefault="000D1519" w:rsidP="00752B2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14 histogram</w:t>
      </w:r>
    </w:p>
    <w:p w14:paraId="01A75576" w14:textId="4328C885" w:rsidR="000D1519" w:rsidRDefault="000D1519" w:rsidP="000D151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0D1519">
        <w:rPr>
          <w:rFonts w:ascii="Times New Roman" w:hAnsi="Times New Roman" w:cs="Times New Roman"/>
        </w:rPr>
        <w:drawing>
          <wp:inline distT="0" distB="0" distL="0" distR="0" wp14:anchorId="0EA172EE" wp14:editId="0A420FFD">
            <wp:extent cx="4213705" cy="3108960"/>
            <wp:effectExtent l="0" t="0" r="3175" b="2540"/>
            <wp:docPr id="510645932" name="Picture 1" descr="A graph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5932" name="Picture 1" descr="A graph with blue line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370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7754" w14:textId="310B6007" w:rsidR="000D1519" w:rsidRDefault="000D1519" w:rsidP="00752B2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Cell 17 plot</w:t>
      </w:r>
    </w:p>
    <w:p w14:paraId="1C32622E" w14:textId="4B68B0A2" w:rsidR="000D1519" w:rsidRDefault="00D91762" w:rsidP="000D151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D91762">
        <w:rPr>
          <w:rFonts w:ascii="Times New Roman" w:hAnsi="Times New Roman" w:cs="Times New Roman"/>
        </w:rPr>
        <w:drawing>
          <wp:inline distT="0" distB="0" distL="0" distR="0" wp14:anchorId="0A4D0D66" wp14:editId="62E38FA4">
            <wp:extent cx="5231859" cy="3566160"/>
            <wp:effectExtent l="0" t="0" r="635" b="2540"/>
            <wp:docPr id="45821934" name="Picture 1" descr="A graph with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1934" name="Picture 1" descr="A graph with a line graph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1859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1F63" w14:textId="1A7322E5" w:rsidR="000D1519" w:rsidRDefault="000D1519" w:rsidP="00752B2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21 plot</w:t>
      </w:r>
    </w:p>
    <w:p w14:paraId="1ED08CC4" w14:textId="19FD30CE" w:rsidR="00162664" w:rsidRDefault="00162664" w:rsidP="0016266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162664">
        <w:rPr>
          <w:rFonts w:ascii="Times New Roman" w:hAnsi="Times New Roman" w:cs="Times New Roman"/>
        </w:rPr>
        <w:drawing>
          <wp:inline distT="0" distB="0" distL="0" distR="0" wp14:anchorId="21461E90" wp14:editId="5048DB55">
            <wp:extent cx="4398473" cy="3749040"/>
            <wp:effectExtent l="0" t="0" r="0" b="0"/>
            <wp:docPr id="294427522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27522" name="Picture 1" descr="A graph with blue dot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8473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130D" w14:textId="249CAC88" w:rsidR="00162664" w:rsidRDefault="00162664" w:rsidP="00752B2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Cell 23 plot</w:t>
      </w:r>
    </w:p>
    <w:p w14:paraId="41EB9B9E" w14:textId="4404FC0F" w:rsidR="00D91762" w:rsidRPr="00162664" w:rsidRDefault="00162664" w:rsidP="0016266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 w:rsidRPr="00162664">
        <w:rPr>
          <w:rFonts w:ascii="Times New Roman" w:hAnsi="Times New Roman" w:cs="Times New Roman"/>
        </w:rPr>
        <w:drawing>
          <wp:inline distT="0" distB="0" distL="0" distR="0" wp14:anchorId="19DB2ED0" wp14:editId="431968A5">
            <wp:extent cx="5222383" cy="1693927"/>
            <wp:effectExtent l="0" t="0" r="0" b="0"/>
            <wp:docPr id="941504767" name="Picture 1" descr="A graph with numbers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04767" name="Picture 1" descr="A graph with numbers and a 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276591" cy="17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D368" w14:textId="3A27AFA2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Question 9</w:t>
      </w:r>
    </w:p>
    <w:p w14:paraId="00AE1FC1" w14:textId="4F05D02A" w:rsidR="00B816FB" w:rsidRDefault="003E5D62" w:rsidP="00B816F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Describe </w:t>
      </w:r>
      <w:proofErr w:type="gramStart"/>
      <w:r>
        <w:rPr>
          <w:rFonts w:ascii="Times New Roman" w:hAnsi="Times New Roman" w:cs="Times New Roman"/>
        </w:rPr>
        <w:t>queries</w:t>
      </w:r>
      <w:proofErr w:type="gramEnd"/>
    </w:p>
    <w:p w14:paraId="51AE4EB5" w14:textId="4664CB9E" w:rsidR="003E5D62" w:rsidRDefault="003E5D62" w:rsidP="003E5D6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1</w:t>
      </w:r>
      <w:r w:rsidR="00C93A17">
        <w:rPr>
          <w:rFonts w:ascii="Times New Roman" w:hAnsi="Times New Roman" w:cs="Times New Roman"/>
        </w:rPr>
        <w:t>0</w:t>
      </w:r>
    </w:p>
    <w:p w14:paraId="06E609A8" w14:textId="30EAB412" w:rsidR="00C93A17" w:rsidRDefault="00C93A17" w:rsidP="00C93A17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 all </w:t>
      </w:r>
      <w:proofErr w:type="gramStart"/>
      <w:r>
        <w:rPr>
          <w:rFonts w:ascii="Times New Roman" w:hAnsi="Times New Roman" w:cs="Times New Roman"/>
        </w:rPr>
        <w:t>rows</w:t>
      </w:r>
      <w:proofErr w:type="gramEnd"/>
    </w:p>
    <w:p w14:paraId="13ACDB5F" w14:textId="0FE7F026" w:rsidR="00C93A17" w:rsidRDefault="00C93A17" w:rsidP="00C93A1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11</w:t>
      </w:r>
    </w:p>
    <w:p w14:paraId="6026E4F8" w14:textId="4393D931" w:rsidR="00C93A17" w:rsidRDefault="00C93A17" w:rsidP="00C93A17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Count the total number of events and the total number of unique </w:t>
      </w:r>
      <w:proofErr w:type="gramStart"/>
      <w:r>
        <w:rPr>
          <w:rFonts w:ascii="Times New Roman" w:hAnsi="Times New Roman" w:cs="Times New Roman"/>
        </w:rPr>
        <w:t>user</w:t>
      </w:r>
      <w:proofErr w:type="gramEnd"/>
    </w:p>
    <w:p w14:paraId="0B8D6FF7" w14:textId="581E0A72" w:rsidR="00C93A17" w:rsidRDefault="00C93A17" w:rsidP="00C93A17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12</w:t>
      </w:r>
    </w:p>
    <w:p w14:paraId="3BCF609C" w14:textId="1741CC4F" w:rsidR="00C93A17" w:rsidRDefault="00287298" w:rsidP="00C93A17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query returns all </w:t>
      </w:r>
      <w:r w:rsidR="0067682B">
        <w:rPr>
          <w:rFonts w:ascii="Times New Roman" w:hAnsi="Times New Roman" w:cs="Times New Roman"/>
        </w:rPr>
        <w:t xml:space="preserve">users that are considered bounced or </w:t>
      </w:r>
      <w:proofErr w:type="gramStart"/>
      <w:r w:rsidR="0067682B">
        <w:rPr>
          <w:rFonts w:ascii="Times New Roman" w:hAnsi="Times New Roman" w:cs="Times New Roman"/>
        </w:rPr>
        <w:t>churned</w:t>
      </w:r>
      <w:proofErr w:type="gramEnd"/>
    </w:p>
    <w:p w14:paraId="253FB5AC" w14:textId="4187AE87" w:rsidR="0067682B" w:rsidRDefault="00B20B2D" w:rsidP="0067682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13</w:t>
      </w:r>
    </w:p>
    <w:p w14:paraId="5195A159" w14:textId="469CDC1C" w:rsidR="00B20B2D" w:rsidRDefault="00B20B2D" w:rsidP="00B20B2D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Returns a matrix of the total count of whether someone bounced, churned, or both. </w:t>
      </w:r>
    </w:p>
    <w:p w14:paraId="1D984E20" w14:textId="12DC055D" w:rsidR="00EB609E" w:rsidRDefault="00EB609E" w:rsidP="00EB609E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14</w:t>
      </w:r>
    </w:p>
    <w:p w14:paraId="63AE85C2" w14:textId="104744B7" w:rsidR="00EB609E" w:rsidRDefault="00EB609E" w:rsidP="00EB609E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Returns the percentage of users who have </w:t>
      </w:r>
      <w:proofErr w:type="gramStart"/>
      <w:r>
        <w:rPr>
          <w:rFonts w:ascii="Times New Roman" w:hAnsi="Times New Roman" w:cs="Times New Roman"/>
        </w:rPr>
        <w:t>churned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02CBFC20" w14:textId="3B902554" w:rsidR="000F6FCA" w:rsidRDefault="000F6FCA" w:rsidP="000F6FCA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15</w:t>
      </w:r>
    </w:p>
    <w:p w14:paraId="06397D6E" w14:textId="7EDE6063" w:rsidR="000F6FCA" w:rsidRDefault="00B16612" w:rsidP="000F6FCA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query returns the metadata of each user event. It shows which country they accessed it from, the operating system, and language and region. </w:t>
      </w:r>
    </w:p>
    <w:p w14:paraId="7F6D615D" w14:textId="07D84A65" w:rsidR="00B16612" w:rsidRDefault="00B16612" w:rsidP="00B16612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Cell 16</w:t>
      </w:r>
    </w:p>
    <w:p w14:paraId="64ADFCA4" w14:textId="4BA4314C" w:rsidR="001122AF" w:rsidRDefault="001122AF" w:rsidP="00B16612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query counts the total number of events that occurred.</w:t>
      </w:r>
    </w:p>
    <w:p w14:paraId="63CB5C94" w14:textId="434CEEA8" w:rsidR="001122AF" w:rsidRDefault="001122AF" w:rsidP="001122AF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17</w:t>
      </w:r>
    </w:p>
    <w:p w14:paraId="448AC4F2" w14:textId="77777777" w:rsidR="00CA2A89" w:rsidRDefault="004527A4" w:rsidP="001122AF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query counts </w:t>
      </w:r>
      <w:r w:rsidR="003E61B2">
        <w:rPr>
          <w:rFonts w:ascii="Times New Roman" w:hAnsi="Times New Roman" w:cs="Times New Roman"/>
        </w:rPr>
        <w:t>the total number of events per u</w:t>
      </w:r>
      <w:r w:rsidR="00CA2A89">
        <w:rPr>
          <w:rFonts w:ascii="Times New Roman" w:hAnsi="Times New Roman" w:cs="Times New Roman"/>
        </w:rPr>
        <w:t>ser</w:t>
      </w:r>
      <w:r>
        <w:rPr>
          <w:rFonts w:ascii="Times New Roman" w:hAnsi="Times New Roman" w:cs="Times New Roman"/>
        </w:rPr>
        <w:t>.</w:t>
      </w:r>
    </w:p>
    <w:p w14:paraId="454355BC" w14:textId="77777777" w:rsidR="00CA2A89" w:rsidRDefault="00CA2A89" w:rsidP="00CA2A89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18</w:t>
      </w:r>
    </w:p>
    <w:p w14:paraId="23009FF3" w14:textId="0715D02C" w:rsidR="00B16612" w:rsidRDefault="00CA2A89" w:rsidP="00CA2A89">
      <w:pPr>
        <w:pStyle w:val="ListParagraph"/>
        <w:numPr>
          <w:ilvl w:val="2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query combines these three intermediate views into </w:t>
      </w:r>
      <w:r w:rsidR="00510423">
        <w:rPr>
          <w:rFonts w:ascii="Times New Roman" w:hAnsi="Times New Roman" w:cs="Times New Roman"/>
        </w:rPr>
        <w:t>one</w:t>
      </w:r>
      <w:r>
        <w:rPr>
          <w:rFonts w:ascii="Times New Roman" w:hAnsi="Times New Roman" w:cs="Times New Roman"/>
        </w:rPr>
        <w:t xml:space="preserve"> table. It also returns if an instance is used </w:t>
      </w:r>
      <w:r w:rsidR="00510423">
        <w:rPr>
          <w:rFonts w:ascii="Times New Roman" w:hAnsi="Times New Roman" w:cs="Times New Roman"/>
        </w:rPr>
        <w:t>in the training and testing set.</w:t>
      </w:r>
      <w:r w:rsidR="004527A4">
        <w:rPr>
          <w:rFonts w:ascii="Times New Roman" w:hAnsi="Times New Roman" w:cs="Times New Roman"/>
        </w:rPr>
        <w:t xml:space="preserve"> </w:t>
      </w:r>
    </w:p>
    <w:p w14:paraId="27358396" w14:textId="4C445B03" w:rsidR="00510423" w:rsidRDefault="0053516B" w:rsidP="0051042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22</w:t>
      </w:r>
    </w:p>
    <w:p w14:paraId="41FE3050" w14:textId="79E046B1" w:rsidR="0053516B" w:rsidRDefault="0053516B" w:rsidP="0053516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04FA59" wp14:editId="3071F011">
            <wp:extent cx="5367327" cy="3485322"/>
            <wp:effectExtent l="0" t="0" r="5080" b="0"/>
            <wp:docPr id="815025989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25989" name="Picture 44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39" cy="35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F26C" w14:textId="287F8922" w:rsidR="0053516B" w:rsidRDefault="0053516B" w:rsidP="0051042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23</w:t>
      </w:r>
    </w:p>
    <w:p w14:paraId="7888D209" w14:textId="45D6AB40" w:rsidR="0053516B" w:rsidRDefault="00EC324C" w:rsidP="0053516B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7492C9" wp14:editId="3821104D">
            <wp:extent cx="5387009" cy="3498103"/>
            <wp:effectExtent l="0" t="0" r="0" b="0"/>
            <wp:docPr id="127313564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35648" name="Picture 46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300" cy="351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F581" w14:textId="280E6114" w:rsidR="0053516B" w:rsidRDefault="00EC324C" w:rsidP="0051042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Cell 26</w:t>
      </w:r>
    </w:p>
    <w:p w14:paraId="51CC51F2" w14:textId="07AFFA38" w:rsidR="00EC324C" w:rsidRDefault="00EC324C" w:rsidP="00EC324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1ED8BD" wp14:editId="7287C2A4">
            <wp:extent cx="5373757" cy="3489497"/>
            <wp:effectExtent l="0" t="0" r="0" b="3175"/>
            <wp:docPr id="964513963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13963" name="Picture 47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459" cy="35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2EA5" w14:textId="3DA62DDF" w:rsidR="005913A8" w:rsidRPr="001122AF" w:rsidRDefault="007952B7" w:rsidP="00EC324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table above shows how much weight the model puts into each feature that is used to predict the result.</w:t>
      </w:r>
    </w:p>
    <w:p w14:paraId="5CA35EDF" w14:textId="51557447" w:rsidR="00C03400" w:rsidRDefault="00C03400" w:rsidP="00C0340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Question 10</w:t>
      </w:r>
    </w:p>
    <w:p w14:paraId="4061A1FE" w14:textId="6431C429" w:rsidR="007C0E15" w:rsidRDefault="007C0E15" w:rsidP="007C0E1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a </w:t>
      </w:r>
      <w:proofErr w:type="gramStart"/>
      <w:r>
        <w:rPr>
          <w:rFonts w:ascii="Times New Roman" w:hAnsi="Times New Roman" w:cs="Times New Roman"/>
        </w:rPr>
        <w:t>model</w:t>
      </w:r>
      <w:proofErr w:type="gramEnd"/>
    </w:p>
    <w:p w14:paraId="69C34E5C" w14:textId="2CF05B30" w:rsidR="007C0E15" w:rsidRPr="00C03400" w:rsidRDefault="007C0E15" w:rsidP="007C0E15">
      <w:pPr>
        <w:pStyle w:val="ListParagraph"/>
        <w:numPr>
          <w:ilvl w:val="1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BE7199B" wp14:editId="13057A0D">
            <wp:extent cx="5245100" cy="3405953"/>
            <wp:effectExtent l="0" t="0" r="0" b="0"/>
            <wp:docPr id="160144041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40410" name="Picture 160144041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47" cy="342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3FE6" w14:textId="78E217CE" w:rsidR="00DB028B" w:rsidRDefault="00877A17" w:rsidP="00877A17">
      <w:pPr>
        <w:pStyle w:val="ListParagraph"/>
        <w:numPr>
          <w:ilvl w:val="0"/>
          <w:numId w:val="15"/>
        </w:num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Generate text using the </w:t>
      </w:r>
      <w:proofErr w:type="gramStart"/>
      <w:r>
        <w:rPr>
          <w:rFonts w:ascii="Times New Roman" w:eastAsia="Times New Roman" w:hAnsi="Times New Roman" w:cs="Times New Roman"/>
          <w:color w:val="000000"/>
          <w:lang w:eastAsia="en-US"/>
        </w:rPr>
        <w:t>model</w:t>
      </w:r>
      <w:proofErr w:type="gramEnd"/>
    </w:p>
    <w:p w14:paraId="78FC55CC" w14:textId="3C353A9B" w:rsidR="00877A17" w:rsidRDefault="00877A17" w:rsidP="00877A17">
      <w:pPr>
        <w:pStyle w:val="ListParagraph"/>
        <w:numPr>
          <w:ilvl w:val="1"/>
          <w:numId w:val="15"/>
        </w:num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noProof/>
          <w:color w:val="000000"/>
          <w:lang w:eastAsia="en-US"/>
        </w:rPr>
        <w:drawing>
          <wp:inline distT="0" distB="0" distL="0" distR="0" wp14:anchorId="61162938" wp14:editId="1ACE7D0A">
            <wp:extent cx="5065457" cy="3289300"/>
            <wp:effectExtent l="0" t="0" r="1905" b="0"/>
            <wp:docPr id="1635839611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39611" name="Picture 49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502" cy="329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9086" w14:textId="78B4DB38" w:rsidR="00B9557A" w:rsidRDefault="00B9557A" w:rsidP="00B9557A">
      <w:pPr>
        <w:pStyle w:val="ListParagraph"/>
        <w:numPr>
          <w:ilvl w:val="0"/>
          <w:numId w:val="15"/>
        </w:num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lastRenderedPageBreak/>
        <w:t>The generated_text column is the result returned by the model after passing in the prompt, as well as the data that we want to use.</w:t>
      </w:r>
      <w:r w:rsidR="007D2DAD">
        <w:rPr>
          <w:rFonts w:ascii="Times New Roman" w:eastAsia="Times New Roman" w:hAnsi="Times New Roman" w:cs="Times New Roman"/>
          <w:color w:val="000000"/>
          <w:lang w:eastAsia="en-US"/>
        </w:rPr>
        <w:t xml:space="preserve"> It returns the language in which the code was written, as well as a summary of what is going on inside.</w:t>
      </w:r>
    </w:p>
    <w:p w14:paraId="386A7E15" w14:textId="3412FC56" w:rsidR="007D2DAD" w:rsidRDefault="007D2DAD" w:rsidP="00B9557A">
      <w:pPr>
        <w:pStyle w:val="ListParagraph"/>
        <w:numPr>
          <w:ilvl w:val="0"/>
          <w:numId w:val="15"/>
        </w:num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t>I tried the joke prompt</w:t>
      </w:r>
      <w:r w:rsidR="000D30DD">
        <w:rPr>
          <w:rFonts w:ascii="Times New Roman" w:eastAsia="Times New Roman" w:hAnsi="Times New Roman" w:cs="Times New Roman"/>
          <w:color w:val="000000"/>
          <w:lang w:eastAsia="en-US"/>
        </w:rPr>
        <w:t>, and it returned</w:t>
      </w: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 the following:</w:t>
      </w:r>
    </w:p>
    <w:p w14:paraId="3508F119" w14:textId="6BE2369E" w:rsidR="007D2DAD" w:rsidRDefault="000D30DD" w:rsidP="007D2DAD">
      <w:pPr>
        <w:pStyle w:val="ListParagraph"/>
        <w:numPr>
          <w:ilvl w:val="1"/>
          <w:numId w:val="15"/>
        </w:num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noProof/>
          <w:color w:val="000000"/>
          <w:lang w:eastAsia="en-US"/>
        </w:rPr>
        <w:drawing>
          <wp:inline distT="0" distB="0" distL="0" distR="0" wp14:anchorId="6056380B" wp14:editId="255AFB77">
            <wp:extent cx="5397939" cy="3505200"/>
            <wp:effectExtent l="0" t="0" r="0" b="0"/>
            <wp:docPr id="1722005484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05484" name="Picture 50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39" cy="35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A9E8" w14:textId="576750A6" w:rsidR="000D30DD" w:rsidRDefault="000D30DD" w:rsidP="007D2DAD">
      <w:pPr>
        <w:pStyle w:val="ListParagraph"/>
        <w:numPr>
          <w:ilvl w:val="1"/>
          <w:numId w:val="15"/>
        </w:num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t>This is not particularly very funny, though.</w:t>
      </w:r>
    </w:p>
    <w:p w14:paraId="28543652" w14:textId="43A97539" w:rsidR="000D30DD" w:rsidRDefault="000D30DD" w:rsidP="000D30DD">
      <w:pPr>
        <w:pStyle w:val="ListParagraph"/>
        <w:numPr>
          <w:ilvl w:val="0"/>
          <w:numId w:val="15"/>
        </w:num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I tried another one: </w:t>
      </w:r>
      <w:r w:rsidRPr="000D30DD">
        <w:rPr>
          <w:rFonts w:ascii="Times New Roman" w:eastAsia="Times New Roman" w:hAnsi="Times New Roman" w:cs="Times New Roman"/>
          <w:color w:val="000000"/>
          <w:lang w:eastAsia="en-US"/>
        </w:rPr>
        <w:t xml:space="preserve">Can you read the code in the following text and generate </w:t>
      </w: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a </w:t>
      </w:r>
      <w:r w:rsidRPr="000D30DD">
        <w:rPr>
          <w:rFonts w:ascii="Times New Roman" w:eastAsia="Times New Roman" w:hAnsi="Times New Roman" w:cs="Times New Roman"/>
          <w:color w:val="000000"/>
          <w:lang w:eastAsia="en-US"/>
        </w:rPr>
        <w:t>critique of that language</w:t>
      </w:r>
      <w:r>
        <w:rPr>
          <w:rFonts w:ascii="Times New Roman" w:eastAsia="Times New Roman" w:hAnsi="Times New Roman" w:cs="Times New Roman"/>
          <w:color w:val="000000"/>
          <w:lang w:eastAsia="en-US"/>
        </w:rPr>
        <w:t>?</w:t>
      </w:r>
    </w:p>
    <w:p w14:paraId="53634CAC" w14:textId="425D5C0B" w:rsidR="000D30DD" w:rsidRDefault="000D30DD" w:rsidP="000D30DD">
      <w:pPr>
        <w:pStyle w:val="ListParagraph"/>
        <w:numPr>
          <w:ilvl w:val="1"/>
          <w:numId w:val="15"/>
        </w:num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t>Some examples:</w:t>
      </w:r>
    </w:p>
    <w:p w14:paraId="696170B2" w14:textId="7417A9A3" w:rsidR="000D30DD" w:rsidRPr="00877A17" w:rsidRDefault="000D30DD" w:rsidP="000D30DD">
      <w:pPr>
        <w:pStyle w:val="ListParagraph"/>
        <w:numPr>
          <w:ilvl w:val="2"/>
          <w:numId w:val="15"/>
        </w:num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noProof/>
          <w:color w:val="000000"/>
          <w:lang w:eastAsia="en-US"/>
        </w:rPr>
        <w:lastRenderedPageBreak/>
        <w:drawing>
          <wp:inline distT="0" distB="0" distL="0" distR="0" wp14:anchorId="4AD3B7BE" wp14:editId="5702E6BE">
            <wp:extent cx="4850322" cy="3149600"/>
            <wp:effectExtent l="0" t="0" r="1270" b="0"/>
            <wp:docPr id="1407859847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59847" name="Picture 51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415" cy="316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0DD" w:rsidRPr="00877A17">
      <w:headerReference w:type="default" r:id="rId56"/>
      <w:headerReference w:type="first" r:id="rId5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EF7C0" w14:textId="77777777" w:rsidR="008077F3" w:rsidRDefault="008077F3">
      <w:pPr>
        <w:spacing w:line="240" w:lineRule="auto"/>
      </w:pPr>
      <w:r>
        <w:separator/>
      </w:r>
    </w:p>
  </w:endnote>
  <w:endnote w:type="continuationSeparator" w:id="0">
    <w:p w14:paraId="7B390BA3" w14:textId="77777777" w:rsidR="008077F3" w:rsidRDefault="008077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65F2B" w14:textId="77777777" w:rsidR="008077F3" w:rsidRDefault="008077F3">
      <w:pPr>
        <w:spacing w:line="240" w:lineRule="auto"/>
      </w:pPr>
      <w:r>
        <w:separator/>
      </w:r>
    </w:p>
  </w:footnote>
  <w:footnote w:type="continuationSeparator" w:id="0">
    <w:p w14:paraId="5FA6460F" w14:textId="77777777" w:rsidR="008077F3" w:rsidRDefault="008077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BF3DD" w14:textId="77777777" w:rsidR="00DB028B" w:rsidRDefault="00000000">
    <w:pPr>
      <w:pStyle w:val="Header"/>
    </w:pPr>
    <w:sdt>
      <w:sdtPr>
        <w:id w:val="1568531701"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 w:rsidR="00F13BD6">
          <w:t>Nguyen</w:t>
        </w:r>
      </w:sdtContent>
    </w:sdt>
    <w:r w:rsidR="00816401">
      <w:t xml:space="preserve"> </w:t>
    </w:r>
    <w:r w:rsidR="00816401">
      <w:fldChar w:fldCharType="begin"/>
    </w:r>
    <w:r w:rsidR="00816401">
      <w:instrText xml:space="preserve"> PAGE   \* MERGEFORMAT </w:instrText>
    </w:r>
    <w:r w:rsidR="00816401">
      <w:fldChar w:fldCharType="separate"/>
    </w:r>
    <w:r w:rsidR="00816401">
      <w:rPr>
        <w:noProof/>
      </w:rPr>
      <w:t>2</w:t>
    </w:r>
    <w:r w:rsidR="00816401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352D4D" w14:textId="77777777" w:rsidR="00DB028B" w:rsidRDefault="00000000">
    <w:pPr>
      <w:pStyle w:val="Header"/>
    </w:pPr>
    <w:sdt>
      <w:sdtPr>
        <w:id w:val="-348181431"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Content>
        <w:r w:rsidR="00F13BD6">
          <w:t>Nguyen</w:t>
        </w:r>
      </w:sdtContent>
    </w:sdt>
    <w:r w:rsidR="00816401">
      <w:t xml:space="preserve"> </w:t>
    </w:r>
    <w:r w:rsidR="00816401">
      <w:fldChar w:fldCharType="begin"/>
    </w:r>
    <w:r w:rsidR="00816401">
      <w:instrText xml:space="preserve"> PAGE   \* MERGEFORMAT </w:instrText>
    </w:r>
    <w:r w:rsidR="00816401">
      <w:fldChar w:fldCharType="separate"/>
    </w:r>
    <w:r w:rsidR="00816401">
      <w:rPr>
        <w:noProof/>
      </w:rPr>
      <w:t>1</w:t>
    </w:r>
    <w:r w:rsidR="00816401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91A80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4D47F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3036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8A8F44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803B5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C2E5F4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90012B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141AF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EAE07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6D0A0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00C2E60"/>
    <w:multiLevelType w:val="hybridMultilevel"/>
    <w:tmpl w:val="B04004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9E3C4C"/>
    <w:multiLevelType w:val="hybridMultilevel"/>
    <w:tmpl w:val="6256DC96"/>
    <w:lvl w:ilvl="0" w:tplc="0562E4D2">
      <w:start w:val="1"/>
      <w:numFmt w:val="lowerLetter"/>
      <w:pStyle w:val="TableNote"/>
      <w:suff w:val="space"/>
      <w:lvlText w:val="%1."/>
      <w:lvlJc w:val="left"/>
      <w:pPr>
        <w:ind w:left="0" w:firstLine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64B33A3"/>
    <w:multiLevelType w:val="hybridMultilevel"/>
    <w:tmpl w:val="B614BBB6"/>
    <w:lvl w:ilvl="0" w:tplc="E34C838A">
      <w:start w:val="8"/>
      <w:numFmt w:val="bullet"/>
      <w:lvlText w:val=""/>
      <w:lvlJc w:val="left"/>
      <w:pPr>
        <w:ind w:left="1080" w:hanging="360"/>
      </w:pPr>
      <w:rPr>
        <w:rFonts w:ascii="Symbol" w:eastAsiaTheme="minorEastAsia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9BC4956"/>
    <w:multiLevelType w:val="multilevel"/>
    <w:tmpl w:val="4572ABF8"/>
    <w:styleLink w:val="MLAOutlin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5B1B5787"/>
    <w:multiLevelType w:val="multilevel"/>
    <w:tmpl w:val="4572ABF8"/>
    <w:numStyleLink w:val="MLAOutline"/>
  </w:abstractNum>
  <w:num w:numId="1" w16cid:durableId="1170484454">
    <w:abstractNumId w:val="9"/>
  </w:num>
  <w:num w:numId="2" w16cid:durableId="578251265">
    <w:abstractNumId w:val="7"/>
  </w:num>
  <w:num w:numId="3" w16cid:durableId="823934827">
    <w:abstractNumId w:val="6"/>
  </w:num>
  <w:num w:numId="4" w16cid:durableId="2129738452">
    <w:abstractNumId w:val="5"/>
  </w:num>
  <w:num w:numId="5" w16cid:durableId="1827894649">
    <w:abstractNumId w:val="4"/>
  </w:num>
  <w:num w:numId="6" w16cid:durableId="284577195">
    <w:abstractNumId w:val="8"/>
  </w:num>
  <w:num w:numId="7" w16cid:durableId="376590438">
    <w:abstractNumId w:val="3"/>
  </w:num>
  <w:num w:numId="8" w16cid:durableId="1471903736">
    <w:abstractNumId w:val="2"/>
  </w:num>
  <w:num w:numId="9" w16cid:durableId="613943265">
    <w:abstractNumId w:val="1"/>
  </w:num>
  <w:num w:numId="10" w16cid:durableId="1000691258">
    <w:abstractNumId w:val="0"/>
  </w:num>
  <w:num w:numId="11" w16cid:durableId="1345400351">
    <w:abstractNumId w:val="11"/>
  </w:num>
  <w:num w:numId="12" w16cid:durableId="51319470">
    <w:abstractNumId w:val="13"/>
  </w:num>
  <w:num w:numId="13" w16cid:durableId="1803228673">
    <w:abstractNumId w:val="14"/>
  </w:num>
  <w:num w:numId="14" w16cid:durableId="310721340">
    <w:abstractNumId w:val="10"/>
  </w:num>
  <w:num w:numId="15" w16cid:durableId="13769741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400"/>
    <w:rsid w:val="00017101"/>
    <w:rsid w:val="00021931"/>
    <w:rsid w:val="000245A8"/>
    <w:rsid w:val="00030CF6"/>
    <w:rsid w:val="000360FA"/>
    <w:rsid w:val="000366B6"/>
    <w:rsid w:val="0004565F"/>
    <w:rsid w:val="000549D1"/>
    <w:rsid w:val="000633C2"/>
    <w:rsid w:val="00065AE1"/>
    <w:rsid w:val="00093811"/>
    <w:rsid w:val="000A0CD5"/>
    <w:rsid w:val="000B513B"/>
    <w:rsid w:val="000C3D0A"/>
    <w:rsid w:val="000D1519"/>
    <w:rsid w:val="000D30DD"/>
    <w:rsid w:val="000D70A4"/>
    <w:rsid w:val="000F44BB"/>
    <w:rsid w:val="000F6FCA"/>
    <w:rsid w:val="0010243B"/>
    <w:rsid w:val="00105D72"/>
    <w:rsid w:val="001122AF"/>
    <w:rsid w:val="001218BD"/>
    <w:rsid w:val="0013407C"/>
    <w:rsid w:val="001342F7"/>
    <w:rsid w:val="001375CE"/>
    <w:rsid w:val="00146D84"/>
    <w:rsid w:val="00162664"/>
    <w:rsid w:val="00165A41"/>
    <w:rsid w:val="001A571B"/>
    <w:rsid w:val="001B1EF9"/>
    <w:rsid w:val="001E1798"/>
    <w:rsid w:val="0022751B"/>
    <w:rsid w:val="00234227"/>
    <w:rsid w:val="00237C05"/>
    <w:rsid w:val="0027558D"/>
    <w:rsid w:val="00284508"/>
    <w:rsid w:val="00287298"/>
    <w:rsid w:val="002914DD"/>
    <w:rsid w:val="00297A58"/>
    <w:rsid w:val="002C784A"/>
    <w:rsid w:val="002E6832"/>
    <w:rsid w:val="00307233"/>
    <w:rsid w:val="00312603"/>
    <w:rsid w:val="00312E37"/>
    <w:rsid w:val="00316C2B"/>
    <w:rsid w:val="00317DB4"/>
    <w:rsid w:val="00322063"/>
    <w:rsid w:val="00353B55"/>
    <w:rsid w:val="0035484E"/>
    <w:rsid w:val="00357917"/>
    <w:rsid w:val="00382DC0"/>
    <w:rsid w:val="003A1770"/>
    <w:rsid w:val="003E1CC0"/>
    <w:rsid w:val="003E5D62"/>
    <w:rsid w:val="003E61B2"/>
    <w:rsid w:val="0040498F"/>
    <w:rsid w:val="00415520"/>
    <w:rsid w:val="00444032"/>
    <w:rsid w:val="004511D8"/>
    <w:rsid w:val="004527A4"/>
    <w:rsid w:val="00467161"/>
    <w:rsid w:val="00480E17"/>
    <w:rsid w:val="00481CDE"/>
    <w:rsid w:val="0048402F"/>
    <w:rsid w:val="004A36E0"/>
    <w:rsid w:val="004B62A3"/>
    <w:rsid w:val="004D3F28"/>
    <w:rsid w:val="00510423"/>
    <w:rsid w:val="00526BBC"/>
    <w:rsid w:val="0052773B"/>
    <w:rsid w:val="00527774"/>
    <w:rsid w:val="00532600"/>
    <w:rsid w:val="0053516B"/>
    <w:rsid w:val="00581233"/>
    <w:rsid w:val="00585B24"/>
    <w:rsid w:val="005913A8"/>
    <w:rsid w:val="00593420"/>
    <w:rsid w:val="005B2560"/>
    <w:rsid w:val="005C41A7"/>
    <w:rsid w:val="005D3CAD"/>
    <w:rsid w:val="00600747"/>
    <w:rsid w:val="006052A9"/>
    <w:rsid w:val="006144A1"/>
    <w:rsid w:val="006415E1"/>
    <w:rsid w:val="00641FAD"/>
    <w:rsid w:val="0064286D"/>
    <w:rsid w:val="00661164"/>
    <w:rsid w:val="00663876"/>
    <w:rsid w:val="00667D15"/>
    <w:rsid w:val="0067682B"/>
    <w:rsid w:val="00681660"/>
    <w:rsid w:val="0069697F"/>
    <w:rsid w:val="00696C16"/>
    <w:rsid w:val="006A0BFC"/>
    <w:rsid w:val="006B07CB"/>
    <w:rsid w:val="006E553A"/>
    <w:rsid w:val="006F207C"/>
    <w:rsid w:val="007112A5"/>
    <w:rsid w:val="00716AE2"/>
    <w:rsid w:val="00722048"/>
    <w:rsid w:val="00723C5A"/>
    <w:rsid w:val="007248E7"/>
    <w:rsid w:val="00743781"/>
    <w:rsid w:val="00752B28"/>
    <w:rsid w:val="007615B4"/>
    <w:rsid w:val="00762A35"/>
    <w:rsid w:val="007835EA"/>
    <w:rsid w:val="007952B7"/>
    <w:rsid w:val="007A5E10"/>
    <w:rsid w:val="007C0E15"/>
    <w:rsid w:val="007C3B49"/>
    <w:rsid w:val="007D04C6"/>
    <w:rsid w:val="007D23C6"/>
    <w:rsid w:val="007D2DAD"/>
    <w:rsid w:val="007F27EE"/>
    <w:rsid w:val="008077F3"/>
    <w:rsid w:val="00816401"/>
    <w:rsid w:val="0081722B"/>
    <w:rsid w:val="00837961"/>
    <w:rsid w:val="00840D3A"/>
    <w:rsid w:val="00851964"/>
    <w:rsid w:val="00851C23"/>
    <w:rsid w:val="00851F13"/>
    <w:rsid w:val="00863CCB"/>
    <w:rsid w:val="00870914"/>
    <w:rsid w:val="00877A17"/>
    <w:rsid w:val="008E1BEE"/>
    <w:rsid w:val="00903530"/>
    <w:rsid w:val="009114A9"/>
    <w:rsid w:val="009521E9"/>
    <w:rsid w:val="00960557"/>
    <w:rsid w:val="00996C24"/>
    <w:rsid w:val="009B16C1"/>
    <w:rsid w:val="009B4DBB"/>
    <w:rsid w:val="009E2147"/>
    <w:rsid w:val="009E29D3"/>
    <w:rsid w:val="00A136FD"/>
    <w:rsid w:val="00A2318F"/>
    <w:rsid w:val="00A26E46"/>
    <w:rsid w:val="00A31AAB"/>
    <w:rsid w:val="00A37CB4"/>
    <w:rsid w:val="00A43AAA"/>
    <w:rsid w:val="00A45CDE"/>
    <w:rsid w:val="00A4602B"/>
    <w:rsid w:val="00A72421"/>
    <w:rsid w:val="00A8439C"/>
    <w:rsid w:val="00A84BB0"/>
    <w:rsid w:val="00A96BCB"/>
    <w:rsid w:val="00AF789C"/>
    <w:rsid w:val="00B04A76"/>
    <w:rsid w:val="00B065E6"/>
    <w:rsid w:val="00B118B8"/>
    <w:rsid w:val="00B16612"/>
    <w:rsid w:val="00B20B2D"/>
    <w:rsid w:val="00B22E3A"/>
    <w:rsid w:val="00B25D9A"/>
    <w:rsid w:val="00B428E5"/>
    <w:rsid w:val="00B531FA"/>
    <w:rsid w:val="00B71B16"/>
    <w:rsid w:val="00B74BDD"/>
    <w:rsid w:val="00B816FB"/>
    <w:rsid w:val="00B87601"/>
    <w:rsid w:val="00B93258"/>
    <w:rsid w:val="00B93BF2"/>
    <w:rsid w:val="00B9557A"/>
    <w:rsid w:val="00B970F6"/>
    <w:rsid w:val="00BE36BA"/>
    <w:rsid w:val="00BE5DD3"/>
    <w:rsid w:val="00BE7C16"/>
    <w:rsid w:val="00C03400"/>
    <w:rsid w:val="00C04996"/>
    <w:rsid w:val="00C14D32"/>
    <w:rsid w:val="00C2783D"/>
    <w:rsid w:val="00C342C4"/>
    <w:rsid w:val="00C43304"/>
    <w:rsid w:val="00C57569"/>
    <w:rsid w:val="00C57D8D"/>
    <w:rsid w:val="00C63D19"/>
    <w:rsid w:val="00C719D9"/>
    <w:rsid w:val="00C74784"/>
    <w:rsid w:val="00C8465E"/>
    <w:rsid w:val="00C92CEA"/>
    <w:rsid w:val="00C933CB"/>
    <w:rsid w:val="00C93A17"/>
    <w:rsid w:val="00CA2A89"/>
    <w:rsid w:val="00CB26E0"/>
    <w:rsid w:val="00CC27E3"/>
    <w:rsid w:val="00CC451A"/>
    <w:rsid w:val="00CD1CBF"/>
    <w:rsid w:val="00CE3F47"/>
    <w:rsid w:val="00D03DD2"/>
    <w:rsid w:val="00D30105"/>
    <w:rsid w:val="00D61AFD"/>
    <w:rsid w:val="00D64BC4"/>
    <w:rsid w:val="00D816F5"/>
    <w:rsid w:val="00D83850"/>
    <w:rsid w:val="00D901E7"/>
    <w:rsid w:val="00D905DB"/>
    <w:rsid w:val="00D91762"/>
    <w:rsid w:val="00D96335"/>
    <w:rsid w:val="00DA36A4"/>
    <w:rsid w:val="00DA4336"/>
    <w:rsid w:val="00DB028B"/>
    <w:rsid w:val="00DB0E4C"/>
    <w:rsid w:val="00DB7DFC"/>
    <w:rsid w:val="00DF489C"/>
    <w:rsid w:val="00DF6187"/>
    <w:rsid w:val="00E137C3"/>
    <w:rsid w:val="00E24A44"/>
    <w:rsid w:val="00E71FA9"/>
    <w:rsid w:val="00E76217"/>
    <w:rsid w:val="00E80D9A"/>
    <w:rsid w:val="00E9318F"/>
    <w:rsid w:val="00EB609E"/>
    <w:rsid w:val="00EC324C"/>
    <w:rsid w:val="00EF4C2D"/>
    <w:rsid w:val="00F00CAD"/>
    <w:rsid w:val="00F13BD6"/>
    <w:rsid w:val="00F3416E"/>
    <w:rsid w:val="00F448E0"/>
    <w:rsid w:val="00F70199"/>
    <w:rsid w:val="00F84CD7"/>
    <w:rsid w:val="00F907CA"/>
    <w:rsid w:val="00F940C1"/>
    <w:rsid w:val="00FA69C7"/>
    <w:rsid w:val="00FA6A35"/>
    <w:rsid w:val="00FB28A1"/>
    <w:rsid w:val="00FB2A80"/>
    <w:rsid w:val="00FC1DF5"/>
    <w:rsid w:val="00FC631F"/>
    <w:rsid w:val="00FE1D77"/>
    <w:rsid w:val="00FE3882"/>
    <w:rsid w:val="00FF4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805C13"/>
  <w15:chartTrackingRefBased/>
  <w15:docId w15:val="{6E8C91AB-3428-9C4F-9F1D-2E7C929C8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  <w:jc w:val="right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firstLine="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customStyle="1" w:styleId="TableTitle">
    <w:name w:val="Table Title"/>
    <w:basedOn w:val="Normal"/>
    <w:next w:val="Normal"/>
    <w:uiPriority w:val="3"/>
    <w:qFormat/>
    <w:pPr>
      <w:ind w:left="360" w:hanging="360"/>
    </w:pPr>
  </w:style>
  <w:style w:type="paragraph" w:styleId="FootnoteText">
    <w:name w:val="footnote text"/>
    <w:basedOn w:val="Normal"/>
    <w:link w:val="FootnoteTextChar"/>
    <w:uiPriority w:val="99"/>
    <w:semiHidden/>
    <w:unhideWhenUsed/>
  </w:style>
  <w:style w:type="character" w:customStyle="1" w:styleId="FootnoteTextChar">
    <w:name w:val="Footnote Text Char"/>
    <w:basedOn w:val="DefaultParagraphFont"/>
    <w:link w:val="FootnoteText"/>
    <w:uiPriority w:val="99"/>
    <w:semiHidden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  <w:ind w:firstLine="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9"/>
    <w:semiHidden/>
    <w:unhideWhenUsed/>
    <w:pPr>
      <w:numPr>
        <w:numId w:val="6"/>
      </w:numPr>
      <w:ind w:firstLine="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paragraph" w:styleId="NormalWeb">
    <w:name w:val="Normal (Web)"/>
    <w:basedOn w:val="Normal"/>
    <w:uiPriority w:val="99"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5"/>
    <w:qFormat/>
    <w:pPr>
      <w:ind w:left="1440" w:firstLine="0"/>
    </w:pPr>
  </w:style>
  <w:style w:type="character" w:customStyle="1" w:styleId="QuoteChar">
    <w:name w:val="Quote Char"/>
    <w:basedOn w:val="DefaultParagraphFont"/>
    <w:link w:val="Quote"/>
    <w:uiPriority w:val="5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itle">
    <w:name w:val="Title"/>
    <w:basedOn w:val="Normal"/>
    <w:next w:val="Normal"/>
    <w:link w:val="TitleChar"/>
    <w:uiPriority w:val="2"/>
    <w:qFormat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spacing w:val="-10"/>
      <w:kern w:val="28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80" w:firstLine="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Emphasis">
    <w:name w:val="Emphasis"/>
    <w:basedOn w:val="DefaultParagraphFont"/>
    <w:uiPriority w:val="2"/>
    <w:qFormat/>
    <w:rPr>
      <w:i/>
      <w:iCs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LAresearchpapertable">
    <w:name w:val="MLA research paper table"/>
    <w:basedOn w:val="TableNormal"/>
    <w:uiPriority w:val="99"/>
    <w:pPr>
      <w:spacing w:before="240"/>
      <w:ind w:left="72" w:right="72" w:firstLine="0"/>
    </w:pPr>
    <w:tblPr>
      <w:tblBorders>
        <w:top w:val="single" w:sz="4" w:space="0" w:color="auto"/>
        <w:bottom w:val="single" w:sz="4" w:space="0" w:color="auto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TableSource">
    <w:name w:val="Table Source"/>
    <w:basedOn w:val="TableTitle"/>
    <w:next w:val="Normal"/>
    <w:uiPriority w:val="4"/>
    <w:qFormat/>
    <w:pPr>
      <w:spacing w:before="240"/>
    </w:pPr>
  </w:style>
  <w:style w:type="paragraph" w:customStyle="1" w:styleId="TableNote">
    <w:name w:val="Table Note"/>
    <w:basedOn w:val="Normal"/>
    <w:uiPriority w:val="4"/>
    <w:qFormat/>
    <w:pPr>
      <w:numPr>
        <w:numId w:val="11"/>
      </w:numPr>
    </w:pPr>
  </w:style>
  <w:style w:type="paragraph" w:customStyle="1" w:styleId="SectionTitle">
    <w:name w:val="Section Title"/>
    <w:basedOn w:val="Normal"/>
    <w:next w:val="Normal"/>
    <w:uiPriority w:val="3"/>
    <w:qFormat/>
    <w:pPr>
      <w:pageBreakBefore/>
      <w:ind w:firstLine="0"/>
      <w:jc w:val="center"/>
      <w:outlineLvl w:val="0"/>
    </w:pPr>
  </w:style>
  <w:style w:type="numbering" w:customStyle="1" w:styleId="MLAOutline">
    <w:name w:val="MLA Outline"/>
    <w:uiPriority w:val="99"/>
    <w:pPr>
      <w:numPr>
        <w:numId w:val="12"/>
      </w:numPr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apple-converted-space">
    <w:name w:val="apple-converted-space"/>
    <w:basedOn w:val="DefaultParagraphFont"/>
    <w:rsid w:val="00A72421"/>
  </w:style>
  <w:style w:type="character" w:styleId="Hyperlink">
    <w:name w:val="Hyperlink"/>
    <w:basedOn w:val="DefaultParagraphFont"/>
    <w:uiPriority w:val="99"/>
    <w:unhideWhenUsed/>
    <w:rsid w:val="00065AE1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AE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C034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4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9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2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9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59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3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29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57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6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9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9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1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3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6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0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8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0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62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3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5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6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1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5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9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5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5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5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2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8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8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6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7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68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87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1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59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3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8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2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tony/Library/Group%20Containers/UBF8T346G9.Office/User%20Content.localized/Templates.localized/MLA%208th%20Template.dotx" TargetMode="Externa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87C643-7611-F845-A1C1-56FAE369088C}">
  <we:reference id="wa200001011" version="1.2.0.0" store="en-US" storeType="OMEX"/>
  <we:alternateReferences>
    <we:reference id="WA200001011" version="1.2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Nguyen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597082-B349-43B0-B21E-87F724ED6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MLA 8th Template.dotx</Template>
  <TotalTime>255</TotalTime>
  <Pages>37</Pages>
  <Words>2159</Words>
  <Characters>12307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Nguyen</dc:creator>
  <cp:keywords/>
  <dc:description/>
  <cp:lastModifiedBy>Tony Nguyen</cp:lastModifiedBy>
  <cp:revision>7</cp:revision>
  <dcterms:created xsi:type="dcterms:W3CDTF">2024-04-15T20:35:00Z</dcterms:created>
  <dcterms:modified xsi:type="dcterms:W3CDTF">2024-04-18T08:31:00Z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TC039848419991</vt:lpwstr>
  </property>
  <property fmtid="{D5CDD505-2E9C-101B-9397-08002B2CF9AE}" pid="3" name="AssetID">
    <vt:lpwstr>TF10002068</vt:lpwstr>
  </property>
  <property fmtid="{D5CDD505-2E9C-101B-9397-08002B2CF9AE}" pid="4" name="grammarly_documentId">
    <vt:lpwstr>documentId_1902</vt:lpwstr>
  </property>
  <property fmtid="{D5CDD505-2E9C-101B-9397-08002B2CF9AE}" pid="5" name="grammarly_documentContext">
    <vt:lpwstr>{"goals":[],"domain":"general","emotions":[],"dialect":"american"}</vt:lpwstr>
  </property>
</Properties>
</file>