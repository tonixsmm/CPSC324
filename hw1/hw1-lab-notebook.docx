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7A8FF" w14:textId="77777777" w:rsidR="00F13BD6" w:rsidRDefault="00F13BD6" w:rsidP="00FA69C7">
      <w:pPr>
        <w:ind w:firstLine="0"/>
        <w:rPr>
          <w:rFonts w:ascii="Times New Roman" w:hAnsi="Times New Roman" w:cs="Times New Roman"/>
          <w:lang w:val="vi-VN"/>
        </w:rPr>
      </w:pPr>
      <w:r w:rsidRPr="00A06197">
        <w:rPr>
          <w:rFonts w:ascii="Times New Roman" w:hAnsi="Times New Roman" w:cs="Times New Roman"/>
          <w:lang w:val="vi-VN"/>
        </w:rPr>
        <w:t>Tony</w:t>
      </w:r>
      <w:r>
        <w:rPr>
          <w:rFonts w:ascii="Times New Roman" w:hAnsi="Times New Roman" w:cs="Times New Roman"/>
          <w:lang w:val="vi-VN"/>
        </w:rPr>
        <w:t xml:space="preserve"> Nguyen</w:t>
      </w:r>
    </w:p>
    <w:p w14:paraId="3C2B1FE5" w14:textId="0F55681F" w:rsidR="00F13BD6" w:rsidRPr="00C8465E" w:rsidRDefault="00C8465E" w:rsidP="00FA69C7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r w:rsidR="00400659">
        <w:rPr>
          <w:rFonts w:ascii="Times New Roman" w:hAnsi="Times New Roman" w:cs="Times New Roman"/>
        </w:rPr>
        <w:t>Shawn Bowers</w:t>
      </w:r>
    </w:p>
    <w:p w14:paraId="5D736530" w14:textId="10CD1290" w:rsidR="00F13BD6" w:rsidRDefault="00400659" w:rsidP="00FA69C7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CPSC 324 01</w:t>
      </w:r>
    </w:p>
    <w:p w14:paraId="2EFDC9D7" w14:textId="4B36750B" w:rsidR="00F13BD6" w:rsidRDefault="00C8465E" w:rsidP="00FA69C7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400659">
        <w:rPr>
          <w:rFonts w:ascii="Times New Roman" w:hAnsi="Times New Roman" w:cs="Times New Roman"/>
        </w:rPr>
        <w:t>2 February 2024</w:t>
      </w:r>
    </w:p>
    <w:p w14:paraId="59350A0E" w14:textId="0780BC52" w:rsidR="00F13BD6" w:rsidRDefault="00400659" w:rsidP="00C8465E">
      <w:pPr>
        <w:ind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Homework 1</w:t>
      </w:r>
    </w:p>
    <w:p w14:paraId="62CFA9D4" w14:textId="47445EFF" w:rsidR="00996C24" w:rsidRPr="00D53C6B" w:rsidRDefault="00400659" w:rsidP="0040065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D53C6B">
        <w:rPr>
          <w:rFonts w:ascii="Times New Roman" w:hAnsi="Times New Roman" w:cs="Times New Roman"/>
          <w:b/>
          <w:bCs/>
        </w:rPr>
        <w:t>Step 1</w:t>
      </w:r>
    </w:p>
    <w:p w14:paraId="3C700E71" w14:textId="4E143379" w:rsidR="00D53C6B" w:rsidRPr="00D53C6B" w:rsidRDefault="00D53C6B" w:rsidP="00D53C6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i/>
          <w:iCs/>
          <w:u w:val="single"/>
        </w:rPr>
      </w:pPr>
      <w:r w:rsidRPr="00D53C6B">
        <w:rPr>
          <w:rFonts w:ascii="Times New Roman" w:hAnsi="Times New Roman" w:cs="Times New Roman"/>
          <w:i/>
          <w:iCs/>
          <w:u w:val="single"/>
        </w:rPr>
        <w:t>Question a</w:t>
      </w:r>
    </w:p>
    <w:p w14:paraId="5E936D4D" w14:textId="23D0828C" w:rsidR="00552546" w:rsidRDefault="00552546" w:rsidP="0055254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IAM </w:t>
      </w:r>
      <w:r w:rsidR="004B0A32">
        <w:rPr>
          <w:rFonts w:ascii="Times New Roman" w:hAnsi="Times New Roman" w:cs="Times New Roman"/>
        </w:rPr>
        <w:t>(Cloud Identity and Access Management) is used to inspect and modify these roles and permissions.</w:t>
      </w:r>
    </w:p>
    <w:p w14:paraId="72816C35" w14:textId="36470B90" w:rsidR="00552546" w:rsidRDefault="00552546" w:rsidP="0055254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Three types of IAM basic roles</w:t>
      </w:r>
    </w:p>
    <w:p w14:paraId="32292A46" w14:textId="77777777" w:rsidR="004B0A32" w:rsidRDefault="004B0A32" w:rsidP="0055254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Roles/Viewers</w:t>
      </w:r>
    </w:p>
    <w:p w14:paraId="36CDEE34" w14:textId="3E266800" w:rsidR="00552546" w:rsidRDefault="004B0A32" w:rsidP="004B0A3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Read-only actions</w:t>
      </w:r>
    </w:p>
    <w:p w14:paraId="14C434E0" w14:textId="5EEEC259" w:rsidR="004B0A32" w:rsidRDefault="004B0A32" w:rsidP="004B0A3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 not affect </w:t>
      </w:r>
      <w:proofErr w:type="gramStart"/>
      <w:r>
        <w:rPr>
          <w:rFonts w:ascii="Times New Roman" w:hAnsi="Times New Roman" w:cs="Times New Roman"/>
        </w:rPr>
        <w:t>state</w:t>
      </w:r>
      <w:proofErr w:type="gramEnd"/>
    </w:p>
    <w:p w14:paraId="64642046" w14:textId="156F1718" w:rsidR="004B0A32" w:rsidRDefault="004B0A32" w:rsidP="004B0A3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E.g., viewing but not modifying the existing resources or data</w:t>
      </w:r>
    </w:p>
    <w:p w14:paraId="52CDB829" w14:textId="29E86F3F" w:rsidR="004B0A32" w:rsidRDefault="004B0A32" w:rsidP="0055254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Roles/Editor</w:t>
      </w:r>
    </w:p>
    <w:p w14:paraId="602510AD" w14:textId="7BE5DDCE" w:rsidR="004B0A32" w:rsidRDefault="00F274E2" w:rsidP="004B0A3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viewer permission</w:t>
      </w:r>
    </w:p>
    <w:p w14:paraId="5A6B886F" w14:textId="3384E592" w:rsidR="00F274E2" w:rsidRDefault="00F274E2" w:rsidP="004B0A3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Also permit actions that modify </w:t>
      </w:r>
      <w:proofErr w:type="gramStart"/>
      <w:r>
        <w:rPr>
          <w:rFonts w:ascii="Times New Roman" w:hAnsi="Times New Roman" w:cs="Times New Roman"/>
        </w:rPr>
        <w:t>state</w:t>
      </w:r>
      <w:proofErr w:type="gramEnd"/>
    </w:p>
    <w:p w14:paraId="11261779" w14:textId="45DECD3E" w:rsidR="004B0A32" w:rsidRDefault="004B0A32" w:rsidP="0055254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Roles/Owner</w:t>
      </w:r>
    </w:p>
    <w:p w14:paraId="07A9013F" w14:textId="4C3BF606" w:rsidR="00F274E2" w:rsidRDefault="00F274E2" w:rsidP="00F274E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editor and viewer permissions</w:t>
      </w:r>
    </w:p>
    <w:p w14:paraId="221664D0" w14:textId="499EDDF1" w:rsidR="00F274E2" w:rsidRDefault="00F274E2" w:rsidP="00F274E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Also </w:t>
      </w:r>
      <w:r w:rsidR="004B35C5">
        <w:rPr>
          <w:rFonts w:ascii="Times New Roman" w:hAnsi="Times New Roman" w:cs="Times New Roman"/>
        </w:rPr>
        <w:t>allows</w:t>
      </w:r>
      <w:r>
        <w:rPr>
          <w:rFonts w:ascii="Times New Roman" w:hAnsi="Times New Roman" w:cs="Times New Roman"/>
        </w:rPr>
        <w:t xml:space="preserve"> managing roles and permissions for a project and </w:t>
      </w:r>
      <w:r w:rsidR="004B35C5">
        <w:rPr>
          <w:rFonts w:ascii="Times New Roman" w:hAnsi="Times New Roman" w:cs="Times New Roman"/>
        </w:rPr>
        <w:t>setting</w:t>
      </w:r>
      <w:r>
        <w:rPr>
          <w:rFonts w:ascii="Times New Roman" w:hAnsi="Times New Roman" w:cs="Times New Roman"/>
        </w:rPr>
        <w:t xml:space="preserve"> up billing for a </w:t>
      </w:r>
      <w:proofErr w:type="gramStart"/>
      <w:r>
        <w:rPr>
          <w:rFonts w:ascii="Times New Roman" w:hAnsi="Times New Roman" w:cs="Times New Roman"/>
        </w:rPr>
        <w:t>project</w:t>
      </w:r>
      <w:proofErr w:type="gramEnd"/>
    </w:p>
    <w:p w14:paraId="2EC4E144" w14:textId="2D84D69C" w:rsidR="00D53C6B" w:rsidRPr="00126DD5" w:rsidRDefault="00D53C6B" w:rsidP="00D53C6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i/>
          <w:iCs/>
          <w:u w:val="single"/>
        </w:rPr>
      </w:pPr>
      <w:r w:rsidRPr="00126DD5">
        <w:rPr>
          <w:rFonts w:ascii="Times New Roman" w:hAnsi="Times New Roman" w:cs="Times New Roman"/>
          <w:i/>
          <w:iCs/>
          <w:u w:val="single"/>
        </w:rPr>
        <w:t xml:space="preserve">Question </w:t>
      </w:r>
      <w:proofErr w:type="gramStart"/>
      <w:r w:rsidRPr="00126DD5">
        <w:rPr>
          <w:rFonts w:ascii="Times New Roman" w:hAnsi="Times New Roman" w:cs="Times New Roman"/>
          <w:i/>
          <w:iCs/>
          <w:u w:val="single"/>
        </w:rPr>
        <w:t>b</w:t>
      </w:r>
      <w:proofErr w:type="gramEnd"/>
    </w:p>
    <w:p w14:paraId="5661F90D" w14:textId="71EC6553" w:rsidR="00D53C6B" w:rsidRDefault="004B35C5" w:rsidP="00D53C6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Storage Admin</w:t>
      </w:r>
    </w:p>
    <w:p w14:paraId="0DF393EF" w14:textId="39F2B8AD" w:rsidR="004B35C5" w:rsidRDefault="004B35C5" w:rsidP="004B35C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Grant full control of objects and buckets</w:t>
      </w:r>
    </w:p>
    <w:p w14:paraId="320EA2FE" w14:textId="568351FF" w:rsidR="004B35C5" w:rsidRDefault="004B35C5" w:rsidP="004B35C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Only applied to an individual bucket and objects within it</w:t>
      </w:r>
    </w:p>
    <w:p w14:paraId="3D4B4D48" w14:textId="07011681" w:rsidR="004B35C5" w:rsidRDefault="006D05DE" w:rsidP="004B35C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Storage Object Admin</w:t>
      </w:r>
    </w:p>
    <w:p w14:paraId="6F32DBB2" w14:textId="5BB4E6CE" w:rsidR="006D05DE" w:rsidRDefault="006D05DE" w:rsidP="006D05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Grant full control of objects</w:t>
      </w:r>
    </w:p>
    <w:p w14:paraId="1FEA2FA0" w14:textId="7D06100A" w:rsidR="006D05DE" w:rsidRDefault="006D05DE" w:rsidP="006D05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Including listing, creating, viewing, and deleting</w:t>
      </w:r>
    </w:p>
    <w:p w14:paraId="269BFBFF" w14:textId="76689982" w:rsidR="006D05DE" w:rsidRDefault="006D05DE" w:rsidP="006D05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Note that only objects are granted access, not the entire </w:t>
      </w:r>
      <w:proofErr w:type="gramStart"/>
      <w:r>
        <w:rPr>
          <w:rFonts w:ascii="Times New Roman" w:hAnsi="Times New Roman" w:cs="Times New Roman"/>
        </w:rPr>
        <w:t>bucket</w:t>
      </w:r>
      <w:proofErr w:type="gramEnd"/>
    </w:p>
    <w:p w14:paraId="20131FC7" w14:textId="789196F5" w:rsidR="006D05DE" w:rsidRDefault="006D05DE" w:rsidP="006D05D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Storage Folder Admin</w:t>
      </w:r>
    </w:p>
    <w:p w14:paraId="6B559B47" w14:textId="0A992405" w:rsidR="006D05DE" w:rsidRDefault="006D05DE" w:rsidP="006D05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Beta version</w:t>
      </w:r>
    </w:p>
    <w:p w14:paraId="2E287F89" w14:textId="61DF1FFF" w:rsidR="006D05DE" w:rsidRDefault="006D05DE" w:rsidP="006D05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Grant full control over folders and objects</w:t>
      </w:r>
    </w:p>
    <w:p w14:paraId="2AAB65E5" w14:textId="08D686CF" w:rsidR="006D05DE" w:rsidRDefault="006D05DE" w:rsidP="006D05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Including listing, creating, viewing, and deleting</w:t>
      </w:r>
    </w:p>
    <w:p w14:paraId="469174B2" w14:textId="53D66E9D" w:rsidR="006D05DE" w:rsidRDefault="006D05DE" w:rsidP="006D05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Higher privilege than Storage Object Admin but still lower than Storage Admin</w:t>
      </w:r>
    </w:p>
    <w:p w14:paraId="585AA99D" w14:textId="3939270D" w:rsidR="00126DD5" w:rsidRPr="00126DD5" w:rsidRDefault="00126DD5" w:rsidP="00126DD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i/>
          <w:iCs/>
          <w:u w:val="single"/>
        </w:rPr>
      </w:pPr>
      <w:r w:rsidRPr="00126DD5">
        <w:rPr>
          <w:rFonts w:ascii="Times New Roman" w:hAnsi="Times New Roman" w:cs="Times New Roman"/>
          <w:i/>
          <w:iCs/>
          <w:u w:val="single"/>
        </w:rPr>
        <w:t xml:space="preserve">Question </w:t>
      </w:r>
      <w:proofErr w:type="gramStart"/>
      <w:r w:rsidRPr="00126DD5">
        <w:rPr>
          <w:rFonts w:ascii="Times New Roman" w:hAnsi="Times New Roman" w:cs="Times New Roman"/>
          <w:i/>
          <w:iCs/>
          <w:u w:val="single"/>
        </w:rPr>
        <w:t>c</w:t>
      </w:r>
      <w:proofErr w:type="gramEnd"/>
    </w:p>
    <w:p w14:paraId="10089726" w14:textId="776DFE41" w:rsidR="00126DD5" w:rsidRDefault="00724D29" w:rsidP="00126DD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Cloud Translation API</w:t>
      </w:r>
    </w:p>
    <w:p w14:paraId="4CAA4E54" w14:textId="120D44AD" w:rsidR="00724D29" w:rsidRDefault="00724D29" w:rsidP="00724D2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Integrate text translation into a website or </w:t>
      </w:r>
      <w:proofErr w:type="gramStart"/>
      <w:r>
        <w:rPr>
          <w:rFonts w:ascii="Times New Roman" w:hAnsi="Times New Roman" w:cs="Times New Roman"/>
        </w:rPr>
        <w:t>application</w:t>
      </w:r>
      <w:proofErr w:type="gramEnd"/>
    </w:p>
    <w:p w14:paraId="68DE760B" w14:textId="6C6B692B" w:rsidR="00724D29" w:rsidRDefault="00724D29" w:rsidP="00724D2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$45/hour use, which is quite expensive</w:t>
      </w:r>
    </w:p>
    <w:p w14:paraId="16F13902" w14:textId="049E7363" w:rsidR="00724D29" w:rsidRDefault="00724D29" w:rsidP="00724D2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realize that, based on my personal experience, Google’s translation service is getting smarter and more reliable. The </w:t>
      </w:r>
      <w:r w:rsidR="006A116B">
        <w:rPr>
          <w:rFonts w:ascii="Times New Roman" w:hAnsi="Times New Roman" w:cs="Times New Roman"/>
        </w:rPr>
        <w:t>wording</w:t>
      </w:r>
      <w:r>
        <w:rPr>
          <w:rFonts w:ascii="Times New Roman" w:hAnsi="Times New Roman" w:cs="Times New Roman"/>
        </w:rPr>
        <w:t xml:space="preserve"> and </w:t>
      </w:r>
      <w:r w:rsidR="006A116B">
        <w:rPr>
          <w:rFonts w:ascii="Times New Roman" w:hAnsi="Times New Roman" w:cs="Times New Roman"/>
        </w:rPr>
        <w:t>semantics sound more natural.</w:t>
      </w:r>
    </w:p>
    <w:p w14:paraId="70039068" w14:textId="05BF3452" w:rsidR="006A116B" w:rsidRDefault="006A116B" w:rsidP="006A116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Cloud Vision API</w:t>
      </w:r>
    </w:p>
    <w:p w14:paraId="1F56F53C" w14:textId="09C88422" w:rsidR="006A116B" w:rsidRDefault="006A116B" w:rsidP="006A116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Integrate the Google Vision </w:t>
      </w:r>
      <w:proofErr w:type="gramStart"/>
      <w:r>
        <w:rPr>
          <w:rFonts w:ascii="Times New Roman" w:hAnsi="Times New Roman" w:cs="Times New Roman"/>
        </w:rPr>
        <w:t>feature</w:t>
      </w:r>
      <w:proofErr w:type="gramEnd"/>
    </w:p>
    <w:p w14:paraId="7EF32A0D" w14:textId="778F2BB2" w:rsidR="006A116B" w:rsidRDefault="006A116B" w:rsidP="006A116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Able to label images, faces, logos, and landmarks, OCR, and more into </w:t>
      </w:r>
      <w:proofErr w:type="gramStart"/>
      <w:r>
        <w:rPr>
          <w:rFonts w:ascii="Times New Roman" w:hAnsi="Times New Roman" w:cs="Times New Roman"/>
        </w:rPr>
        <w:t>applications</w:t>
      </w:r>
      <w:proofErr w:type="gramEnd"/>
    </w:p>
    <w:p w14:paraId="47CE8384" w14:textId="3F46F707" w:rsidR="006A116B" w:rsidRDefault="006A116B" w:rsidP="006A116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Potentially easier to use compared to Keras OCR </w:t>
      </w:r>
      <w:r w:rsidR="000E7ACF">
        <w:rPr>
          <w:rFonts w:ascii="Times New Roman" w:hAnsi="Times New Roman" w:cs="Times New Roman"/>
        </w:rPr>
        <w:t xml:space="preserve">as this API leverages a wide range of pre-trained </w:t>
      </w:r>
      <w:proofErr w:type="gramStart"/>
      <w:r w:rsidR="000E7ACF">
        <w:rPr>
          <w:rFonts w:ascii="Times New Roman" w:hAnsi="Times New Roman" w:cs="Times New Roman"/>
        </w:rPr>
        <w:t>data</w:t>
      </w:r>
      <w:proofErr w:type="gramEnd"/>
    </w:p>
    <w:p w14:paraId="5C8710F4" w14:textId="5C08F09F" w:rsidR="000E7ACF" w:rsidRDefault="000E7ACF" w:rsidP="006A116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3.5 cents per count</w:t>
      </w:r>
    </w:p>
    <w:p w14:paraId="55986BC5" w14:textId="2ECABE9C" w:rsidR="000E7ACF" w:rsidRDefault="000E7ACF" w:rsidP="000E7AC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Vertex AI API</w:t>
      </w:r>
    </w:p>
    <w:p w14:paraId="03EAC3D2" w14:textId="289593FA" w:rsidR="000E7ACF" w:rsidRDefault="000E7ACF" w:rsidP="000E7AC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Powerful tool to train custom machine learning models with minimal machine learning expertise and </w:t>
      </w:r>
      <w:proofErr w:type="gramStart"/>
      <w:r>
        <w:rPr>
          <w:rFonts w:ascii="Times New Roman" w:hAnsi="Times New Roman" w:cs="Times New Roman"/>
        </w:rPr>
        <w:t>efforts</w:t>
      </w:r>
      <w:proofErr w:type="gramEnd"/>
    </w:p>
    <w:p w14:paraId="7CA3CF15" w14:textId="76577865" w:rsidR="00D96A04" w:rsidRDefault="00D96A04" w:rsidP="000E7AC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Leverage Gemini, a generative AI model, to power the </w:t>
      </w:r>
      <w:proofErr w:type="gramStart"/>
      <w:r>
        <w:rPr>
          <w:rFonts w:ascii="Times New Roman" w:hAnsi="Times New Roman" w:cs="Times New Roman"/>
        </w:rPr>
        <w:t>API</w:t>
      </w:r>
      <w:proofErr w:type="gramEnd"/>
    </w:p>
    <w:p w14:paraId="140935FD" w14:textId="30BF17F7" w:rsidR="00D96A04" w:rsidRPr="006D05DE" w:rsidRDefault="00D96A04" w:rsidP="000E7AC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Has the ability to recognize and understand essentially any </w:t>
      </w:r>
      <w:proofErr w:type="gramStart"/>
      <w:r>
        <w:rPr>
          <w:rFonts w:ascii="Times New Roman" w:hAnsi="Times New Roman" w:cs="Times New Roman"/>
        </w:rPr>
        <w:t>inputs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23673DBE" w14:textId="52F64AC0" w:rsidR="00400659" w:rsidRPr="00157516" w:rsidRDefault="00400659" w:rsidP="0040065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157516">
        <w:rPr>
          <w:rFonts w:ascii="Times New Roman" w:hAnsi="Times New Roman" w:cs="Times New Roman"/>
          <w:b/>
          <w:bCs/>
        </w:rPr>
        <w:t>Step 2</w:t>
      </w:r>
    </w:p>
    <w:p w14:paraId="3A2620C4" w14:textId="1F38C593" w:rsidR="00A85370" w:rsidRDefault="00A85370" w:rsidP="00A85370">
      <w:pPr>
        <w:pStyle w:val="ListParagraph"/>
        <w:ind w:firstLine="0"/>
        <w:rPr>
          <w:rFonts w:ascii="Times New Roman" w:hAnsi="Times New Roman" w:cs="Times New Roman"/>
        </w:rPr>
      </w:pPr>
      <w:r w:rsidRPr="00A85370">
        <w:rPr>
          <w:rFonts w:ascii="Times New Roman" w:hAnsi="Times New Roman" w:cs="Times New Roman"/>
          <w:noProof/>
        </w:rPr>
        <w:drawing>
          <wp:inline distT="0" distB="0" distL="0" distR="0" wp14:anchorId="60006461" wp14:editId="1B2CE20E">
            <wp:extent cx="5943600" cy="3951605"/>
            <wp:effectExtent l="0" t="0" r="0" b="0"/>
            <wp:docPr id="9845609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60953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3CD9" w14:textId="691FD4B6" w:rsidR="00400659" w:rsidRPr="00157516" w:rsidRDefault="00400659" w:rsidP="0040065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157516">
        <w:rPr>
          <w:rFonts w:ascii="Times New Roman" w:hAnsi="Times New Roman" w:cs="Times New Roman"/>
          <w:b/>
          <w:bCs/>
        </w:rPr>
        <w:t>Step 3</w:t>
      </w:r>
    </w:p>
    <w:p w14:paraId="6FDF6AF1" w14:textId="2AC75D26" w:rsidR="002A76E7" w:rsidRDefault="002A76E7" w:rsidP="002A76E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Commands</w:t>
      </w:r>
    </w:p>
    <w:p w14:paraId="5A1F9656" w14:textId="4D8CB775" w:rsidR="002A76E7" w:rsidRDefault="002A76E7" w:rsidP="002A76E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</w:t>
      </w:r>
    </w:p>
    <w:p w14:paraId="10BABEC3" w14:textId="5C925D03" w:rsidR="00134B7C" w:rsidRDefault="00134B7C" w:rsidP="00134B7C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gcloud init</w:t>
      </w:r>
    </w:p>
    <w:p w14:paraId="0D8447B9" w14:textId="3CE07FBD" w:rsidR="00134B7C" w:rsidRDefault="00134B7C" w:rsidP="00134B7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new </w:t>
      </w:r>
      <w:proofErr w:type="gramStart"/>
      <w:r>
        <w:rPr>
          <w:rFonts w:ascii="Times New Roman" w:hAnsi="Times New Roman" w:cs="Times New Roman"/>
        </w:rPr>
        <w:t>bucket</w:t>
      </w:r>
      <w:proofErr w:type="gramEnd"/>
    </w:p>
    <w:p w14:paraId="5F9B3F11" w14:textId="46829578" w:rsidR="00134B7C" w:rsidRDefault="00134B7C" w:rsidP="00134B7C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Buckets are the basic containers that hold </w:t>
      </w:r>
      <w:proofErr w:type="gramStart"/>
      <w:r>
        <w:rPr>
          <w:rFonts w:ascii="Times New Roman" w:hAnsi="Times New Roman" w:cs="Times New Roman"/>
        </w:rPr>
        <w:t>data</w:t>
      </w:r>
      <w:proofErr w:type="gramEnd"/>
    </w:p>
    <w:p w14:paraId="798AC594" w14:textId="52C47CE1" w:rsidR="00134B7C" w:rsidRDefault="00134B7C" w:rsidP="00134B7C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gcloud storage buckets create gs://cnguyen4-cpsc324-hw1-bucket1</w:t>
      </w:r>
      <w:r w:rsidR="004D2C86">
        <w:rPr>
          <w:rFonts w:ascii="Times New Roman" w:hAnsi="Times New Roman" w:cs="Times New Roman"/>
        </w:rPr>
        <w:t xml:space="preserve"> --</w:t>
      </w:r>
      <w:r>
        <w:rPr>
          <w:rFonts w:ascii="Times New Roman" w:hAnsi="Times New Roman" w:cs="Times New Roman"/>
        </w:rPr>
        <w:t>uniform-bucket-level-</w:t>
      </w:r>
      <w:proofErr w:type="gramStart"/>
      <w:r>
        <w:rPr>
          <w:rFonts w:ascii="Times New Roman" w:hAnsi="Times New Roman" w:cs="Times New Roman"/>
        </w:rPr>
        <w:t>acc</w:t>
      </w:r>
      <w:r w:rsidR="004D2C86">
        <w:rPr>
          <w:rFonts w:ascii="Times New Roman" w:hAnsi="Times New Roman" w:cs="Times New Roman"/>
        </w:rPr>
        <w:t>ess</w:t>
      </w:r>
      <w:proofErr w:type="gramEnd"/>
    </w:p>
    <w:p w14:paraId="75CC5845" w14:textId="03152BC2" w:rsidR="004D2C86" w:rsidRDefault="003101C5" w:rsidP="004D2C8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Copy an image from a location on your local machine to a </w:t>
      </w:r>
      <w:proofErr w:type="gramStart"/>
      <w:r>
        <w:rPr>
          <w:rFonts w:ascii="Times New Roman" w:hAnsi="Times New Roman" w:cs="Times New Roman"/>
        </w:rPr>
        <w:t>bucket</w:t>
      </w:r>
      <w:proofErr w:type="gramEnd"/>
    </w:p>
    <w:p w14:paraId="4CEB8279" w14:textId="6671D004" w:rsidR="003101C5" w:rsidRDefault="003101C5" w:rsidP="003101C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gcloud storage cp Downloads/kitten.png gs://cnguyen4-cpsc324-hw1-bucket1</w:t>
      </w:r>
    </w:p>
    <w:p w14:paraId="2C95843C" w14:textId="6A9DADCA" w:rsidR="00F40CF9" w:rsidRDefault="00F40CF9" w:rsidP="00F40CF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Download an object from your </w:t>
      </w:r>
      <w:proofErr w:type="gramStart"/>
      <w:r>
        <w:rPr>
          <w:rFonts w:ascii="Times New Roman" w:hAnsi="Times New Roman" w:cs="Times New Roman"/>
        </w:rPr>
        <w:t>bucket</w:t>
      </w:r>
      <w:proofErr w:type="gramEnd"/>
    </w:p>
    <w:p w14:paraId="17CD3019" w14:textId="0A9B8467" w:rsidR="00F40CF9" w:rsidRDefault="00F40CF9" w:rsidP="00F40CF9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gcloud storage cp gs://cnguyen4-cpsc324-hw1-bucket1</w:t>
      </w:r>
      <w:r w:rsidR="00E31E97">
        <w:rPr>
          <w:rFonts w:ascii="Times New Roman" w:hAnsi="Times New Roman" w:cs="Times New Roman"/>
        </w:rPr>
        <w:t>/kitten.png</w:t>
      </w:r>
      <w:r>
        <w:rPr>
          <w:rFonts w:ascii="Times New Roman" w:hAnsi="Times New Roman" w:cs="Times New Roman"/>
        </w:rPr>
        <w:t xml:space="preserve"> Downloads/</w:t>
      </w:r>
      <w:r w:rsidR="00E31E97">
        <w:rPr>
          <w:rFonts w:ascii="Times New Roman" w:hAnsi="Times New Roman" w:cs="Times New Roman"/>
        </w:rPr>
        <w:t>kitten.png</w:t>
      </w:r>
    </w:p>
    <w:p w14:paraId="43834F89" w14:textId="4E93B92A" w:rsidR="00E31E97" w:rsidRDefault="00E31E97" w:rsidP="00F40CF9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Note that this is </w:t>
      </w:r>
      <w:proofErr w:type="gramStart"/>
      <w:r>
        <w:rPr>
          <w:rFonts w:ascii="Times New Roman" w:hAnsi="Times New Roman" w:cs="Times New Roman"/>
        </w:rPr>
        <w:t>similar to</w:t>
      </w:r>
      <w:proofErr w:type="gramEnd"/>
      <w:r>
        <w:rPr>
          <w:rFonts w:ascii="Times New Roman" w:hAnsi="Times New Roman" w:cs="Times New Roman"/>
        </w:rPr>
        <w:t xml:space="preserve"> uploading a resource locally to Google Cloud</w:t>
      </w:r>
    </w:p>
    <w:p w14:paraId="1095C873" w14:textId="6848974C" w:rsidR="00E31E97" w:rsidRDefault="00E31E97" w:rsidP="00E31E9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Copy an object to a folder in the </w:t>
      </w:r>
      <w:proofErr w:type="gramStart"/>
      <w:r>
        <w:rPr>
          <w:rFonts w:ascii="Times New Roman" w:hAnsi="Times New Roman" w:cs="Times New Roman"/>
        </w:rPr>
        <w:t>bucket</w:t>
      </w:r>
      <w:proofErr w:type="gramEnd"/>
    </w:p>
    <w:p w14:paraId="31B8144E" w14:textId="2F3BAE22" w:rsidR="00E31E97" w:rsidRDefault="00E31E97" w:rsidP="00E31E97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gcloud storage cp gs://cnguyen4-cpsc324-hw1-bucket1/kitten.png gs://cnguyen4-cpsc324-hw1-bucket1/folder1/kitten3.png</w:t>
      </w:r>
    </w:p>
    <w:p w14:paraId="0DFCC956" w14:textId="34083A45" w:rsidR="00E31E97" w:rsidRDefault="00E31E97" w:rsidP="00E31E97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Note the same </w:t>
      </w:r>
      <w:proofErr w:type="gramStart"/>
      <w:r>
        <w:rPr>
          <w:rFonts w:ascii="Times New Roman" w:hAnsi="Times New Roman" w:cs="Times New Roman"/>
        </w:rPr>
        <w:t>structure</w:t>
      </w:r>
      <w:proofErr w:type="gramEnd"/>
    </w:p>
    <w:p w14:paraId="21C5514C" w14:textId="2C13FF80" w:rsidR="009634BB" w:rsidRDefault="009634BB" w:rsidP="009634B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List </w:t>
      </w:r>
      <w:proofErr w:type="gramStart"/>
      <w:r>
        <w:rPr>
          <w:rFonts w:ascii="Times New Roman" w:hAnsi="Times New Roman" w:cs="Times New Roman"/>
        </w:rPr>
        <w:t>operation</w:t>
      </w:r>
      <w:proofErr w:type="gramEnd"/>
    </w:p>
    <w:p w14:paraId="53B85EBF" w14:textId="20D4E3E0" w:rsidR="009634BB" w:rsidRDefault="009634BB" w:rsidP="009634BB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gcloud storage ls gs://cnguyen4-cpsc324-hw1-bucket1/</w:t>
      </w:r>
    </w:p>
    <w:p w14:paraId="069BFD44" w14:textId="6591D156" w:rsidR="009634BB" w:rsidRDefault="009634BB" w:rsidP="009634BB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gcloud storage ls gs://cnguyen4-cpsc324-hw1-bucket1/ --long</w:t>
      </w:r>
    </w:p>
    <w:p w14:paraId="6B7A8BC1" w14:textId="5AA7FBB4" w:rsidR="009634BB" w:rsidRDefault="009634BB" w:rsidP="009634BB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Similar to</w:t>
      </w:r>
      <w:proofErr w:type="gramEnd"/>
      <w:r>
        <w:rPr>
          <w:rFonts w:ascii="Times New Roman" w:hAnsi="Times New Roman" w:cs="Times New Roman"/>
        </w:rPr>
        <w:t xml:space="preserve"> the Linux command line</w:t>
      </w:r>
    </w:p>
    <w:p w14:paraId="1F169526" w14:textId="1304EEB3" w:rsidR="009634BB" w:rsidRDefault="009634BB" w:rsidP="009634BB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Note that the </w:t>
      </w:r>
      <w:r>
        <w:rPr>
          <w:rFonts w:ascii="Times New Roman" w:hAnsi="Times New Roman" w:cs="Times New Roman"/>
          <w:i/>
          <w:iCs/>
        </w:rPr>
        <w:t>--long</w:t>
      </w:r>
      <w:r>
        <w:rPr>
          <w:rFonts w:ascii="Times New Roman" w:hAnsi="Times New Roman" w:cs="Times New Roman"/>
        </w:rPr>
        <w:t xml:space="preserve"> tag </w:t>
      </w:r>
      <w:r w:rsidR="00663585">
        <w:rPr>
          <w:rFonts w:ascii="Times New Roman" w:hAnsi="Times New Roman" w:cs="Times New Roman"/>
        </w:rPr>
        <w:t xml:space="preserve">returns detailed image </w:t>
      </w:r>
      <w:proofErr w:type="gramStart"/>
      <w:r w:rsidR="00663585">
        <w:rPr>
          <w:rFonts w:ascii="Times New Roman" w:hAnsi="Times New Roman" w:cs="Times New Roman"/>
        </w:rPr>
        <w:t>information</w:t>
      </w:r>
      <w:proofErr w:type="gramEnd"/>
    </w:p>
    <w:p w14:paraId="79C9BFFB" w14:textId="47691916" w:rsidR="00663585" w:rsidRDefault="00663585" w:rsidP="0066358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Make the objects publicly </w:t>
      </w:r>
      <w:proofErr w:type="gramStart"/>
      <w:r>
        <w:rPr>
          <w:rFonts w:ascii="Times New Roman" w:hAnsi="Times New Roman" w:cs="Times New Roman"/>
        </w:rPr>
        <w:t>available</w:t>
      </w:r>
      <w:proofErr w:type="gramEnd"/>
    </w:p>
    <w:p w14:paraId="24E975E8" w14:textId="5F7CA2DF" w:rsidR="00663585" w:rsidRDefault="00663585" w:rsidP="0066358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gcloud storage buckets add-iam-policy-binding gs://cnguyen4-cpsc324-hw1-bucket1/</w:t>
      </w:r>
      <w:r w:rsidR="00982063">
        <w:rPr>
          <w:rFonts w:ascii="Times New Roman" w:hAnsi="Times New Roman" w:cs="Times New Roman"/>
        </w:rPr>
        <w:t xml:space="preserve"> --member=allUsers --role=roles/storage.objectViewer</w:t>
      </w:r>
    </w:p>
    <w:p w14:paraId="61A46FFD" w14:textId="7BE772B5" w:rsidR="00C036B1" w:rsidRDefault="00C036B1" w:rsidP="0066358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gcloud storage buckets remove-iam-policy-binding gs://cnguyen4-cpsc324-hw1-bucket1/ --member=allUsers --role=roles/storage.objectViewer</w:t>
      </w:r>
    </w:p>
    <w:p w14:paraId="2221DAAF" w14:textId="627F6018" w:rsidR="00C036B1" w:rsidRDefault="00C036B1" w:rsidP="0066358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Note that adding and removing </w:t>
      </w:r>
      <w:r w:rsidR="00524A85">
        <w:rPr>
          <w:rFonts w:ascii="Times New Roman" w:hAnsi="Times New Roman" w:cs="Times New Roman"/>
        </w:rPr>
        <w:t>have</w:t>
      </w:r>
      <w:r>
        <w:rPr>
          <w:rFonts w:ascii="Times New Roman" w:hAnsi="Times New Roman" w:cs="Times New Roman"/>
        </w:rPr>
        <w:t xml:space="preserve"> similar </w:t>
      </w:r>
      <w:proofErr w:type="gramStart"/>
      <w:r>
        <w:rPr>
          <w:rFonts w:ascii="Times New Roman" w:hAnsi="Times New Roman" w:cs="Times New Roman"/>
        </w:rPr>
        <w:t>structures</w:t>
      </w:r>
      <w:proofErr w:type="gramEnd"/>
    </w:p>
    <w:p w14:paraId="62B6ACE0" w14:textId="385E7FEA" w:rsidR="00524A85" w:rsidRDefault="00524A85" w:rsidP="0066358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 we want to add and/or remove a specific user, set </w:t>
      </w:r>
      <w:r w:rsidRPr="00524A85">
        <w:rPr>
          <w:rFonts w:ascii="Times New Roman" w:hAnsi="Times New Roman" w:cs="Times New Roman"/>
          <w:i/>
          <w:iCs/>
        </w:rPr>
        <w:t>--member=</w:t>
      </w:r>
      <w:proofErr w:type="gramStart"/>
      <w:r w:rsidRPr="00524A85">
        <w:rPr>
          <w:rFonts w:ascii="Times New Roman" w:hAnsi="Times New Roman" w:cs="Times New Roman"/>
          <w:i/>
          <w:iCs/>
        </w:rPr>
        <w:t>user:jane@gmail.com</w:t>
      </w:r>
      <w:proofErr w:type="gramEnd"/>
      <w:r>
        <w:rPr>
          <w:rFonts w:ascii="Times New Roman" w:hAnsi="Times New Roman" w:cs="Times New Roman"/>
        </w:rPr>
        <w:t>. Similar structure above</w:t>
      </w:r>
    </w:p>
    <w:p w14:paraId="65AA97D7" w14:textId="40910B95" w:rsidR="009C75E6" w:rsidRDefault="009C75E6" w:rsidP="009C75E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Delete an </w:t>
      </w:r>
      <w:proofErr w:type="gramStart"/>
      <w:r>
        <w:rPr>
          <w:rFonts w:ascii="Times New Roman" w:hAnsi="Times New Roman" w:cs="Times New Roman"/>
        </w:rPr>
        <w:t>object</w:t>
      </w:r>
      <w:proofErr w:type="gramEnd"/>
    </w:p>
    <w:p w14:paraId="299CCF4E" w14:textId="55C904C1" w:rsidR="009C75E6" w:rsidRDefault="009C75E6" w:rsidP="009C75E6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gcloud storage rm gs://cnguyen4-cpsc324-hw1-bucket1/kitten.png</w:t>
      </w:r>
    </w:p>
    <w:p w14:paraId="201F91CD" w14:textId="05410060" w:rsidR="00C04911" w:rsidRDefault="00C04911" w:rsidP="00C0491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Clean </w:t>
      </w:r>
      <w:proofErr w:type="gramStart"/>
      <w:r>
        <w:rPr>
          <w:rFonts w:ascii="Times New Roman" w:hAnsi="Times New Roman" w:cs="Times New Roman"/>
        </w:rPr>
        <w:t>up</w:t>
      </w:r>
      <w:proofErr w:type="gramEnd"/>
    </w:p>
    <w:p w14:paraId="1604CEF5" w14:textId="69EA7906" w:rsidR="00C04911" w:rsidRDefault="007B0595" w:rsidP="00C0491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</w:t>
      </w:r>
      <w:r w:rsidR="00C04911">
        <w:rPr>
          <w:rFonts w:ascii="Times New Roman" w:hAnsi="Times New Roman" w:cs="Times New Roman"/>
        </w:rPr>
        <w:t>cloud storage rm gs://cnguyen4-cpsc324-hw1-bucket1/ --recursive</w:t>
      </w:r>
    </w:p>
    <w:p w14:paraId="2719B01F" w14:textId="7E4CF7DC" w:rsidR="00F07AE6" w:rsidRDefault="00F07AE6" w:rsidP="00F07AE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Screenshot before </w:t>
      </w:r>
      <w:proofErr w:type="gramStart"/>
      <w:r>
        <w:rPr>
          <w:rFonts w:ascii="Times New Roman" w:hAnsi="Times New Roman" w:cs="Times New Roman"/>
        </w:rPr>
        <w:t>deleting</w:t>
      </w:r>
      <w:proofErr w:type="gramEnd"/>
    </w:p>
    <w:p w14:paraId="136923DC" w14:textId="0876884F" w:rsidR="00F07AE6" w:rsidRDefault="00F07AE6" w:rsidP="00F07AE6">
      <w:pPr>
        <w:pStyle w:val="ListParagraph"/>
        <w:ind w:left="1080" w:firstLine="0"/>
        <w:rPr>
          <w:rFonts w:ascii="Times New Roman" w:hAnsi="Times New Roman" w:cs="Times New Roman"/>
        </w:rPr>
      </w:pPr>
      <w:r w:rsidRPr="00F07AE6">
        <w:rPr>
          <w:rFonts w:ascii="Times New Roman" w:hAnsi="Times New Roman" w:cs="Times New Roman"/>
          <w:noProof/>
        </w:rPr>
        <w:drawing>
          <wp:inline distT="0" distB="0" distL="0" distR="0" wp14:anchorId="4657EFED" wp14:editId="43809BB3">
            <wp:extent cx="5091033" cy="3305908"/>
            <wp:effectExtent l="0" t="0" r="1905" b="0"/>
            <wp:docPr id="150196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49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2929" cy="33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FE71" w14:textId="5BE8A17C" w:rsidR="00400659" w:rsidRPr="000612C7" w:rsidRDefault="00400659" w:rsidP="0040065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0612C7">
        <w:rPr>
          <w:rFonts w:ascii="Times New Roman" w:hAnsi="Times New Roman" w:cs="Times New Roman"/>
          <w:b/>
          <w:bCs/>
        </w:rPr>
        <w:lastRenderedPageBreak/>
        <w:t>Step 4</w:t>
      </w:r>
    </w:p>
    <w:p w14:paraId="4DB70835" w14:textId="14403C0E" w:rsidR="002912AC" w:rsidRDefault="002912AC" w:rsidP="002912AC">
      <w:pPr>
        <w:pStyle w:val="ListParagraph"/>
        <w:ind w:firstLine="0"/>
        <w:rPr>
          <w:rFonts w:ascii="Times New Roman" w:hAnsi="Times New Roman" w:cs="Times New Roman"/>
        </w:rPr>
      </w:pPr>
      <w:r w:rsidRPr="002912AC">
        <w:rPr>
          <w:rFonts w:ascii="Times New Roman" w:hAnsi="Times New Roman" w:cs="Times New Roman"/>
          <w:noProof/>
        </w:rPr>
        <w:drawing>
          <wp:inline distT="0" distB="0" distL="0" distR="0" wp14:anchorId="7F4CB1F5" wp14:editId="6E82683D">
            <wp:extent cx="5943600" cy="3859530"/>
            <wp:effectExtent l="0" t="0" r="0" b="1270"/>
            <wp:docPr id="2062621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12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54B4" w14:textId="31DBA37D" w:rsidR="002912AC" w:rsidRPr="002912AC" w:rsidRDefault="00000000" w:rsidP="002912A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hyperlink r:id="rId12" w:history="1">
        <w:r w:rsidR="002912AC" w:rsidRPr="00E306C3">
          <w:rPr>
            <w:rStyle w:val="Hyperlink"/>
            <w:rFonts w:ascii="Times New Roman" w:hAnsi="Times New Roman" w:cs="Times New Roman"/>
          </w:rPr>
          <w:t>https://storage.cloud.google.com/cnguyen4-cpsc324-hw1-bucket1/kitten.png?authuser=2</w:t>
        </w:r>
      </w:hyperlink>
      <w:r w:rsidR="002912AC">
        <w:rPr>
          <w:rFonts w:ascii="Times New Roman" w:hAnsi="Times New Roman" w:cs="Times New Roman"/>
        </w:rPr>
        <w:t xml:space="preserve">. </w:t>
      </w:r>
    </w:p>
    <w:p w14:paraId="28A7A72C" w14:textId="2C32E26D" w:rsidR="00400659" w:rsidRPr="00C35D58" w:rsidRDefault="00400659" w:rsidP="0040065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C35D58">
        <w:rPr>
          <w:rFonts w:ascii="Times New Roman" w:hAnsi="Times New Roman" w:cs="Times New Roman"/>
          <w:b/>
          <w:bCs/>
        </w:rPr>
        <w:t>Step 5</w:t>
      </w:r>
    </w:p>
    <w:p w14:paraId="7F3BD8F2" w14:textId="48099F88" w:rsidR="00C35D58" w:rsidRDefault="00C35D58" w:rsidP="00C35D5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Ephemeral mode means that files created during a given session </w:t>
      </w:r>
      <w:r w:rsidR="008C6DE6">
        <w:rPr>
          <w:rFonts w:ascii="Times New Roman" w:hAnsi="Times New Roman" w:cs="Times New Roman"/>
        </w:rPr>
        <w:t>are</w:t>
      </w:r>
      <w:r>
        <w:rPr>
          <w:rFonts w:ascii="Times New Roman" w:hAnsi="Times New Roman" w:cs="Times New Roman"/>
        </w:rPr>
        <w:t xml:space="preserve"> deleted after it </w:t>
      </w:r>
      <w:proofErr w:type="gramStart"/>
      <w:r>
        <w:rPr>
          <w:rFonts w:ascii="Times New Roman" w:hAnsi="Times New Roman" w:cs="Times New Roman"/>
        </w:rPr>
        <w:t>ends</w:t>
      </w:r>
      <w:proofErr w:type="gramEnd"/>
    </w:p>
    <w:p w14:paraId="33625CF5" w14:textId="1C03A4CD" w:rsidR="008C6DE6" w:rsidRDefault="008C6DE6" w:rsidP="00C35D5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Cloud Shell to run a Python Script</w:t>
      </w:r>
    </w:p>
    <w:p w14:paraId="109E15FC" w14:textId="635A599E" w:rsidR="008C6DE6" w:rsidRDefault="008C6DE6" w:rsidP="008C6DE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D10C6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2CF411" wp14:editId="79E5E6DA">
            <wp:extent cx="5454203" cy="6196581"/>
            <wp:effectExtent l="0" t="0" r="0" b="1270"/>
            <wp:docPr id="697251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032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9833" cy="621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74A8" w14:textId="4D7C2DE7" w:rsidR="00976E53" w:rsidRDefault="00976E53" w:rsidP="00C35D5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Cloud Shell to upload a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</w:p>
    <w:p w14:paraId="1F2C043E" w14:textId="5928FA12" w:rsidR="00976E53" w:rsidRDefault="00976E53" w:rsidP="00976E5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976E5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0E74C9" wp14:editId="4A4EF53E">
            <wp:extent cx="5215049" cy="5807871"/>
            <wp:effectExtent l="0" t="0" r="5080" b="0"/>
            <wp:docPr id="936424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242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2560" cy="581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90D6" w14:textId="3AD20F08" w:rsidR="008C6DE6" w:rsidRDefault="008C6DE6" w:rsidP="00C35D5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Cloud Shell to download a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</w:p>
    <w:p w14:paraId="05E3AD85" w14:textId="66DB4923" w:rsidR="004D2B4E" w:rsidRDefault="004D2B4E" w:rsidP="004D2B4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cloudshell download *file_name*</w:t>
      </w:r>
    </w:p>
    <w:p w14:paraId="52EAF19C" w14:textId="216F662E" w:rsidR="008C6DE6" w:rsidRDefault="008C6DE6" w:rsidP="008C6DE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8C6DE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AFBCF7" wp14:editId="7C80188A">
            <wp:extent cx="5469418" cy="6090571"/>
            <wp:effectExtent l="0" t="0" r="4445" b="5715"/>
            <wp:docPr id="85952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208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9828" cy="611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4279" w14:textId="1367B24B" w:rsidR="008C6DE6" w:rsidRDefault="00082E28" w:rsidP="008C6DE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Using </w:t>
      </w:r>
      <w:r w:rsidR="00841CCE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local terminal to transfer</w:t>
      </w:r>
      <w:r w:rsidR="00D055D9">
        <w:rPr>
          <w:rFonts w:ascii="Times New Roman" w:hAnsi="Times New Roman" w:cs="Times New Roman"/>
        </w:rPr>
        <w:t>/download</w:t>
      </w:r>
      <w:r>
        <w:rPr>
          <w:rFonts w:ascii="Times New Roman" w:hAnsi="Times New Roman" w:cs="Times New Roman"/>
        </w:rPr>
        <w:t xml:space="preserve"> files </w:t>
      </w:r>
      <w:r w:rsidR="00D055D9">
        <w:rPr>
          <w:rFonts w:ascii="Times New Roman" w:hAnsi="Times New Roman" w:cs="Times New Roman"/>
        </w:rPr>
        <w:t>from</w:t>
      </w:r>
      <w:r>
        <w:rPr>
          <w:rFonts w:ascii="Times New Roman" w:hAnsi="Times New Roman" w:cs="Times New Roman"/>
        </w:rPr>
        <w:t xml:space="preserve"> Cloud Shell </w:t>
      </w:r>
      <w:r w:rsidR="00D055D9">
        <w:rPr>
          <w:rFonts w:ascii="Times New Roman" w:hAnsi="Times New Roman" w:cs="Times New Roman"/>
        </w:rPr>
        <w:t>to the</w:t>
      </w:r>
      <w:r>
        <w:rPr>
          <w:rFonts w:ascii="Times New Roman" w:hAnsi="Times New Roman" w:cs="Times New Roman"/>
        </w:rPr>
        <w:t xml:space="preserve"> Local </w:t>
      </w:r>
      <w:proofErr w:type="gramStart"/>
      <w:r>
        <w:rPr>
          <w:rFonts w:ascii="Times New Roman" w:hAnsi="Times New Roman" w:cs="Times New Roman"/>
        </w:rPr>
        <w:t>environment</w:t>
      </w:r>
      <w:proofErr w:type="gramEnd"/>
    </w:p>
    <w:p w14:paraId="3FF9A5F4" w14:textId="0A4A1BA9" w:rsidR="00082E28" w:rsidRDefault="00082E28" w:rsidP="00082E2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gcloud cloud-shell scp cloudshell:</w:t>
      </w:r>
      <w:r w:rsidR="00D508AC">
        <w:rPr>
          <w:rFonts w:ascii="Times New Roman" w:hAnsi="Times New Roman" w:cs="Times New Roman"/>
        </w:rPr>
        <w:t>/home/cnguyen4/</w:t>
      </w:r>
      <w:r w:rsidR="00841CCE">
        <w:rPr>
          <w:rFonts w:ascii="Times New Roman" w:hAnsi="Times New Roman" w:cs="Times New Roman"/>
        </w:rPr>
        <w:t>kitten.png</w:t>
      </w: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localhost:</w:t>
      </w:r>
      <w:r w:rsidR="00841CCE">
        <w:rPr>
          <w:rFonts w:ascii="Times New Roman" w:hAnsi="Times New Roman" w:cs="Times New Roman"/>
        </w:rPr>
        <w:t>kitten.png</w:t>
      </w:r>
      <w:proofErr w:type="gramEnd"/>
    </w:p>
    <w:p w14:paraId="09CA572A" w14:textId="5CA93CCD" w:rsidR="00841CCE" w:rsidRDefault="00841CCE" w:rsidP="00082E2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Note that this command should be run within the target director</w:t>
      </w:r>
      <w:r w:rsidR="00A83432">
        <w:rPr>
          <w:rFonts w:ascii="Times New Roman" w:hAnsi="Times New Roman" w:cs="Times New Roman"/>
        </w:rPr>
        <w:t>=]</w:t>
      </w:r>
    </w:p>
    <w:p w14:paraId="1CE5CEE1" w14:textId="0C8273AD" w:rsidR="00C71202" w:rsidRDefault="00C71202" w:rsidP="00082E2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Tag cloudshell and localhost can be interchanged to depict the side of </w:t>
      </w:r>
      <w:proofErr w:type="gramStart"/>
      <w:r>
        <w:rPr>
          <w:rFonts w:ascii="Times New Roman" w:hAnsi="Times New Roman" w:cs="Times New Roman"/>
        </w:rPr>
        <w:t>transfer</w:t>
      </w:r>
      <w:proofErr w:type="gramEnd"/>
    </w:p>
    <w:p w14:paraId="4B3E4607" w14:textId="0E363721" w:rsidR="00D508AC" w:rsidRDefault="00D508AC" w:rsidP="00082E28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D508A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EDAD93" wp14:editId="22D923C2">
            <wp:extent cx="5415566" cy="726704"/>
            <wp:effectExtent l="0" t="0" r="0" b="0"/>
            <wp:docPr id="161245791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57912" name="Picture 1" descr="A black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4641" cy="7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9AF2" w14:textId="7015E377" w:rsidR="000612C7" w:rsidRDefault="000612C7" w:rsidP="00D10C6F">
      <w:pPr>
        <w:pStyle w:val="ListParagraph"/>
        <w:ind w:left="1080" w:firstLine="0"/>
        <w:rPr>
          <w:rFonts w:ascii="Times New Roman" w:hAnsi="Times New Roman" w:cs="Times New Roman"/>
        </w:rPr>
      </w:pPr>
    </w:p>
    <w:p w14:paraId="2A40393A" w14:textId="6705F147" w:rsidR="00400659" w:rsidRPr="00AC2694" w:rsidRDefault="00400659" w:rsidP="0040065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AC2694">
        <w:rPr>
          <w:rFonts w:ascii="Times New Roman" w:hAnsi="Times New Roman" w:cs="Times New Roman"/>
          <w:b/>
          <w:bCs/>
        </w:rPr>
        <w:t>Step 6</w:t>
      </w:r>
    </w:p>
    <w:p w14:paraId="333BEB5C" w14:textId="1EBE9764" w:rsidR="00D80DD4" w:rsidRDefault="00447652" w:rsidP="00D80DD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447652">
        <w:rPr>
          <w:rFonts w:ascii="Times New Roman" w:hAnsi="Times New Roman" w:cs="Times New Roman"/>
          <w:noProof/>
        </w:rPr>
        <w:drawing>
          <wp:inline distT="0" distB="0" distL="0" distR="0" wp14:anchorId="1BE37A11" wp14:editId="5C64C25E">
            <wp:extent cx="5943600" cy="3803015"/>
            <wp:effectExtent l="0" t="0" r="0" b="0"/>
            <wp:docPr id="280137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37328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3917" w14:textId="0B6C11E6" w:rsidR="00400659" w:rsidRPr="00DB66DC" w:rsidRDefault="00400659" w:rsidP="0040065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DB66DC">
        <w:rPr>
          <w:rFonts w:ascii="Times New Roman" w:hAnsi="Times New Roman" w:cs="Times New Roman"/>
          <w:b/>
          <w:bCs/>
        </w:rPr>
        <w:t>Step 7</w:t>
      </w:r>
    </w:p>
    <w:p w14:paraId="16EB7D9E" w14:textId="6288D5FD" w:rsidR="00DB66DC" w:rsidRDefault="00DB66DC" w:rsidP="00DB66D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Download and unzip the </w:t>
      </w:r>
      <w:proofErr w:type="gramStart"/>
      <w:r>
        <w:rPr>
          <w:rFonts w:ascii="Times New Roman" w:hAnsi="Times New Roman" w:cs="Times New Roman"/>
        </w:rPr>
        <w:t>file</w:t>
      </w:r>
      <w:proofErr w:type="gramEnd"/>
    </w:p>
    <w:p w14:paraId="06DDC2D4" w14:textId="3EF2B1C1" w:rsidR="00DB66DC" w:rsidRDefault="00DB66DC" w:rsidP="00DB66DC">
      <w:pPr>
        <w:pStyle w:val="ListParagraph"/>
        <w:ind w:left="1080" w:firstLine="0"/>
        <w:rPr>
          <w:rFonts w:ascii="Times New Roman" w:hAnsi="Times New Roman" w:cs="Times New Roman"/>
        </w:rPr>
      </w:pPr>
      <w:r w:rsidRPr="00DB66D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9A02B0" wp14:editId="532DCEB8">
            <wp:extent cx="5943600" cy="3001645"/>
            <wp:effectExtent l="0" t="0" r="0" b="0"/>
            <wp:docPr id="210647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72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A63F" w14:textId="01E20149" w:rsidR="00DB66DC" w:rsidRDefault="00DB66DC" w:rsidP="00DB66D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new bucket and upload </w:t>
      </w:r>
      <w:proofErr w:type="gramStart"/>
      <w:r>
        <w:rPr>
          <w:rFonts w:ascii="Times New Roman" w:hAnsi="Times New Roman" w:cs="Times New Roman"/>
        </w:rPr>
        <w:t>it</w:t>
      </w:r>
      <w:proofErr w:type="gramEnd"/>
    </w:p>
    <w:p w14:paraId="4C15F7CC" w14:textId="03A923DA" w:rsidR="00DB66DC" w:rsidRDefault="00DB66DC" w:rsidP="00DB66DC">
      <w:pPr>
        <w:pStyle w:val="ListParagraph"/>
        <w:ind w:left="1080" w:firstLine="0"/>
        <w:rPr>
          <w:rFonts w:ascii="Times New Roman" w:hAnsi="Times New Roman" w:cs="Times New Roman"/>
        </w:rPr>
      </w:pPr>
      <w:r w:rsidRPr="00DB66DC">
        <w:rPr>
          <w:rFonts w:ascii="Times New Roman" w:hAnsi="Times New Roman" w:cs="Times New Roman"/>
          <w:noProof/>
        </w:rPr>
        <w:drawing>
          <wp:inline distT="0" distB="0" distL="0" distR="0" wp14:anchorId="0AD12689" wp14:editId="139C7E26">
            <wp:extent cx="5943600" cy="3913505"/>
            <wp:effectExtent l="0" t="0" r="0" b="0"/>
            <wp:docPr id="797645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4567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C083" w14:textId="55AE7260" w:rsidR="00400659" w:rsidRPr="00766EFB" w:rsidRDefault="00400659" w:rsidP="0040065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766EFB">
        <w:rPr>
          <w:rFonts w:ascii="Times New Roman" w:hAnsi="Times New Roman" w:cs="Times New Roman"/>
          <w:b/>
          <w:bCs/>
        </w:rPr>
        <w:t>Step 8</w:t>
      </w:r>
    </w:p>
    <w:p w14:paraId="2C3DD510" w14:textId="68D73A92" w:rsidR="00980AF0" w:rsidRDefault="00766EFB" w:rsidP="00980AF0">
      <w:pPr>
        <w:pStyle w:val="ListParagraph"/>
        <w:ind w:firstLine="0"/>
        <w:rPr>
          <w:rFonts w:ascii="Times New Roman" w:hAnsi="Times New Roman" w:cs="Times New Roman"/>
        </w:rPr>
      </w:pPr>
      <w:r w:rsidRPr="00766EF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EEDC51" wp14:editId="04C56768">
            <wp:extent cx="5943600" cy="680085"/>
            <wp:effectExtent l="0" t="0" r="0" b="5715"/>
            <wp:docPr id="202852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20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439F" w14:textId="1FEA5AA3" w:rsidR="00400659" w:rsidRDefault="00400659" w:rsidP="0040065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9</w:t>
      </w:r>
    </w:p>
    <w:p w14:paraId="1CC00F14" w14:textId="0FBF558A" w:rsidR="00C532CB" w:rsidRDefault="00C532CB" w:rsidP="00C532CB">
      <w:pPr>
        <w:pStyle w:val="ListParagraph"/>
        <w:ind w:firstLine="0"/>
        <w:rPr>
          <w:rFonts w:ascii="Times New Roman" w:hAnsi="Times New Roman" w:cs="Times New Roman"/>
        </w:rPr>
      </w:pPr>
      <w:r w:rsidRPr="00C532CB">
        <w:rPr>
          <w:rFonts w:ascii="Times New Roman" w:hAnsi="Times New Roman" w:cs="Times New Roman"/>
          <w:noProof/>
        </w:rPr>
        <w:drawing>
          <wp:inline distT="0" distB="0" distL="0" distR="0" wp14:anchorId="3A413C2A" wp14:editId="78E2FA44">
            <wp:extent cx="5943600" cy="1119505"/>
            <wp:effectExtent l="0" t="0" r="0" b="0"/>
            <wp:docPr id="193135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537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764A" w14:textId="35BC403E" w:rsidR="00C532CB" w:rsidRDefault="0030417A" w:rsidP="00C532CB">
      <w:pPr>
        <w:pStyle w:val="ListParagraph"/>
        <w:ind w:firstLine="0"/>
        <w:rPr>
          <w:rFonts w:ascii="Times New Roman" w:hAnsi="Times New Roman" w:cs="Times New Roman"/>
        </w:rPr>
      </w:pPr>
      <w:r w:rsidRPr="0030417A">
        <w:rPr>
          <w:rFonts w:ascii="Times New Roman" w:hAnsi="Times New Roman" w:cs="Times New Roman"/>
          <w:noProof/>
        </w:rPr>
        <w:drawing>
          <wp:inline distT="0" distB="0" distL="0" distR="0" wp14:anchorId="11F95B99" wp14:editId="0EEE3B74">
            <wp:extent cx="5943600" cy="1238250"/>
            <wp:effectExtent l="0" t="0" r="0" b="6350"/>
            <wp:docPr id="15891719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71955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9342" w14:textId="76C64814" w:rsidR="0030417A" w:rsidRPr="00400659" w:rsidRDefault="0030417A" w:rsidP="00C532CB">
      <w:pPr>
        <w:pStyle w:val="ListParagraph"/>
        <w:ind w:firstLine="0"/>
        <w:rPr>
          <w:rFonts w:ascii="Times New Roman" w:hAnsi="Times New Roman" w:cs="Times New Roman"/>
        </w:rPr>
      </w:pPr>
      <w:r w:rsidRPr="0030417A">
        <w:rPr>
          <w:rFonts w:ascii="Times New Roman" w:hAnsi="Times New Roman" w:cs="Times New Roman"/>
          <w:noProof/>
        </w:rPr>
        <w:drawing>
          <wp:inline distT="0" distB="0" distL="0" distR="0" wp14:anchorId="2FC814AA" wp14:editId="15EAA60D">
            <wp:extent cx="5943600" cy="2207895"/>
            <wp:effectExtent l="0" t="0" r="0" b="1905"/>
            <wp:docPr id="15158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51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15B0" w14:textId="10D1DB62" w:rsidR="00400659" w:rsidRPr="00FA69C7" w:rsidRDefault="00400659" w:rsidP="00400659">
      <w:pPr>
        <w:suppressAutoHyphens w:val="0"/>
        <w:ind w:firstLine="0"/>
        <w:rPr>
          <w:rFonts w:ascii="Times New Roman" w:eastAsia="Times New Roman" w:hAnsi="Times New Roman" w:cs="Times New Roman"/>
          <w:color w:val="000000"/>
          <w:lang w:eastAsia="en-US"/>
        </w:rPr>
      </w:pPr>
    </w:p>
    <w:p w14:paraId="6416B4CD" w14:textId="70C540A5" w:rsidR="00DB028B" w:rsidRPr="00FA69C7" w:rsidRDefault="00DB028B" w:rsidP="00FA69C7">
      <w:pPr>
        <w:suppressAutoHyphens w:val="0"/>
        <w:ind w:left="720" w:hanging="720"/>
        <w:rPr>
          <w:rFonts w:ascii="Times New Roman" w:eastAsia="Times New Roman" w:hAnsi="Times New Roman" w:cs="Times New Roman"/>
          <w:color w:val="000000"/>
          <w:lang w:eastAsia="en-US"/>
        </w:rPr>
      </w:pPr>
    </w:p>
    <w:sectPr w:rsidR="00DB028B" w:rsidRPr="00FA69C7">
      <w:headerReference w:type="default" r:id="rId24"/>
      <w:headerReference w:type="first" r:id="rId2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92F223" w14:textId="77777777" w:rsidR="00540BF2" w:rsidRDefault="00540BF2">
      <w:pPr>
        <w:spacing w:line="240" w:lineRule="auto"/>
      </w:pPr>
      <w:r>
        <w:separator/>
      </w:r>
    </w:p>
  </w:endnote>
  <w:endnote w:type="continuationSeparator" w:id="0">
    <w:p w14:paraId="3AF6254A" w14:textId="77777777" w:rsidR="00540BF2" w:rsidRDefault="00540B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F790A1" w14:textId="77777777" w:rsidR="00540BF2" w:rsidRDefault="00540BF2">
      <w:pPr>
        <w:spacing w:line="240" w:lineRule="auto"/>
      </w:pPr>
      <w:r>
        <w:separator/>
      </w:r>
    </w:p>
  </w:footnote>
  <w:footnote w:type="continuationSeparator" w:id="0">
    <w:p w14:paraId="6125C9BA" w14:textId="77777777" w:rsidR="00540BF2" w:rsidRDefault="00540B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4C2D7" w14:textId="77777777" w:rsidR="00DB028B" w:rsidRDefault="00000000">
    <w:pPr>
      <w:pStyle w:val="Header"/>
    </w:pPr>
    <w:sdt>
      <w:sdtPr>
        <w:id w:val="1568531701"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 w:rsidR="00F13BD6">
          <w:t>Nguyen</w:t>
        </w:r>
      </w:sdtContent>
    </w:sdt>
    <w:r w:rsidR="00816401">
      <w:t xml:space="preserve"> </w:t>
    </w:r>
    <w:r w:rsidR="00816401">
      <w:fldChar w:fldCharType="begin"/>
    </w:r>
    <w:r w:rsidR="00816401">
      <w:instrText xml:space="preserve"> PAGE   \* MERGEFORMAT </w:instrText>
    </w:r>
    <w:r w:rsidR="00816401">
      <w:fldChar w:fldCharType="separate"/>
    </w:r>
    <w:r w:rsidR="00816401">
      <w:rPr>
        <w:noProof/>
      </w:rPr>
      <w:t>2</w:t>
    </w:r>
    <w:r w:rsidR="00816401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CEB9A" w14:textId="77777777" w:rsidR="00DB028B" w:rsidRDefault="00000000">
    <w:pPr>
      <w:pStyle w:val="Header"/>
    </w:pPr>
    <w:sdt>
      <w:sdtPr>
        <w:id w:val="-348181431"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 w:rsidR="00F13BD6">
          <w:t>Nguyen</w:t>
        </w:r>
      </w:sdtContent>
    </w:sdt>
    <w:r w:rsidR="00816401">
      <w:t xml:space="preserve"> </w:t>
    </w:r>
    <w:r w:rsidR="00816401">
      <w:fldChar w:fldCharType="begin"/>
    </w:r>
    <w:r w:rsidR="00816401">
      <w:instrText xml:space="preserve"> PAGE   \* MERGEFORMAT </w:instrText>
    </w:r>
    <w:r w:rsidR="00816401">
      <w:fldChar w:fldCharType="separate"/>
    </w:r>
    <w:r w:rsidR="00816401">
      <w:rPr>
        <w:noProof/>
      </w:rPr>
      <w:t>1</w:t>
    </w:r>
    <w:r w:rsidR="00816401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91A80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4D47F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3036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8A8F44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803B5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C2E5F4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90012B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141AF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EAE07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6D0A0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E3C4C"/>
    <w:multiLevelType w:val="hybridMultilevel"/>
    <w:tmpl w:val="6256DC96"/>
    <w:lvl w:ilvl="0" w:tplc="0562E4D2">
      <w:start w:val="1"/>
      <w:numFmt w:val="lowerLetter"/>
      <w:pStyle w:val="TableNote"/>
      <w:suff w:val="space"/>
      <w:lvlText w:val="%1."/>
      <w:lvlJc w:val="left"/>
      <w:pPr>
        <w:ind w:left="0" w:firstLine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6510D27"/>
    <w:multiLevelType w:val="hybridMultilevel"/>
    <w:tmpl w:val="605C0918"/>
    <w:lvl w:ilvl="0" w:tplc="6F1621D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DB8043E"/>
    <w:multiLevelType w:val="hybridMultilevel"/>
    <w:tmpl w:val="C5C255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441AB1"/>
    <w:multiLevelType w:val="hybridMultilevel"/>
    <w:tmpl w:val="F3CA4204"/>
    <w:lvl w:ilvl="0" w:tplc="E0F6D870">
      <w:start w:val="12"/>
      <w:numFmt w:val="bullet"/>
      <w:lvlText w:val=""/>
      <w:lvlJc w:val="left"/>
      <w:pPr>
        <w:ind w:left="1080" w:hanging="360"/>
      </w:pPr>
      <w:rPr>
        <w:rFonts w:ascii="Symbol" w:eastAsiaTheme="minorEastAsia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9BC4956"/>
    <w:multiLevelType w:val="multilevel"/>
    <w:tmpl w:val="4572ABF8"/>
    <w:styleLink w:val="MLAOutlin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5B1B5787"/>
    <w:multiLevelType w:val="multilevel"/>
    <w:tmpl w:val="4572ABF8"/>
    <w:numStyleLink w:val="MLAOutline"/>
  </w:abstractNum>
  <w:num w:numId="1" w16cid:durableId="1303273833">
    <w:abstractNumId w:val="9"/>
  </w:num>
  <w:num w:numId="2" w16cid:durableId="1640721576">
    <w:abstractNumId w:val="7"/>
  </w:num>
  <w:num w:numId="3" w16cid:durableId="1240989909">
    <w:abstractNumId w:val="6"/>
  </w:num>
  <w:num w:numId="4" w16cid:durableId="747851806">
    <w:abstractNumId w:val="5"/>
  </w:num>
  <w:num w:numId="5" w16cid:durableId="1739936464">
    <w:abstractNumId w:val="4"/>
  </w:num>
  <w:num w:numId="6" w16cid:durableId="1085103964">
    <w:abstractNumId w:val="8"/>
  </w:num>
  <w:num w:numId="7" w16cid:durableId="193202027">
    <w:abstractNumId w:val="3"/>
  </w:num>
  <w:num w:numId="8" w16cid:durableId="1207792124">
    <w:abstractNumId w:val="2"/>
  </w:num>
  <w:num w:numId="9" w16cid:durableId="26372071">
    <w:abstractNumId w:val="1"/>
  </w:num>
  <w:num w:numId="10" w16cid:durableId="770276059">
    <w:abstractNumId w:val="0"/>
  </w:num>
  <w:num w:numId="11" w16cid:durableId="1803452193">
    <w:abstractNumId w:val="10"/>
  </w:num>
  <w:num w:numId="12" w16cid:durableId="1964924647">
    <w:abstractNumId w:val="14"/>
  </w:num>
  <w:num w:numId="13" w16cid:durableId="1262645141">
    <w:abstractNumId w:val="15"/>
  </w:num>
  <w:num w:numId="14" w16cid:durableId="1342470059">
    <w:abstractNumId w:val="12"/>
  </w:num>
  <w:num w:numId="15" w16cid:durableId="2031031186">
    <w:abstractNumId w:val="13"/>
  </w:num>
  <w:num w:numId="16" w16cid:durableId="17324593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659"/>
    <w:rsid w:val="00017101"/>
    <w:rsid w:val="000245A8"/>
    <w:rsid w:val="000360FA"/>
    <w:rsid w:val="000366B6"/>
    <w:rsid w:val="000549D1"/>
    <w:rsid w:val="000612C7"/>
    <w:rsid w:val="00065AE1"/>
    <w:rsid w:val="00082E28"/>
    <w:rsid w:val="00097646"/>
    <w:rsid w:val="000B1831"/>
    <w:rsid w:val="000C3D0A"/>
    <w:rsid w:val="000E7ACF"/>
    <w:rsid w:val="000F44BB"/>
    <w:rsid w:val="0010243B"/>
    <w:rsid w:val="00126DD5"/>
    <w:rsid w:val="0013407C"/>
    <w:rsid w:val="001342F7"/>
    <w:rsid w:val="00134B7C"/>
    <w:rsid w:val="00150296"/>
    <w:rsid w:val="00157516"/>
    <w:rsid w:val="00165A41"/>
    <w:rsid w:val="001E1798"/>
    <w:rsid w:val="002912AC"/>
    <w:rsid w:val="00297A58"/>
    <w:rsid w:val="002A76E7"/>
    <w:rsid w:val="002C784A"/>
    <w:rsid w:val="002D67E2"/>
    <w:rsid w:val="0030417A"/>
    <w:rsid w:val="003101C5"/>
    <w:rsid w:val="00312E37"/>
    <w:rsid w:val="00316C2B"/>
    <w:rsid w:val="00357917"/>
    <w:rsid w:val="003D445A"/>
    <w:rsid w:val="00400659"/>
    <w:rsid w:val="00415520"/>
    <w:rsid w:val="00447652"/>
    <w:rsid w:val="004B0A32"/>
    <w:rsid w:val="004B35C5"/>
    <w:rsid w:val="004D2B4E"/>
    <w:rsid w:val="004D2C86"/>
    <w:rsid w:val="00524A85"/>
    <w:rsid w:val="00526BBC"/>
    <w:rsid w:val="00527774"/>
    <w:rsid w:val="00540BF2"/>
    <w:rsid w:val="00552546"/>
    <w:rsid w:val="00581233"/>
    <w:rsid w:val="00585B24"/>
    <w:rsid w:val="00593420"/>
    <w:rsid w:val="00600747"/>
    <w:rsid w:val="006144A1"/>
    <w:rsid w:val="00641FAD"/>
    <w:rsid w:val="0064286D"/>
    <w:rsid w:val="00663585"/>
    <w:rsid w:val="00663876"/>
    <w:rsid w:val="00667D15"/>
    <w:rsid w:val="00681660"/>
    <w:rsid w:val="006A116B"/>
    <w:rsid w:val="006B07CB"/>
    <w:rsid w:val="006D05DE"/>
    <w:rsid w:val="006F207C"/>
    <w:rsid w:val="00722048"/>
    <w:rsid w:val="00724D29"/>
    <w:rsid w:val="00766EFB"/>
    <w:rsid w:val="007835EA"/>
    <w:rsid w:val="007B0595"/>
    <w:rsid w:val="007D04C6"/>
    <w:rsid w:val="007F27EE"/>
    <w:rsid w:val="00816401"/>
    <w:rsid w:val="0081722B"/>
    <w:rsid w:val="00841CCE"/>
    <w:rsid w:val="008421C4"/>
    <w:rsid w:val="00851964"/>
    <w:rsid w:val="008C6DE6"/>
    <w:rsid w:val="008E1BEE"/>
    <w:rsid w:val="009114A9"/>
    <w:rsid w:val="00917252"/>
    <w:rsid w:val="009172F6"/>
    <w:rsid w:val="009521E9"/>
    <w:rsid w:val="00960557"/>
    <w:rsid w:val="009634BB"/>
    <w:rsid w:val="00976E53"/>
    <w:rsid w:val="00980AF0"/>
    <w:rsid w:val="00982063"/>
    <w:rsid w:val="00996C24"/>
    <w:rsid w:val="009B16C1"/>
    <w:rsid w:val="009B4DBB"/>
    <w:rsid w:val="009C75E6"/>
    <w:rsid w:val="009E29D3"/>
    <w:rsid w:val="009E5A65"/>
    <w:rsid w:val="009F42A7"/>
    <w:rsid w:val="00A26E46"/>
    <w:rsid w:val="00A31AAB"/>
    <w:rsid w:val="00A43AAA"/>
    <w:rsid w:val="00A6430A"/>
    <w:rsid w:val="00A72421"/>
    <w:rsid w:val="00A83432"/>
    <w:rsid w:val="00A85370"/>
    <w:rsid w:val="00AC2694"/>
    <w:rsid w:val="00AF789C"/>
    <w:rsid w:val="00B04A76"/>
    <w:rsid w:val="00B065E6"/>
    <w:rsid w:val="00B22E3A"/>
    <w:rsid w:val="00B25D9A"/>
    <w:rsid w:val="00B428E5"/>
    <w:rsid w:val="00B7503F"/>
    <w:rsid w:val="00B93258"/>
    <w:rsid w:val="00B93BF2"/>
    <w:rsid w:val="00BE7C16"/>
    <w:rsid w:val="00C036B1"/>
    <w:rsid w:val="00C04911"/>
    <w:rsid w:val="00C04996"/>
    <w:rsid w:val="00C2783D"/>
    <w:rsid w:val="00C35D58"/>
    <w:rsid w:val="00C532CB"/>
    <w:rsid w:val="00C57569"/>
    <w:rsid w:val="00C71202"/>
    <w:rsid w:val="00C74784"/>
    <w:rsid w:val="00C8465E"/>
    <w:rsid w:val="00C933CB"/>
    <w:rsid w:val="00C966EF"/>
    <w:rsid w:val="00CC27E3"/>
    <w:rsid w:val="00D055D9"/>
    <w:rsid w:val="00D10C6F"/>
    <w:rsid w:val="00D30105"/>
    <w:rsid w:val="00D508AC"/>
    <w:rsid w:val="00D53C6B"/>
    <w:rsid w:val="00D61AFD"/>
    <w:rsid w:val="00D80DD4"/>
    <w:rsid w:val="00D83850"/>
    <w:rsid w:val="00D96A04"/>
    <w:rsid w:val="00DA4336"/>
    <w:rsid w:val="00DB028B"/>
    <w:rsid w:val="00DB0E4C"/>
    <w:rsid w:val="00DB66DC"/>
    <w:rsid w:val="00DF2674"/>
    <w:rsid w:val="00E137C3"/>
    <w:rsid w:val="00E31E97"/>
    <w:rsid w:val="00E80D9A"/>
    <w:rsid w:val="00F00CAD"/>
    <w:rsid w:val="00F0653F"/>
    <w:rsid w:val="00F07AE6"/>
    <w:rsid w:val="00F13BD6"/>
    <w:rsid w:val="00F274E2"/>
    <w:rsid w:val="00F40CF9"/>
    <w:rsid w:val="00F448E0"/>
    <w:rsid w:val="00F70199"/>
    <w:rsid w:val="00F772E1"/>
    <w:rsid w:val="00FA69C7"/>
    <w:rsid w:val="00FA6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D22097"/>
  <w15:chartTrackingRefBased/>
  <w15:docId w15:val="{CA7CCF7D-F2B8-1B4B-A967-6E52303DC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  <w:jc w:val="right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firstLine="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customStyle="1" w:styleId="TableTitle">
    <w:name w:val="Table Title"/>
    <w:basedOn w:val="Normal"/>
    <w:next w:val="Normal"/>
    <w:uiPriority w:val="3"/>
    <w:qFormat/>
    <w:pPr>
      <w:ind w:left="360" w:hanging="360"/>
    </w:pPr>
  </w:style>
  <w:style w:type="paragraph" w:styleId="FootnoteText">
    <w:name w:val="footnote text"/>
    <w:basedOn w:val="Normal"/>
    <w:link w:val="FootnoteTextChar"/>
    <w:uiPriority w:val="99"/>
    <w:semiHidden/>
    <w:unhideWhenUsed/>
  </w:style>
  <w:style w:type="character" w:customStyle="1" w:styleId="FootnoteTextChar">
    <w:name w:val="Footnote Text Char"/>
    <w:basedOn w:val="DefaultParagraphFont"/>
    <w:link w:val="FootnoteText"/>
    <w:uiPriority w:val="99"/>
    <w:semiHidden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  <w:ind w:firstLine="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9"/>
    <w:semiHidden/>
    <w:unhideWhenUsed/>
    <w:pPr>
      <w:numPr>
        <w:numId w:val="6"/>
      </w:numPr>
      <w:ind w:firstLine="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paragraph" w:styleId="NormalWeb">
    <w:name w:val="Normal (Web)"/>
    <w:basedOn w:val="Normal"/>
    <w:uiPriority w:val="99"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5"/>
    <w:qFormat/>
    <w:pPr>
      <w:ind w:left="1440" w:firstLine="0"/>
    </w:pPr>
  </w:style>
  <w:style w:type="character" w:customStyle="1" w:styleId="QuoteChar">
    <w:name w:val="Quote Char"/>
    <w:basedOn w:val="DefaultParagraphFont"/>
    <w:link w:val="Quote"/>
    <w:uiPriority w:val="5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itle">
    <w:name w:val="Title"/>
    <w:basedOn w:val="Normal"/>
    <w:next w:val="Normal"/>
    <w:link w:val="TitleChar"/>
    <w:uiPriority w:val="2"/>
    <w:qFormat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spacing w:val="-10"/>
      <w:kern w:val="28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80" w:firstLine="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Emphasis">
    <w:name w:val="Emphasis"/>
    <w:basedOn w:val="DefaultParagraphFont"/>
    <w:uiPriority w:val="2"/>
    <w:qFormat/>
    <w:rPr>
      <w:i/>
      <w:iCs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LAresearchpapertable">
    <w:name w:val="MLA research paper table"/>
    <w:basedOn w:val="TableNormal"/>
    <w:uiPriority w:val="99"/>
    <w:pPr>
      <w:spacing w:before="240"/>
      <w:ind w:left="72" w:right="72" w:firstLine="0"/>
    </w:pPr>
    <w:tblPr>
      <w:tblBorders>
        <w:top w:val="single" w:sz="4" w:space="0" w:color="auto"/>
        <w:bottom w:val="single" w:sz="4" w:space="0" w:color="auto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TableSource">
    <w:name w:val="Table Source"/>
    <w:basedOn w:val="TableTitle"/>
    <w:next w:val="Normal"/>
    <w:uiPriority w:val="4"/>
    <w:qFormat/>
    <w:pPr>
      <w:spacing w:before="240"/>
    </w:pPr>
  </w:style>
  <w:style w:type="paragraph" w:customStyle="1" w:styleId="TableNote">
    <w:name w:val="Table Note"/>
    <w:basedOn w:val="Normal"/>
    <w:uiPriority w:val="4"/>
    <w:qFormat/>
    <w:pPr>
      <w:numPr>
        <w:numId w:val="11"/>
      </w:numPr>
    </w:pPr>
  </w:style>
  <w:style w:type="paragraph" w:customStyle="1" w:styleId="SectionTitle">
    <w:name w:val="Section Title"/>
    <w:basedOn w:val="Normal"/>
    <w:next w:val="Normal"/>
    <w:uiPriority w:val="3"/>
    <w:qFormat/>
    <w:pPr>
      <w:pageBreakBefore/>
      <w:ind w:firstLine="0"/>
      <w:jc w:val="center"/>
      <w:outlineLvl w:val="0"/>
    </w:pPr>
  </w:style>
  <w:style w:type="numbering" w:customStyle="1" w:styleId="MLAOutline">
    <w:name w:val="MLA Outline"/>
    <w:uiPriority w:val="99"/>
    <w:pPr>
      <w:numPr>
        <w:numId w:val="12"/>
      </w:numPr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apple-converted-space">
    <w:name w:val="apple-converted-space"/>
    <w:basedOn w:val="DefaultParagraphFont"/>
    <w:rsid w:val="00A72421"/>
  </w:style>
  <w:style w:type="character" w:styleId="Hyperlink">
    <w:name w:val="Hyperlink"/>
    <w:basedOn w:val="DefaultParagraphFont"/>
    <w:uiPriority w:val="99"/>
    <w:unhideWhenUsed/>
    <w:rsid w:val="00065AE1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AE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4006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hyperlink" Target="https://storage.cloud.google.com/cnguyen4-cpsc324-hw1-bucket1/kitten.png?authuser=2" TargetMode="External"/><Relationship Id="rId17" Type="http://schemas.openxmlformats.org/officeDocument/2006/relationships/image" Target="media/image8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tony/Library/Group%20Containers/UBF8T346G9.Office/User%20Content.localized/Templates.localized/MLA%208th%20Template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87C643-7611-F845-A1C1-56FAE369088C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Nguyen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597082-B349-43B0-B21E-87F724ED6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MLA 8th Template.dotx</Template>
  <TotalTime>579</TotalTime>
  <Pages>12</Pages>
  <Words>641</Words>
  <Characters>3660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Nguyen</dc:creator>
  <cp:keywords/>
  <dc:description/>
  <cp:lastModifiedBy>Tony Nguyen</cp:lastModifiedBy>
  <cp:revision>12</cp:revision>
  <dcterms:created xsi:type="dcterms:W3CDTF">2024-01-30T08:06:00Z</dcterms:created>
  <dcterms:modified xsi:type="dcterms:W3CDTF">2024-02-26T20:50:00Z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TC039848419991</vt:lpwstr>
  </property>
  <property fmtid="{D5CDD505-2E9C-101B-9397-08002B2CF9AE}" pid="3" name="AssetID">
    <vt:lpwstr>TF10002068</vt:lpwstr>
  </property>
  <property fmtid="{D5CDD505-2E9C-101B-9397-08002B2CF9AE}" pid="4" name="grammarly_documentId">
    <vt:lpwstr>documentId_1902</vt:lpwstr>
  </property>
  <property fmtid="{D5CDD505-2E9C-101B-9397-08002B2CF9AE}" pid="5" name="grammarly_documentContext">
    <vt:lpwstr>{"goals":[],"domain":"general","emotions":[],"dialect":"american"}</vt:lpwstr>
  </property>
</Properties>
</file>