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E33C" w14:textId="77777777" w:rsidR="00F13BD6" w:rsidRDefault="00F13BD6" w:rsidP="00FA69C7">
      <w:pPr>
        <w:ind w:firstLine="0"/>
        <w:rPr>
          <w:rFonts w:ascii="Times New Roman" w:hAnsi="Times New Roman" w:cs="Times New Roman"/>
          <w:lang w:val="vi-VN"/>
        </w:rPr>
      </w:pPr>
      <w:r w:rsidRPr="00A06197">
        <w:rPr>
          <w:rFonts w:ascii="Times New Roman" w:hAnsi="Times New Roman" w:cs="Times New Roman"/>
          <w:lang w:val="vi-VN"/>
        </w:rPr>
        <w:t>Tony</w:t>
      </w:r>
      <w:r>
        <w:rPr>
          <w:rFonts w:ascii="Times New Roman" w:hAnsi="Times New Roman" w:cs="Times New Roman"/>
          <w:lang w:val="vi-VN"/>
        </w:rPr>
        <w:t xml:space="preserve"> Nguyen</w:t>
      </w:r>
    </w:p>
    <w:p w14:paraId="474467D0" w14:textId="6D27CE1B" w:rsidR="00F13BD6" w:rsidRPr="00C8465E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r w:rsidR="007B702F">
        <w:rPr>
          <w:rFonts w:ascii="Times New Roman" w:hAnsi="Times New Roman" w:cs="Times New Roman"/>
        </w:rPr>
        <w:t>Shawn Bowers</w:t>
      </w:r>
    </w:p>
    <w:p w14:paraId="264F6983" w14:textId="429E5AA7" w:rsidR="00F13BD6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7B702F">
        <w:rPr>
          <w:rFonts w:ascii="Times New Roman" w:hAnsi="Times New Roman" w:cs="Times New Roman"/>
        </w:rPr>
        <w:t>PSC 324 01</w:t>
      </w:r>
    </w:p>
    <w:p w14:paraId="4F8F7CFD" w14:textId="0B2087AF" w:rsidR="00F13BD6" w:rsidRDefault="007B702F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28</w:t>
      </w:r>
      <w:r w:rsidR="00F13BD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March</w:t>
      </w:r>
      <w:r w:rsidR="00F13BD6">
        <w:rPr>
          <w:rFonts w:ascii="Times New Roman" w:hAnsi="Times New Roman" w:cs="Times New Roman"/>
        </w:rPr>
        <w:t xml:space="preserve"> 202</w:t>
      </w:r>
      <w:r>
        <w:rPr>
          <w:rFonts w:ascii="Times New Roman" w:hAnsi="Times New Roman" w:cs="Times New Roman"/>
        </w:rPr>
        <w:t>4</w:t>
      </w:r>
    </w:p>
    <w:p w14:paraId="4EBACACE" w14:textId="714D990C" w:rsidR="00F13BD6" w:rsidRDefault="007B702F" w:rsidP="00C8465E">
      <w:pPr>
        <w:ind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 4</w:t>
      </w:r>
    </w:p>
    <w:p w14:paraId="5E9F4B9C" w14:textId="0585C5A9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2F752208" w14:textId="7028152A" w:rsidR="00EB3178" w:rsidRDefault="00EB3178" w:rsidP="006823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Steps for creating a cluster and submitting the </w:t>
      </w:r>
      <w:proofErr w:type="gramStart"/>
      <w:r>
        <w:rPr>
          <w:rFonts w:ascii="Times New Roman" w:hAnsi="Times New Roman" w:cs="Times New Roman"/>
        </w:rPr>
        <w:t>job</w:t>
      </w:r>
      <w:proofErr w:type="gramEnd"/>
    </w:p>
    <w:p w14:paraId="48342642" w14:textId="77FC91DF" w:rsidR="00682350" w:rsidRDefault="00682350" w:rsidP="00EB317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Confirm </w:t>
      </w:r>
      <w:proofErr w:type="gramStart"/>
      <w:r>
        <w:rPr>
          <w:rFonts w:ascii="Times New Roman" w:hAnsi="Times New Roman" w:cs="Times New Roman"/>
        </w:rPr>
        <w:t>prerequisite</w:t>
      </w:r>
      <w:proofErr w:type="gramEnd"/>
    </w:p>
    <w:p w14:paraId="4D370462" w14:textId="28A0AFD1" w:rsidR="00682350" w:rsidRDefault="00682350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Navigation Menu -&gt; API services -&gt; Library -&gt; Cloud Dataproc</w:t>
      </w:r>
    </w:p>
    <w:p w14:paraId="62C2C8A8" w14:textId="5E4599E4" w:rsidR="00682350" w:rsidRDefault="00682350" w:rsidP="00EB317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Assign </w:t>
      </w:r>
      <w:proofErr w:type="gramStart"/>
      <w:r>
        <w:rPr>
          <w:rFonts w:ascii="Times New Roman" w:hAnsi="Times New Roman" w:cs="Times New Roman"/>
        </w:rPr>
        <w:t>permission</w:t>
      </w:r>
      <w:proofErr w:type="gramEnd"/>
    </w:p>
    <w:p w14:paraId="069A8233" w14:textId="272F0AC3" w:rsidR="00682350" w:rsidRDefault="00682350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Navigation Menu -&gt; IAM &amp; Admin -&gt; IAM</w:t>
      </w:r>
    </w:p>
    <w:p w14:paraId="3B39AA96" w14:textId="145D471B" w:rsidR="000E316E" w:rsidRDefault="000E316E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the </w:t>
      </w:r>
      <w:hyperlink r:id="rId9" w:history="1">
        <w:r w:rsidRPr="00636219">
          <w:rPr>
            <w:rStyle w:val="Hyperlink"/>
            <w:rFonts w:ascii="Roboto Mono" w:hAnsi="Roboto Mono"/>
            <w:sz w:val="23"/>
            <w:szCs w:val="23"/>
          </w:rPr>
          <w:t>compute@developer.gserviceaccount.com</w:t>
        </w:r>
      </w:hyperlink>
      <w:r>
        <w:rPr>
          <w:rFonts w:ascii="Roboto Mono" w:hAnsi="Roboto Mono"/>
          <w:color w:val="202124"/>
          <w:sz w:val="23"/>
          <w:szCs w:val="23"/>
        </w:rPr>
        <w:t xml:space="preserve"> </w:t>
      </w:r>
      <w:proofErr w:type="gramStart"/>
      <w:r w:rsidRPr="000E316E">
        <w:rPr>
          <w:rFonts w:ascii="Times New Roman" w:hAnsi="Times New Roman" w:cs="Times New Roman"/>
        </w:rPr>
        <w:t>account</w:t>
      </w:r>
      <w:proofErr w:type="gramEnd"/>
    </w:p>
    <w:p w14:paraId="400C65BE" w14:textId="164BDB7D" w:rsidR="005239CD" w:rsidRDefault="005239CD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edit, and add “Storage Admin” </w:t>
      </w:r>
      <w:proofErr w:type="gramStart"/>
      <w:r>
        <w:rPr>
          <w:rFonts w:ascii="Times New Roman" w:hAnsi="Times New Roman" w:cs="Times New Roman"/>
        </w:rPr>
        <w:t>role</w:t>
      </w:r>
      <w:proofErr w:type="gramEnd"/>
    </w:p>
    <w:p w14:paraId="04312419" w14:textId="4831866A" w:rsidR="00682350" w:rsidRDefault="00682350" w:rsidP="00EB317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</w:t>
      </w:r>
      <w:proofErr w:type="gramStart"/>
      <w:r>
        <w:rPr>
          <w:rFonts w:ascii="Times New Roman" w:hAnsi="Times New Roman" w:cs="Times New Roman"/>
        </w:rPr>
        <w:t>cluster</w:t>
      </w:r>
      <w:proofErr w:type="gramEnd"/>
    </w:p>
    <w:p w14:paraId="5FFA2368" w14:textId="54116E21" w:rsidR="00682350" w:rsidRDefault="00EB4975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Navigation Menu -&gt; Dataproc -&gt; Cluster -&gt; Cluster on Compute Engine</w:t>
      </w:r>
    </w:p>
    <w:p w14:paraId="36D932F7" w14:textId="6FC7D125" w:rsidR="005A517A" w:rsidRDefault="005A517A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Remember to deselect </w:t>
      </w:r>
      <w:r w:rsidRPr="005A517A">
        <w:rPr>
          <w:rFonts w:ascii="Times New Roman" w:hAnsi="Times New Roman" w:cs="Times New Roman"/>
        </w:rPr>
        <w:t>"Configure all instances to have only internal IP addresses"</w:t>
      </w:r>
      <w:r w:rsidR="00A40D66">
        <w:rPr>
          <w:rFonts w:ascii="Times New Roman" w:hAnsi="Times New Roman" w:cs="Times New Roman"/>
        </w:rPr>
        <w:t xml:space="preserve"> in </w:t>
      </w:r>
      <w:r w:rsidR="00EB3178">
        <w:rPr>
          <w:rFonts w:ascii="Times New Roman" w:hAnsi="Times New Roman" w:cs="Times New Roman"/>
        </w:rPr>
        <w:t xml:space="preserve">the </w:t>
      </w:r>
      <w:r w:rsidR="00A40D66">
        <w:rPr>
          <w:rFonts w:ascii="Times New Roman" w:hAnsi="Times New Roman" w:cs="Times New Roman"/>
        </w:rPr>
        <w:t>Customer Cluster</w:t>
      </w:r>
    </w:p>
    <w:p w14:paraId="121DB4F6" w14:textId="6F883EF9" w:rsidR="00EB3178" w:rsidRDefault="00EB3178" w:rsidP="00EB317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Submitting a job</w:t>
      </w:r>
    </w:p>
    <w:p w14:paraId="5B88001C" w14:textId="031B7464" w:rsidR="00EB3178" w:rsidRDefault="00EB3178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Under the “Job” tab, hit “Submit </w:t>
      </w:r>
      <w:proofErr w:type="gramStart"/>
      <w:r>
        <w:rPr>
          <w:rFonts w:ascii="Times New Roman" w:hAnsi="Times New Roman" w:cs="Times New Roman"/>
        </w:rPr>
        <w:t>Job</w:t>
      </w:r>
      <w:proofErr w:type="gramEnd"/>
      <w:r>
        <w:rPr>
          <w:rFonts w:ascii="Times New Roman" w:hAnsi="Times New Roman" w:cs="Times New Roman"/>
        </w:rPr>
        <w:t>”</w:t>
      </w:r>
    </w:p>
    <w:p w14:paraId="702D93F8" w14:textId="07B5A44E" w:rsidR="00EB3178" w:rsidRDefault="00EB3178" w:rsidP="00EB317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Choose the appropriate </w:t>
      </w:r>
      <w:proofErr w:type="gramStart"/>
      <w:r>
        <w:rPr>
          <w:rFonts w:ascii="Times New Roman" w:hAnsi="Times New Roman" w:cs="Times New Roman"/>
        </w:rPr>
        <w:t>values</w:t>
      </w:r>
      <w:proofErr w:type="gramEnd"/>
    </w:p>
    <w:p w14:paraId="703A35E6" w14:textId="722C6BFF" w:rsidR="00682350" w:rsidRDefault="00EB3178" w:rsidP="006823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 for 1,000</w:t>
      </w:r>
    </w:p>
    <w:p w14:paraId="5A8E1794" w14:textId="252BE96A" w:rsidR="00EB3178" w:rsidRDefault="00EB3178" w:rsidP="00EB317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EB3178">
        <w:rPr>
          <w:rFonts w:ascii="Times New Roman" w:hAnsi="Times New Roman" w:cs="Times New Roman"/>
        </w:rPr>
        <w:lastRenderedPageBreak/>
        <w:drawing>
          <wp:inline distT="0" distB="0" distL="0" distR="0" wp14:anchorId="20A64E04" wp14:editId="6C0C7F95">
            <wp:extent cx="5490036" cy="3565003"/>
            <wp:effectExtent l="0" t="0" r="0" b="3810"/>
            <wp:docPr id="131906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01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647" cy="36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5989" w14:textId="629A6CFF" w:rsidR="00EB3178" w:rsidRDefault="00EB3178" w:rsidP="00EB317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for 5,000</w:t>
      </w:r>
    </w:p>
    <w:p w14:paraId="2A9FA3E4" w14:textId="3087ECC6" w:rsidR="001B4B8E" w:rsidRDefault="001B4B8E" w:rsidP="001B4B8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B4B8E">
        <w:rPr>
          <w:rFonts w:ascii="Times New Roman" w:hAnsi="Times New Roman" w:cs="Times New Roman"/>
        </w:rPr>
        <w:drawing>
          <wp:inline distT="0" distB="0" distL="0" distR="0" wp14:anchorId="6993461D" wp14:editId="22EBF8E1">
            <wp:extent cx="5538486" cy="3596466"/>
            <wp:effectExtent l="0" t="0" r="0" b="0"/>
            <wp:docPr id="168875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8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0653" cy="36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23E7" w14:textId="395FD68D" w:rsidR="00682350" w:rsidRDefault="00D927DE" w:rsidP="006823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for 10,000</w:t>
      </w:r>
    </w:p>
    <w:p w14:paraId="74ED900A" w14:textId="7D8AAF1E" w:rsidR="00D927DE" w:rsidRDefault="00D927DE" w:rsidP="00D927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927DE">
        <w:rPr>
          <w:rFonts w:ascii="Times New Roman" w:hAnsi="Times New Roman" w:cs="Times New Roman"/>
        </w:rPr>
        <w:lastRenderedPageBreak/>
        <w:drawing>
          <wp:inline distT="0" distB="0" distL="0" distR="0" wp14:anchorId="4C6D0C8E" wp14:editId="18626713">
            <wp:extent cx="5491807" cy="3566160"/>
            <wp:effectExtent l="0" t="0" r="0" b="2540"/>
            <wp:docPr id="1477731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16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1807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269F" w14:textId="7E0824F2" w:rsidR="00682350" w:rsidRDefault="00D927DE" w:rsidP="006823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for 100,000</w:t>
      </w:r>
    </w:p>
    <w:p w14:paraId="16D0E073" w14:textId="4BDE7AF9" w:rsidR="00D927DE" w:rsidRDefault="00D927DE" w:rsidP="00D927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927DE">
        <w:rPr>
          <w:rFonts w:ascii="Times New Roman" w:hAnsi="Times New Roman" w:cs="Times New Roman"/>
        </w:rPr>
        <w:drawing>
          <wp:inline distT="0" distB="0" distL="0" distR="0" wp14:anchorId="3120836A" wp14:editId="2816BA4F">
            <wp:extent cx="5491815" cy="3566160"/>
            <wp:effectExtent l="0" t="0" r="0" b="2540"/>
            <wp:docPr id="1894182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820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81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DF58" w14:textId="4B13C0EC" w:rsidR="00682350" w:rsidRDefault="00A748EE" w:rsidP="006823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for amount of </w:t>
      </w:r>
      <w:proofErr w:type="gramStart"/>
      <w:r>
        <w:rPr>
          <w:rFonts w:ascii="Times New Roman" w:hAnsi="Times New Roman" w:cs="Times New Roman"/>
        </w:rPr>
        <w:t>time</w:t>
      </w:r>
      <w:proofErr w:type="gramEnd"/>
    </w:p>
    <w:p w14:paraId="008909FE" w14:textId="08981BD2" w:rsidR="00D927DE" w:rsidRDefault="00D927DE" w:rsidP="00D927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927DE">
        <w:rPr>
          <w:rFonts w:ascii="Times New Roman" w:hAnsi="Times New Roman" w:cs="Times New Roman"/>
        </w:rPr>
        <w:lastRenderedPageBreak/>
        <w:drawing>
          <wp:inline distT="0" distB="0" distL="0" distR="0" wp14:anchorId="4E6FFFEF" wp14:editId="7C6F9EB8">
            <wp:extent cx="5491815" cy="3566160"/>
            <wp:effectExtent l="0" t="0" r="0" b="2540"/>
            <wp:docPr id="764320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204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03FB" w14:textId="4F8F8FE4" w:rsidR="00A748EE" w:rsidRDefault="00A748EE" w:rsidP="00D927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more argument values it takes, the longer it is for the jobs to be accomplished.</w:t>
      </w:r>
    </w:p>
    <w:p w14:paraId="5BD47FF1" w14:textId="4C8AFF25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5DB9ACC6" w14:textId="060FC644" w:rsidR="00690956" w:rsidRDefault="00EA63F5" w:rsidP="006909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</w:t>
      </w:r>
      <w:proofErr w:type="gramStart"/>
      <w:r>
        <w:rPr>
          <w:rFonts w:ascii="Times New Roman" w:hAnsi="Times New Roman" w:cs="Times New Roman"/>
        </w:rPr>
        <w:t>region</w:t>
      </w:r>
      <w:proofErr w:type="gramEnd"/>
    </w:p>
    <w:p w14:paraId="306D104E" w14:textId="6821A25F" w:rsidR="00FB60AD" w:rsidRDefault="00FB60AD" w:rsidP="00FB60A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FB60AD">
        <w:rPr>
          <w:rFonts w:ascii="Times New Roman" w:hAnsi="Times New Roman" w:cs="Times New Roman"/>
        </w:rPr>
        <w:t>gcloud config set dataproc/region us-west1</w:t>
      </w:r>
    </w:p>
    <w:p w14:paraId="32472BE9" w14:textId="68934F93" w:rsidR="00840717" w:rsidRDefault="00840717" w:rsidP="0084071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PROJECT_ID and PROJECT_NUMBER </w:t>
      </w:r>
      <w:proofErr w:type="gramStart"/>
      <w:r>
        <w:rPr>
          <w:rFonts w:ascii="Times New Roman" w:hAnsi="Times New Roman" w:cs="Times New Roman"/>
        </w:rPr>
        <w:t>variables</w:t>
      </w:r>
      <w:proofErr w:type="gramEnd"/>
    </w:p>
    <w:p w14:paraId="616EDEE9" w14:textId="6CD0B420" w:rsidR="00840717" w:rsidRDefault="00840717" w:rsidP="0084071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echo $PROJECT_ID</w:t>
      </w:r>
    </w:p>
    <w:p w14:paraId="5E362D8D" w14:textId="0041F115" w:rsidR="00840717" w:rsidRDefault="00840717" w:rsidP="0084071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echo $PROJECT_NUMBER</w:t>
      </w:r>
    </w:p>
    <w:p w14:paraId="3CBE10F0" w14:textId="77777777" w:rsidR="006C57C3" w:rsidRPr="006C57C3" w:rsidRDefault="006C57C3" w:rsidP="006C57C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>PROJECT_ID=$(gcloud config get-value project) &amp;&amp; \</w:t>
      </w:r>
    </w:p>
    <w:p w14:paraId="2E309756" w14:textId="70985C59" w:rsidR="006C57C3" w:rsidRPr="006C57C3" w:rsidRDefault="006C57C3" w:rsidP="006C57C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>gcloud config set project $PROJECT_ID</w:t>
      </w:r>
    </w:p>
    <w:p w14:paraId="4DB6F889" w14:textId="192A8F18" w:rsidR="006C57C3" w:rsidRPr="00840717" w:rsidRDefault="006C57C3" w:rsidP="006C57C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>PROJECT_NUMBER=$(gcloud projects describe $PROJECT_ID --format='value(projectNumber)')</w:t>
      </w:r>
    </w:p>
    <w:p w14:paraId="38BFD87C" w14:textId="5E642398" w:rsidR="00FB60AD" w:rsidRDefault="006C57C3" w:rsidP="006909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Storage Admin </w:t>
      </w:r>
      <w:proofErr w:type="gramStart"/>
      <w:r>
        <w:rPr>
          <w:rFonts w:ascii="Times New Roman" w:hAnsi="Times New Roman" w:cs="Times New Roman"/>
        </w:rPr>
        <w:t>privilage</w:t>
      </w:r>
      <w:proofErr w:type="gramEnd"/>
    </w:p>
    <w:p w14:paraId="6F289D81" w14:textId="77777777" w:rsidR="006C57C3" w:rsidRPr="006C57C3" w:rsidRDefault="006C57C3" w:rsidP="006C57C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lastRenderedPageBreak/>
        <w:t>gcloud projects add-iam-policy-binding $PROJECT_ID \</w:t>
      </w:r>
    </w:p>
    <w:p w14:paraId="042F493D" w14:textId="77777777" w:rsidR="006C57C3" w:rsidRPr="006C57C3" w:rsidRDefault="006C57C3" w:rsidP="006C57C3">
      <w:pPr>
        <w:pStyle w:val="ListParagraph"/>
        <w:ind w:left="1800" w:firstLine="0"/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 xml:space="preserve">  --member=</w:t>
      </w:r>
      <w:proofErr w:type="gramStart"/>
      <w:r w:rsidRPr="006C57C3">
        <w:rPr>
          <w:rFonts w:ascii="Times New Roman" w:hAnsi="Times New Roman" w:cs="Times New Roman"/>
        </w:rPr>
        <w:t>serviceAccount:$PROJECT_NUMBER-compute@developer.gserviceaccount.com</w:t>
      </w:r>
      <w:proofErr w:type="gramEnd"/>
      <w:r w:rsidRPr="006C57C3">
        <w:rPr>
          <w:rFonts w:ascii="Times New Roman" w:hAnsi="Times New Roman" w:cs="Times New Roman"/>
        </w:rPr>
        <w:t xml:space="preserve"> \</w:t>
      </w:r>
    </w:p>
    <w:p w14:paraId="6B1D496F" w14:textId="251967E1" w:rsidR="006C57C3" w:rsidRDefault="006C57C3" w:rsidP="006C57C3">
      <w:pPr>
        <w:pStyle w:val="ListParagraph"/>
        <w:ind w:left="1800" w:firstLine="0"/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 xml:space="preserve">  --role=roles/storage.admin</w:t>
      </w:r>
    </w:p>
    <w:p w14:paraId="2FCF30C9" w14:textId="778137A2" w:rsidR="00FB60AD" w:rsidRDefault="006C57C3" w:rsidP="006909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</w:t>
      </w:r>
      <w:proofErr w:type="gramStart"/>
      <w:r>
        <w:rPr>
          <w:rFonts w:ascii="Times New Roman" w:hAnsi="Times New Roman" w:cs="Times New Roman"/>
        </w:rPr>
        <w:t>cluster</w:t>
      </w:r>
      <w:proofErr w:type="gramEnd"/>
    </w:p>
    <w:p w14:paraId="439D3FF9" w14:textId="605CFEC8" w:rsidR="006C57C3" w:rsidRDefault="006C57C3" w:rsidP="006C57C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C57C3">
        <w:rPr>
          <w:rFonts w:ascii="Times New Roman" w:hAnsi="Times New Roman" w:cs="Times New Roman"/>
        </w:rPr>
        <w:t>gcloud dataproc clusters create example-cluster --worker-boot-disk-size 500 --worker-machine-type=e2-standard-4 --master-machine-type=e2-standard-4</w:t>
      </w:r>
    </w:p>
    <w:p w14:paraId="7E11C26A" w14:textId="70FD9F96" w:rsidR="00FB60AD" w:rsidRDefault="001D3AE0" w:rsidP="006909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gramStart"/>
      <w:r>
        <w:rPr>
          <w:rFonts w:ascii="Times New Roman" w:hAnsi="Times New Roman" w:cs="Times New Roman"/>
        </w:rPr>
        <w:t>job</w:t>
      </w:r>
      <w:proofErr w:type="gramEnd"/>
    </w:p>
    <w:p w14:paraId="5CA4F718" w14:textId="77777777" w:rsidR="001D3AE0" w:rsidRPr="001D3AE0" w:rsidRDefault="001D3AE0" w:rsidP="001D3AE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D3AE0">
        <w:rPr>
          <w:rFonts w:ascii="Times New Roman" w:hAnsi="Times New Roman" w:cs="Times New Roman"/>
        </w:rPr>
        <w:t>gcloud dataproc jobs submit spark --cluster example-cluster \</w:t>
      </w:r>
    </w:p>
    <w:p w14:paraId="3FA83C65" w14:textId="356AC9E9" w:rsidR="001D3AE0" w:rsidRPr="001D3AE0" w:rsidRDefault="001D3AE0" w:rsidP="001D3AE0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1D3AE0">
        <w:rPr>
          <w:rFonts w:ascii="Times New Roman" w:hAnsi="Times New Roman" w:cs="Times New Roman"/>
        </w:rPr>
        <w:t xml:space="preserve">--class </w:t>
      </w:r>
      <w:proofErr w:type="gramStart"/>
      <w:r w:rsidRPr="001D3AE0">
        <w:rPr>
          <w:rFonts w:ascii="Times New Roman" w:hAnsi="Times New Roman" w:cs="Times New Roman"/>
        </w:rPr>
        <w:t>org.apache</w:t>
      </w:r>
      <w:proofErr w:type="gramEnd"/>
      <w:r w:rsidRPr="001D3AE0">
        <w:rPr>
          <w:rFonts w:ascii="Times New Roman" w:hAnsi="Times New Roman" w:cs="Times New Roman"/>
        </w:rPr>
        <w:t>.spark.examples.SparkPi \</w:t>
      </w:r>
    </w:p>
    <w:p w14:paraId="521322C1" w14:textId="012A297C" w:rsidR="001D3AE0" w:rsidRDefault="001D3AE0" w:rsidP="001D3AE0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1D3AE0">
        <w:rPr>
          <w:rFonts w:ascii="Times New Roman" w:hAnsi="Times New Roman" w:cs="Times New Roman"/>
        </w:rPr>
        <w:t xml:space="preserve">--jars </w:t>
      </w:r>
      <w:hyperlink r:id="rId15" w:history="1">
        <w:r w:rsidRPr="00636219">
          <w:rPr>
            <w:rStyle w:val="Hyperlink"/>
            <w:rFonts w:ascii="Times New Roman" w:hAnsi="Times New Roman" w:cs="Times New Roman"/>
          </w:rPr>
          <w:t>file:///usr/lib/spark/examples/jars/spark-examples.jar -- 1000</w:t>
        </w:r>
      </w:hyperlink>
    </w:p>
    <w:p w14:paraId="261E7AD7" w14:textId="62D6D4AA" w:rsidR="001D3AE0" w:rsidRPr="001D3AE0" w:rsidRDefault="001D3AE0" w:rsidP="001D3AE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that the 1000 value depicts the </w:t>
      </w:r>
      <w:proofErr w:type="gramStart"/>
      <w:r>
        <w:rPr>
          <w:rFonts w:ascii="Times New Roman" w:hAnsi="Times New Roman" w:cs="Times New Roman"/>
        </w:rPr>
        <w:t>Argument</w:t>
      </w:r>
      <w:proofErr w:type="gramEnd"/>
    </w:p>
    <w:p w14:paraId="29699ADC" w14:textId="04A2F916" w:rsidR="00FB60AD" w:rsidRDefault="001A7BBF" w:rsidP="0069095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1,000</w:t>
      </w:r>
    </w:p>
    <w:p w14:paraId="0D172B52" w14:textId="5EA7D635" w:rsidR="001A7BBF" w:rsidRDefault="001A7BBF" w:rsidP="001A7BB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A7BBF">
        <w:rPr>
          <w:rFonts w:ascii="Times New Roman" w:hAnsi="Times New Roman" w:cs="Times New Roman"/>
        </w:rPr>
        <w:drawing>
          <wp:inline distT="0" distB="0" distL="0" distR="0" wp14:anchorId="67D1972D" wp14:editId="0611D736">
            <wp:extent cx="5402688" cy="3508284"/>
            <wp:effectExtent l="0" t="0" r="0" b="0"/>
            <wp:docPr id="1473139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398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0536" cy="351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92D4" w14:textId="0A719211" w:rsidR="001A7BBF" w:rsidRDefault="001A7BBF" w:rsidP="001A7B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 of 5,000</w:t>
      </w:r>
    </w:p>
    <w:p w14:paraId="7D9C86FF" w14:textId="4442B862" w:rsidR="001A7BBF" w:rsidRDefault="0036205A" w:rsidP="001A7BB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36205A">
        <w:rPr>
          <w:rFonts w:ascii="Times New Roman" w:hAnsi="Times New Roman" w:cs="Times New Roman"/>
        </w:rPr>
        <w:drawing>
          <wp:inline distT="0" distB="0" distL="0" distR="0" wp14:anchorId="4EA861BD" wp14:editId="5B2EE844">
            <wp:extent cx="5467082" cy="3550099"/>
            <wp:effectExtent l="0" t="0" r="0" b="6350"/>
            <wp:docPr id="1945455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5529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4138" cy="356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F07B" w14:textId="217546D2" w:rsidR="001A7BBF" w:rsidRDefault="001A7BBF" w:rsidP="001A7BB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10,000</w:t>
      </w:r>
    </w:p>
    <w:p w14:paraId="32C465E1" w14:textId="63B9D631" w:rsidR="0036205A" w:rsidRDefault="006646CD" w:rsidP="0036205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646CD">
        <w:rPr>
          <w:rFonts w:ascii="Times New Roman" w:hAnsi="Times New Roman" w:cs="Times New Roman"/>
        </w:rPr>
        <w:drawing>
          <wp:inline distT="0" distB="0" distL="0" distR="0" wp14:anchorId="6B5B146D" wp14:editId="33F796CA">
            <wp:extent cx="5466715" cy="3549860"/>
            <wp:effectExtent l="0" t="0" r="0" b="6350"/>
            <wp:docPr id="2014513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1322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4904" cy="35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1379" w14:textId="041F0D6C" w:rsidR="006646CD" w:rsidRDefault="006646CD" w:rsidP="006646C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 of 100,000</w:t>
      </w:r>
    </w:p>
    <w:p w14:paraId="3811A575" w14:textId="779A0754" w:rsidR="006646CD" w:rsidRPr="007735FD" w:rsidRDefault="006646CD" w:rsidP="007735F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6646CD">
        <w:rPr>
          <w:rFonts w:ascii="Times New Roman" w:hAnsi="Times New Roman" w:cs="Times New Roman"/>
        </w:rPr>
        <w:drawing>
          <wp:inline distT="0" distB="0" distL="0" distR="0" wp14:anchorId="01092ABC" wp14:editId="0D9DBDBD">
            <wp:extent cx="5492840" cy="3566825"/>
            <wp:effectExtent l="0" t="0" r="6350" b="1905"/>
            <wp:docPr id="54751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118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8381" cy="35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EE49" w14:textId="2362AF39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2BD0BDBF" w14:textId="121D10FC" w:rsidR="009A0D0F" w:rsidRDefault="0018694B" w:rsidP="009A0D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</w:t>
      </w:r>
    </w:p>
    <w:p w14:paraId="16FF2ABE" w14:textId="3059163C" w:rsidR="0018694B" w:rsidRDefault="0018694B" w:rsidP="0018694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Enable APIs</w:t>
      </w:r>
    </w:p>
    <w:p w14:paraId="50F010C5" w14:textId="7F00B9FB" w:rsidR="0018694B" w:rsidRDefault="0018694B" w:rsidP="0018694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Upload the script file to a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45A86082" w14:textId="20637304" w:rsidR="0018694B" w:rsidRDefault="0018694B" w:rsidP="0018694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</w:t>
      </w:r>
      <w:proofErr w:type="gramStart"/>
      <w:r>
        <w:rPr>
          <w:rFonts w:ascii="Times New Roman" w:hAnsi="Times New Roman" w:cs="Times New Roman"/>
        </w:rPr>
        <w:t>cluster</w:t>
      </w:r>
      <w:proofErr w:type="gramEnd"/>
    </w:p>
    <w:p w14:paraId="13543494" w14:textId="00AAB057" w:rsidR="0018694B" w:rsidRDefault="0018694B" w:rsidP="0018694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Submit </w:t>
      </w:r>
      <w:proofErr w:type="gramStart"/>
      <w:r>
        <w:rPr>
          <w:rFonts w:ascii="Times New Roman" w:hAnsi="Times New Roman" w:cs="Times New Roman"/>
        </w:rPr>
        <w:t>job</w:t>
      </w:r>
      <w:proofErr w:type="gramEnd"/>
    </w:p>
    <w:p w14:paraId="0193BF32" w14:textId="0010D275" w:rsidR="005E336C" w:rsidRDefault="000A673F" w:rsidP="005E336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</w:t>
      </w:r>
    </w:p>
    <w:p w14:paraId="1A8784D5" w14:textId="3322F32A" w:rsidR="000A673F" w:rsidRDefault="000A673F" w:rsidP="000A673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A673F">
        <w:rPr>
          <w:rFonts w:ascii="Times New Roman" w:hAnsi="Times New Roman" w:cs="Times New Roman"/>
        </w:rPr>
        <w:lastRenderedPageBreak/>
        <w:drawing>
          <wp:inline distT="0" distB="0" distL="0" distR="0" wp14:anchorId="5ED773AA" wp14:editId="261414CC">
            <wp:extent cx="5286778" cy="3433017"/>
            <wp:effectExtent l="0" t="0" r="0" b="0"/>
            <wp:docPr id="1523694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42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705" cy="34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E3DE" w14:textId="2D45411E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36911BF9" w14:textId="7C92B09F" w:rsidR="000901EA" w:rsidRDefault="000901EA" w:rsidP="000901E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don’t encounter any issues while running this </w:t>
      </w:r>
      <w:proofErr w:type="gramStart"/>
      <w:r>
        <w:rPr>
          <w:rFonts w:ascii="Times New Roman" w:hAnsi="Times New Roman" w:cs="Times New Roman"/>
        </w:rPr>
        <w:t>question</w:t>
      </w:r>
      <w:proofErr w:type="gramEnd"/>
    </w:p>
    <w:p w14:paraId="1D73F15C" w14:textId="56DFCEBA" w:rsidR="000901EA" w:rsidRDefault="000901EA" w:rsidP="000901E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this script, I noticed that it runs much </w:t>
      </w:r>
      <w:proofErr w:type="gramStart"/>
      <w:r>
        <w:rPr>
          <w:rFonts w:ascii="Times New Roman" w:hAnsi="Times New Roman" w:cs="Times New Roman"/>
        </w:rPr>
        <w:t>faster</w:t>
      </w:r>
      <w:proofErr w:type="gramEnd"/>
    </w:p>
    <w:p w14:paraId="59C72F10" w14:textId="3C0B09B6" w:rsidR="000901EA" w:rsidRDefault="000901EA" w:rsidP="000901E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</w:t>
      </w:r>
    </w:p>
    <w:p w14:paraId="70027D63" w14:textId="36BF2019" w:rsidR="000901EA" w:rsidRDefault="008731C5" w:rsidP="000901E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3F2297" wp14:editId="10B93B5F">
            <wp:extent cx="4787736" cy="3108960"/>
            <wp:effectExtent l="0" t="0" r="635" b="2540"/>
            <wp:docPr id="103054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491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736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86DF" w14:textId="4CBE8E53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2D501859" w14:textId="205E2E6D" w:rsidR="008731C5" w:rsidRDefault="002423C6" w:rsidP="008731C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Compared to other steps</w:t>
      </w:r>
    </w:p>
    <w:p w14:paraId="01EFE1F2" w14:textId="77777777" w:rsidR="002423C6" w:rsidRDefault="002423C6" w:rsidP="002423C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creating a cluster</w:t>
      </w:r>
    </w:p>
    <w:p w14:paraId="09F67544" w14:textId="562FC6F1" w:rsidR="002423C6" w:rsidRDefault="002423C6" w:rsidP="002423C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Change the Versioning section to </w:t>
      </w:r>
      <w:proofErr w:type="gramStart"/>
      <w:r>
        <w:rPr>
          <w:rFonts w:ascii="Times New Roman" w:hAnsi="Times New Roman" w:cs="Times New Roman"/>
        </w:rPr>
        <w:t>2.1</w:t>
      </w:r>
      <w:proofErr w:type="gramEnd"/>
    </w:p>
    <w:p w14:paraId="407F756C" w14:textId="615A275C" w:rsidR="002423C6" w:rsidRDefault="002423C6" w:rsidP="002423C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Under “Component,” enable “Jupyter </w:t>
      </w:r>
      <w:proofErr w:type="gramStart"/>
      <w:r>
        <w:rPr>
          <w:rFonts w:ascii="Times New Roman" w:hAnsi="Times New Roman" w:cs="Times New Roman"/>
        </w:rPr>
        <w:t>Notebook</w:t>
      </w:r>
      <w:proofErr w:type="gramEnd"/>
      <w:r>
        <w:rPr>
          <w:rFonts w:ascii="Times New Roman" w:hAnsi="Times New Roman" w:cs="Times New Roman"/>
        </w:rPr>
        <w:t>”</w:t>
      </w:r>
    </w:p>
    <w:p w14:paraId="0F67C6E3" w14:textId="26B61B31" w:rsidR="002423C6" w:rsidRDefault="000E489D" w:rsidP="000E489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Commands</w:t>
      </w:r>
    </w:p>
    <w:p w14:paraId="6A558026" w14:textId="7BFFFACA" w:rsidR="000E489D" w:rsidRDefault="006232FA" w:rsidP="000E489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Clone the git </w:t>
      </w:r>
      <w:proofErr w:type="gramStart"/>
      <w:r>
        <w:rPr>
          <w:rFonts w:ascii="Times New Roman" w:hAnsi="Times New Roman" w:cs="Times New Roman"/>
        </w:rPr>
        <w:t>repo</w:t>
      </w:r>
      <w:proofErr w:type="gramEnd"/>
    </w:p>
    <w:p w14:paraId="40930AAD" w14:textId="0AC6B71F" w:rsidR="006232FA" w:rsidRDefault="006232FA" w:rsidP="006232F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6232FA">
        <w:rPr>
          <w:rFonts w:ascii="Times New Roman" w:hAnsi="Times New Roman" w:cs="Times New Roman"/>
        </w:rPr>
        <w:t xml:space="preserve">git -C ~ clone </w:t>
      </w:r>
      <w:hyperlink r:id="rId22" w:history="1">
        <w:r w:rsidRPr="00636219">
          <w:rPr>
            <w:rStyle w:val="Hyperlink"/>
            <w:rFonts w:ascii="Times New Roman" w:hAnsi="Times New Roman" w:cs="Times New Roman"/>
          </w:rPr>
          <w:t>https://github.com/GoogleCloudPlatform/training-data-analyst</w:t>
        </w:r>
      </w:hyperlink>
    </w:p>
    <w:p w14:paraId="4592D3BC" w14:textId="17DBBC4C" w:rsidR="006232FA" w:rsidRDefault="006232FA" w:rsidP="006232F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Export the default Cloud Storage Bucket</w:t>
      </w:r>
    </w:p>
    <w:p w14:paraId="41CBFACD" w14:textId="03AB1DAA" w:rsidR="006232FA" w:rsidRDefault="006232FA" w:rsidP="006232F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6232FA">
        <w:rPr>
          <w:rFonts w:ascii="Times New Roman" w:hAnsi="Times New Roman" w:cs="Times New Roman"/>
        </w:rPr>
        <w:t>export DP_STORAGE="gs://$(gcloud dataproc clusters describe sparktodp --region=europe-west1 --format=json | jq -r '.</w:t>
      </w:r>
      <w:proofErr w:type="gramStart"/>
      <w:r w:rsidRPr="006232FA">
        <w:rPr>
          <w:rFonts w:ascii="Times New Roman" w:hAnsi="Times New Roman" w:cs="Times New Roman"/>
        </w:rPr>
        <w:t>config.configBucket</w:t>
      </w:r>
      <w:proofErr w:type="gramEnd"/>
      <w:r w:rsidRPr="006232FA">
        <w:rPr>
          <w:rFonts w:ascii="Times New Roman" w:hAnsi="Times New Roman" w:cs="Times New Roman"/>
        </w:rPr>
        <w:t>')"</w:t>
      </w:r>
    </w:p>
    <w:p w14:paraId="7B1A30D4" w14:textId="54E50419" w:rsidR="006232FA" w:rsidRDefault="006232FA" w:rsidP="006232F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Copy the sample notebooks into the Jupyter working </w:t>
      </w:r>
      <w:proofErr w:type="gramStart"/>
      <w:r>
        <w:rPr>
          <w:rFonts w:ascii="Times New Roman" w:hAnsi="Times New Roman" w:cs="Times New Roman"/>
        </w:rPr>
        <w:t>folder</w:t>
      </w:r>
      <w:proofErr w:type="gramEnd"/>
    </w:p>
    <w:p w14:paraId="1EBF4915" w14:textId="7664B67C" w:rsidR="006232FA" w:rsidRDefault="00AA3B3E" w:rsidP="006232F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AA3B3E">
        <w:rPr>
          <w:rFonts w:ascii="Times New Roman" w:hAnsi="Times New Roman" w:cs="Times New Roman"/>
        </w:rPr>
        <w:t>gcloud storage cp ~/training-data-analyst/quests/sparktobq/*.ipynb $DP_STORAGE/notebooks/jupyter</w:t>
      </w:r>
    </w:p>
    <w:p w14:paraId="45C08BD6" w14:textId="3D7BE48B" w:rsidR="00434B53" w:rsidRDefault="00434B53" w:rsidP="00434B5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Python script to run as a Cloud Dataproc Job</w:t>
      </w:r>
    </w:p>
    <w:p w14:paraId="4FF7AC96" w14:textId="3029758D" w:rsidR="00434B53" w:rsidRDefault="00434B53" w:rsidP="00434B5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>gcloud storage cp gs://$PROJECT_ID/sparktodp/spark_analysis.py spark_analysis.py</w:t>
      </w:r>
    </w:p>
    <w:p w14:paraId="386C256D" w14:textId="09BC0D96" w:rsidR="00434B53" w:rsidRDefault="00434B53" w:rsidP="00434B5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launch </w:t>
      </w:r>
      <w:proofErr w:type="gramStart"/>
      <w:r>
        <w:rPr>
          <w:rFonts w:ascii="Times New Roman" w:hAnsi="Times New Roman" w:cs="Times New Roman"/>
        </w:rPr>
        <w:t>script</w:t>
      </w:r>
      <w:proofErr w:type="gramEnd"/>
    </w:p>
    <w:p w14:paraId="5D5C6476" w14:textId="6CF2254B" w:rsidR="00434B53" w:rsidRDefault="00434B53" w:rsidP="00434B5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>nano submit_onejob.sh</w:t>
      </w:r>
    </w:p>
    <w:p w14:paraId="731731A7" w14:textId="77777777" w:rsidR="00434B53" w:rsidRPr="00434B53" w:rsidRDefault="00434B53" w:rsidP="00434B5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 w:rsidRPr="00434B53">
        <w:rPr>
          <w:rFonts w:ascii="Times New Roman" w:hAnsi="Times New Roman" w:cs="Times New Roman"/>
        </w:rPr>
        <w:t>#!/</w:t>
      </w:r>
      <w:proofErr w:type="gramEnd"/>
      <w:r w:rsidRPr="00434B53">
        <w:rPr>
          <w:rFonts w:ascii="Times New Roman" w:hAnsi="Times New Roman" w:cs="Times New Roman"/>
        </w:rPr>
        <w:t>bin/bash</w:t>
      </w:r>
    </w:p>
    <w:p w14:paraId="5BD8D3A5" w14:textId="77777777" w:rsidR="00434B53" w:rsidRPr="00434B53" w:rsidRDefault="00434B53" w:rsidP="00434B53">
      <w:pPr>
        <w:pStyle w:val="ListParagraph"/>
        <w:ind w:left="2520" w:firstLine="0"/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>gcloud dataproc jobs submit pyspark \</w:t>
      </w:r>
    </w:p>
    <w:p w14:paraId="283C4413" w14:textId="77777777" w:rsidR="00434B53" w:rsidRPr="00434B53" w:rsidRDefault="00434B53" w:rsidP="00434B53">
      <w:pPr>
        <w:pStyle w:val="ListParagraph"/>
        <w:ind w:left="2520" w:firstLine="0"/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lastRenderedPageBreak/>
        <w:t xml:space="preserve">       --cluster sparktodp \</w:t>
      </w:r>
    </w:p>
    <w:p w14:paraId="2B0C4C4B" w14:textId="77777777" w:rsidR="00434B53" w:rsidRPr="00434B53" w:rsidRDefault="00434B53" w:rsidP="00434B53">
      <w:pPr>
        <w:pStyle w:val="ListParagraph"/>
        <w:ind w:left="2520" w:firstLine="0"/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 xml:space="preserve">       --region europe-west1 \</w:t>
      </w:r>
    </w:p>
    <w:p w14:paraId="11D7A65A" w14:textId="77777777" w:rsidR="00434B53" w:rsidRPr="00434B53" w:rsidRDefault="00434B53" w:rsidP="00434B53">
      <w:pPr>
        <w:pStyle w:val="ListParagraph"/>
        <w:ind w:left="2520" w:firstLine="0"/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 xml:space="preserve">       spark_analysis.py \</w:t>
      </w:r>
    </w:p>
    <w:p w14:paraId="7436DCDE" w14:textId="19157AA7" w:rsidR="00434B53" w:rsidRDefault="00434B53" w:rsidP="00434B53">
      <w:pPr>
        <w:pStyle w:val="ListParagraph"/>
        <w:ind w:left="2520" w:firstLine="0"/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 xml:space="preserve">       -- --bucket=$1</w:t>
      </w:r>
    </w:p>
    <w:p w14:paraId="6491F77B" w14:textId="22EBCA0E" w:rsidR="00741041" w:rsidRPr="00741041" w:rsidRDefault="00741041" w:rsidP="0074104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741041">
        <w:rPr>
          <w:rFonts w:ascii="Times New Roman" w:hAnsi="Times New Roman" w:cs="Times New Roman"/>
        </w:rPr>
        <w:t>Press CTRL+X then Y and Enter key to exit and save.</w:t>
      </w:r>
    </w:p>
    <w:p w14:paraId="79107BD1" w14:textId="688BAD55" w:rsidR="00434B53" w:rsidRDefault="00434B53" w:rsidP="00434B5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Make the script </w:t>
      </w:r>
      <w:proofErr w:type="gramStart"/>
      <w:r>
        <w:rPr>
          <w:rFonts w:ascii="Times New Roman" w:hAnsi="Times New Roman" w:cs="Times New Roman"/>
        </w:rPr>
        <w:t>executable</w:t>
      </w:r>
      <w:proofErr w:type="gramEnd"/>
    </w:p>
    <w:p w14:paraId="0A1E14DC" w14:textId="63C3652E" w:rsidR="00434B53" w:rsidRDefault="00434B53" w:rsidP="00434B53">
      <w:pPr>
        <w:pStyle w:val="ListParagraph"/>
        <w:numPr>
          <w:ilvl w:val="1"/>
          <w:numId w:val="17"/>
        </w:numPr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>chmod +x submit_onejob.sh</w:t>
      </w:r>
    </w:p>
    <w:p w14:paraId="549C366E" w14:textId="2896DFED" w:rsidR="00434B53" w:rsidRDefault="00434B53" w:rsidP="00434B5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 the PySpark Analysis </w:t>
      </w:r>
      <w:proofErr w:type="gramStart"/>
      <w:r>
        <w:rPr>
          <w:rFonts w:ascii="Times New Roman" w:hAnsi="Times New Roman" w:cs="Times New Roman"/>
        </w:rPr>
        <w:t>job</w:t>
      </w:r>
      <w:proofErr w:type="gramEnd"/>
    </w:p>
    <w:p w14:paraId="48F6C7E6" w14:textId="39431A14" w:rsidR="00434B53" w:rsidRPr="00434B53" w:rsidRDefault="00434B53" w:rsidP="00434B53">
      <w:pPr>
        <w:pStyle w:val="ListParagraph"/>
        <w:numPr>
          <w:ilvl w:val="1"/>
          <w:numId w:val="17"/>
        </w:numPr>
        <w:rPr>
          <w:rFonts w:ascii="Times New Roman" w:hAnsi="Times New Roman" w:cs="Times New Roman"/>
        </w:rPr>
      </w:pPr>
      <w:r w:rsidRPr="00434B53">
        <w:rPr>
          <w:rFonts w:ascii="Times New Roman" w:hAnsi="Times New Roman" w:cs="Times New Roman"/>
        </w:rPr>
        <w:t>./submit_onejob.sh $PROJECT_ID</w:t>
      </w:r>
    </w:p>
    <w:p w14:paraId="10B25ED4" w14:textId="0498BD3C" w:rsidR="00BA1802" w:rsidRDefault="00BA1802" w:rsidP="00BA180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 to open the Jupyter Notebook</w:t>
      </w:r>
    </w:p>
    <w:p w14:paraId="0E660D94" w14:textId="403BDDC1" w:rsidR="00BA1802" w:rsidRDefault="00BA1802" w:rsidP="00BA180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 into the cluster main menu, click on “Web </w:t>
      </w:r>
      <w:proofErr w:type="gramStart"/>
      <w:r>
        <w:rPr>
          <w:rFonts w:ascii="Times New Roman" w:hAnsi="Times New Roman" w:cs="Times New Roman"/>
        </w:rPr>
        <w:t>Interfaces”</w:t>
      </w:r>
      <w:proofErr w:type="gramEnd"/>
    </w:p>
    <w:p w14:paraId="32DC2EA5" w14:textId="28974338" w:rsidR="00BA1802" w:rsidRDefault="00BA1802" w:rsidP="00BA180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Under “Component Gateway</w:t>
      </w:r>
      <w:r w:rsidR="00233B8A">
        <w:rPr>
          <w:rFonts w:ascii="Times New Roman" w:hAnsi="Times New Roman" w:cs="Times New Roman"/>
        </w:rPr>
        <w:t>,”</w:t>
      </w:r>
      <w:r>
        <w:rPr>
          <w:rFonts w:ascii="Times New Roman" w:hAnsi="Times New Roman" w:cs="Times New Roman"/>
        </w:rPr>
        <w:t xml:space="preserve"> choose “</w:t>
      </w:r>
      <w:proofErr w:type="gramStart"/>
      <w:r>
        <w:rPr>
          <w:rFonts w:ascii="Times New Roman" w:hAnsi="Times New Roman" w:cs="Times New Roman"/>
        </w:rPr>
        <w:t>Jupyter</w:t>
      </w:r>
      <w:proofErr w:type="gramEnd"/>
      <w:r>
        <w:rPr>
          <w:rFonts w:ascii="Times New Roman" w:hAnsi="Times New Roman" w:cs="Times New Roman"/>
        </w:rPr>
        <w:t>”</w:t>
      </w:r>
    </w:p>
    <w:p w14:paraId="143B991B" w14:textId="07BE2A79" w:rsidR="007B702F" w:rsidRDefault="007B702F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2494C393" w14:textId="131DF049" w:rsidR="00BC61BB" w:rsidRDefault="00BC61BB" w:rsidP="00BD262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Bucket name after creating the </w:t>
      </w:r>
      <w:proofErr w:type="gramStart"/>
      <w:r>
        <w:rPr>
          <w:rFonts w:ascii="Times New Roman" w:hAnsi="Times New Roman" w:cs="Times New Roman"/>
        </w:rPr>
        <w:t>cluster</w:t>
      </w:r>
      <w:proofErr w:type="gramEnd"/>
    </w:p>
    <w:p w14:paraId="20763D47" w14:textId="37BEC1AF" w:rsidR="00BC61BB" w:rsidRDefault="00BC61BB" w:rsidP="00BC61B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BC61BB">
        <w:rPr>
          <w:rFonts w:ascii="Times New Roman" w:hAnsi="Times New Roman" w:cs="Times New Roman"/>
        </w:rPr>
        <w:t>qwiklabs-gcp-00-01249133f629-dsongcp</w:t>
      </w:r>
    </w:p>
    <w:p w14:paraId="2A4FFD9F" w14:textId="5CBF2990" w:rsidR="00BD262E" w:rsidRDefault="00D45BB0" w:rsidP="00BD262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showing the result of the first spark </w:t>
      </w:r>
      <w:proofErr w:type="gramStart"/>
      <w:r>
        <w:rPr>
          <w:rFonts w:ascii="Times New Roman" w:hAnsi="Times New Roman" w:cs="Times New Roman"/>
        </w:rPr>
        <w:t>command</w:t>
      </w:r>
      <w:proofErr w:type="gramEnd"/>
    </w:p>
    <w:p w14:paraId="65F9FFC5" w14:textId="6D26D803" w:rsidR="008D715F" w:rsidRDefault="00D45BB0" w:rsidP="008D715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9D3B2" wp14:editId="220A5DC0">
            <wp:extent cx="5518597" cy="3583550"/>
            <wp:effectExtent l="0" t="0" r="6350" b="0"/>
            <wp:docPr id="20899507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50785" name="Picture 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437" cy="35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CBAB" w14:textId="20850D88" w:rsidR="00D45BB0" w:rsidRDefault="00D45BB0" w:rsidP="00D45BB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</w:t>
      </w:r>
    </w:p>
    <w:p w14:paraId="0798085F" w14:textId="30803AC4" w:rsidR="00D45BB0" w:rsidRDefault="00D45BB0" w:rsidP="00D45BB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5B40C7" wp14:editId="516AFEAE">
            <wp:extent cx="4646925" cy="3017520"/>
            <wp:effectExtent l="0" t="0" r="1905" b="5080"/>
            <wp:docPr id="16470642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64207" name="Picture 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17C2" w14:textId="7678DF2A" w:rsidR="00C51509" w:rsidRDefault="00C51509" w:rsidP="00D45BB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think these attributes </w:t>
      </w:r>
      <w:proofErr w:type="gramStart"/>
      <w:r>
        <w:rPr>
          <w:rFonts w:ascii="Times New Roman" w:hAnsi="Times New Roman" w:cs="Times New Roman"/>
        </w:rPr>
        <w:t>represent</w:t>
      </w:r>
      <w:proofErr w:type="gramEnd"/>
    </w:p>
    <w:p w14:paraId="704E5C4D" w14:textId="1972AB64" w:rsidR="00C51509" w:rsidRDefault="00C51509" w:rsidP="00C5150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Departure delay</w:t>
      </w:r>
    </w:p>
    <w:p w14:paraId="49CEB73F" w14:textId="48C7DEC0" w:rsidR="00C51509" w:rsidRDefault="00C51509" w:rsidP="00C5150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Taxi out (time)</w:t>
      </w:r>
    </w:p>
    <w:p w14:paraId="23CCF05E" w14:textId="01000150" w:rsidR="00C51509" w:rsidRDefault="00C51509" w:rsidP="00C5150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Arrival delay</w:t>
      </w:r>
    </w:p>
    <w:p w14:paraId="2405EF2E" w14:textId="30566739" w:rsidR="00C51509" w:rsidRDefault="00C51509" w:rsidP="00C5150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</w:t>
      </w:r>
    </w:p>
    <w:p w14:paraId="537A5285" w14:textId="2DB87FE1" w:rsidR="000F170F" w:rsidRDefault="000F170F" w:rsidP="000F17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result of running the statement </w:t>
      </w:r>
      <w:proofErr w:type="gramStart"/>
      <w:r w:rsidRPr="000F170F">
        <w:rPr>
          <w:rFonts w:ascii="Times New Roman" w:hAnsi="Times New Roman" w:cs="Times New Roman"/>
          <w:i/>
          <w:iCs/>
        </w:rPr>
        <w:t>traindata.describe</w:t>
      </w:r>
      <w:proofErr w:type="gramEnd"/>
      <w:r w:rsidRPr="000F170F">
        <w:rPr>
          <w:rFonts w:ascii="Times New Roman" w:hAnsi="Times New Roman" w:cs="Times New Roman"/>
          <w:i/>
          <w:iCs/>
        </w:rPr>
        <w:t>().show()</w:t>
      </w:r>
    </w:p>
    <w:p w14:paraId="3CE29519" w14:textId="7FE57698" w:rsidR="000F170F" w:rsidRDefault="000F170F" w:rsidP="000F170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F170F">
        <w:rPr>
          <w:rFonts w:ascii="Times New Roman" w:hAnsi="Times New Roman" w:cs="Times New Roman"/>
        </w:rPr>
        <w:drawing>
          <wp:inline distT="0" distB="0" distL="0" distR="0" wp14:anchorId="21039E74" wp14:editId="2AD51192">
            <wp:extent cx="5456743" cy="1216690"/>
            <wp:effectExtent l="0" t="0" r="4445" b="2540"/>
            <wp:docPr id="116507480" name="Picture 1" descr="A close-up of a tax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7480" name="Picture 1" descr="A close-up of a taxi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7463" cy="123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6E17" w14:textId="6E3BCBBC" w:rsidR="000F170F" w:rsidRDefault="000F170F" w:rsidP="000F170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table shows the summary statistics over the values of those four attributes.</w:t>
      </w:r>
    </w:p>
    <w:p w14:paraId="3ACAB221" w14:textId="61514C79" w:rsidR="000F170F" w:rsidRDefault="000F170F" w:rsidP="000F17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cleaning using </w:t>
      </w:r>
      <w:proofErr w:type="gramStart"/>
      <w:r>
        <w:rPr>
          <w:rFonts w:ascii="Times New Roman" w:hAnsi="Times New Roman" w:cs="Times New Roman"/>
        </w:rPr>
        <w:t>SQL</w:t>
      </w:r>
      <w:proofErr w:type="gramEnd"/>
    </w:p>
    <w:p w14:paraId="3495F121" w14:textId="14C09DE5" w:rsidR="000F170F" w:rsidRDefault="00DA3DE3" w:rsidP="000F170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first query</w:t>
      </w:r>
    </w:p>
    <w:p w14:paraId="184A870C" w14:textId="1B2B3AAB" w:rsidR="00DA3DE3" w:rsidRDefault="00DA3DE3" w:rsidP="00DA3DE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query joins the master flight list with the traindays set to find the flights that are used to train.</w:t>
      </w:r>
      <w:r w:rsidR="008D43A3">
        <w:rPr>
          <w:rFonts w:ascii="Times New Roman" w:hAnsi="Times New Roman" w:cs="Times New Roman"/>
        </w:rPr>
        <w:t xml:space="preserve"> It is used to calculate the summary statistics.</w:t>
      </w:r>
    </w:p>
    <w:p w14:paraId="44DBF247" w14:textId="0C80790E" w:rsidR="00DA3DE3" w:rsidRDefault="00DA3DE3" w:rsidP="00DA3DE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query filters out dep_delay and arr_delay that are empty and is_train_day that is false.</w:t>
      </w:r>
    </w:p>
    <w:p w14:paraId="4C1035B6" w14:textId="79FC7867" w:rsidR="00571B3D" w:rsidRDefault="00571B3D" w:rsidP="00DA3DE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571B3D">
        <w:rPr>
          <w:rFonts w:ascii="Times New Roman" w:hAnsi="Times New Roman" w:cs="Times New Roman"/>
        </w:rPr>
        <w:drawing>
          <wp:inline distT="0" distB="0" distL="0" distR="0" wp14:anchorId="65A3EFA4" wp14:editId="7E3525DC">
            <wp:extent cx="4993727" cy="1107583"/>
            <wp:effectExtent l="0" t="0" r="0" b="0"/>
            <wp:docPr id="1606005709" name="Picture 1" descr="A close-up of a taxi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5709" name="Picture 1" descr="A close-up of a taxi receip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619" cy="1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8B1B" w14:textId="53140E10" w:rsidR="007366B6" w:rsidRDefault="007366B6" w:rsidP="007366B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second query</w:t>
      </w:r>
    </w:p>
    <w:p w14:paraId="763DD029" w14:textId="46C82DCD" w:rsidR="008D43A3" w:rsidRPr="008D43A3" w:rsidRDefault="007366B6" w:rsidP="008D43A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joins </w:t>
      </w:r>
      <w:r>
        <w:rPr>
          <w:rFonts w:ascii="Times New Roman" w:hAnsi="Times New Roman" w:cs="Times New Roman"/>
        </w:rPr>
        <w:t>the master flight list with the traindays set</w:t>
      </w:r>
      <w:r w:rsidR="008D43A3" w:rsidRPr="008D43A3">
        <w:rPr>
          <w:rFonts w:ascii="Times New Roman" w:hAnsi="Times New Roman" w:cs="Times New Roman"/>
        </w:rPr>
        <w:t xml:space="preserve"> </w:t>
      </w:r>
      <w:r w:rsidR="008D43A3">
        <w:rPr>
          <w:rFonts w:ascii="Times New Roman" w:hAnsi="Times New Roman" w:cs="Times New Roman"/>
        </w:rPr>
        <w:t>to find the flights that are used to train.</w:t>
      </w:r>
      <w:r w:rsidR="008D43A3" w:rsidRPr="008D43A3">
        <w:rPr>
          <w:rFonts w:ascii="Times New Roman" w:hAnsi="Times New Roman" w:cs="Times New Roman"/>
        </w:rPr>
        <w:t xml:space="preserve"> </w:t>
      </w:r>
      <w:r w:rsidR="008D43A3">
        <w:rPr>
          <w:rFonts w:ascii="Times New Roman" w:hAnsi="Times New Roman" w:cs="Times New Roman"/>
        </w:rPr>
        <w:t>It is used to calculate the summary statistics.</w:t>
      </w:r>
    </w:p>
    <w:p w14:paraId="30356149" w14:textId="158A6F42" w:rsidR="007366B6" w:rsidRDefault="008D43A3" w:rsidP="007366B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This query filters out those that are canceled and diverted as well as those who belong to is_train_day equal to true</w:t>
      </w:r>
      <w:r w:rsidR="00822E30">
        <w:rPr>
          <w:rFonts w:ascii="Times New Roman" w:hAnsi="Times New Roman" w:cs="Times New Roman"/>
        </w:rPr>
        <w:t>.</w:t>
      </w:r>
    </w:p>
    <w:p w14:paraId="3B3592AB" w14:textId="47B7C6AA" w:rsidR="00571B3D" w:rsidRDefault="00571B3D" w:rsidP="007366B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571B3D">
        <w:rPr>
          <w:rFonts w:ascii="Times New Roman" w:hAnsi="Times New Roman" w:cs="Times New Roman"/>
        </w:rPr>
        <w:drawing>
          <wp:inline distT="0" distB="0" distL="0" distR="0" wp14:anchorId="704D3801" wp14:editId="7D13D80E">
            <wp:extent cx="5003442" cy="1109738"/>
            <wp:effectExtent l="0" t="0" r="635" b="0"/>
            <wp:docPr id="2136052052" name="Picture 1" descr="A close-up of a taxi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2052" name="Picture 1" descr="A close-up of a taxi receip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6" cy="11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8DED" w14:textId="17275EF3" w:rsidR="00822E30" w:rsidRDefault="00822E30" w:rsidP="00822E3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don’t personally like cleaning </w:t>
      </w:r>
      <w:r w:rsidR="00333924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dataset using SQL</w:t>
      </w:r>
      <w:r w:rsidR="00333924">
        <w:rPr>
          <w:rFonts w:ascii="Times New Roman" w:hAnsi="Times New Roman" w:cs="Times New Roman"/>
        </w:rPr>
        <w:t xml:space="preserve">. I think one of the biggest problems is that the cleaning operations are not saved. Hence, every time we need to run the report again, we </w:t>
      </w:r>
      <w:proofErr w:type="gramStart"/>
      <w:r w:rsidR="00333924">
        <w:rPr>
          <w:rFonts w:ascii="Times New Roman" w:hAnsi="Times New Roman" w:cs="Times New Roman"/>
        </w:rPr>
        <w:t>have to</w:t>
      </w:r>
      <w:proofErr w:type="gramEnd"/>
      <w:r w:rsidR="00333924">
        <w:rPr>
          <w:rFonts w:ascii="Times New Roman" w:hAnsi="Times New Roman" w:cs="Times New Roman"/>
        </w:rPr>
        <w:t xml:space="preserve"> perform the </w:t>
      </w:r>
      <w:r w:rsidR="001C2744">
        <w:rPr>
          <w:rFonts w:ascii="Times New Roman" w:hAnsi="Times New Roman" w:cs="Times New Roman"/>
        </w:rPr>
        <w:t>cleaning operation another time.</w:t>
      </w:r>
    </w:p>
    <w:p w14:paraId="54F5A7BC" w14:textId="62145982" w:rsidR="00D1294E" w:rsidRDefault="00D1294E" w:rsidP="00D1294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map function acts as a “proxy” to apply the to_example function on the traindata set. In this case, the to_example acts as a filter that picks out the flights that match the condition within the function. The result is saved to the example variable. </w:t>
      </w:r>
    </w:p>
    <w:p w14:paraId="3525F14B" w14:textId="6945A307" w:rsidR="00850585" w:rsidRDefault="00850585" w:rsidP="00D1294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result of two predictions after clearing the threshold</w:t>
      </w:r>
    </w:p>
    <w:p w14:paraId="317A7A4B" w14:textId="5FED5FF1" w:rsidR="00850585" w:rsidRDefault="00850585" w:rsidP="0085058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850585">
        <w:rPr>
          <w:rFonts w:ascii="Times New Roman" w:hAnsi="Times New Roman" w:cs="Times New Roman"/>
        </w:rPr>
        <w:drawing>
          <wp:inline distT="0" distB="0" distL="0" distR="0" wp14:anchorId="3086821C" wp14:editId="55EEF51B">
            <wp:extent cx="3050505" cy="956375"/>
            <wp:effectExtent l="0" t="0" r="0" b="0"/>
            <wp:docPr id="11093729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2930" name="Picture 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5347" cy="9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F4F7" w14:textId="6A215D23" w:rsidR="00FC79E6" w:rsidRDefault="00FC79E6" w:rsidP="00FC79E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arrival probability graphs</w:t>
      </w:r>
    </w:p>
    <w:p w14:paraId="7A958571" w14:textId="4AEE0943" w:rsidR="00FC79E6" w:rsidRDefault="00FC79E6" w:rsidP="00FC79E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FC79E6">
        <w:rPr>
          <w:rFonts w:ascii="Times New Roman" w:hAnsi="Times New Roman" w:cs="Times New Roman"/>
        </w:rPr>
        <w:lastRenderedPageBreak/>
        <w:drawing>
          <wp:inline distT="0" distB="0" distL="0" distR="0" wp14:anchorId="28E63266" wp14:editId="30685BCC">
            <wp:extent cx="4810259" cy="3349708"/>
            <wp:effectExtent l="0" t="0" r="3175" b="3175"/>
            <wp:docPr id="1472749581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49581" name="Picture 1" descr="A graph with a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4752" cy="33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E91B" w14:textId="09A3D98B" w:rsidR="00FC79E6" w:rsidRDefault="00FC79E6" w:rsidP="00FC79E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DD667C" wp14:editId="068FD5FB">
            <wp:extent cx="4578440" cy="3317412"/>
            <wp:effectExtent l="0" t="0" r="0" b="0"/>
            <wp:docPr id="452083490" name="Picture 4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3490" name="Picture 4" descr="A graph with a li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549" cy="33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09B4" w14:textId="6069AF17" w:rsidR="007124DB" w:rsidRDefault="007124DB" w:rsidP="007124D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map and filter functions</w:t>
      </w:r>
    </w:p>
    <w:p w14:paraId="2689466C" w14:textId="5061AD0B" w:rsidR="007124DB" w:rsidRDefault="00933262" w:rsidP="007124D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map function maps the ground truth and the predicted label of the testing set</w:t>
      </w:r>
      <w:r w:rsidR="007F5A56">
        <w:rPr>
          <w:rFonts w:ascii="Times New Roman" w:hAnsi="Times New Roman" w:cs="Times New Roman"/>
        </w:rPr>
        <w:t>.</w:t>
      </w:r>
    </w:p>
    <w:p w14:paraId="4D408B7C" w14:textId="4716A959" w:rsidR="00933262" w:rsidRDefault="007F5A56" w:rsidP="007124D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filter function filters out results that are within the 65-75% range.</w:t>
      </w:r>
    </w:p>
    <w:p w14:paraId="0B7F3B53" w14:textId="4518E204" w:rsidR="004643E5" w:rsidRDefault="004643E5" w:rsidP="004643E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Running on the </w:t>
      </w:r>
      <w:r w:rsidR="00933262">
        <w:rPr>
          <w:rFonts w:ascii="Times New Roman" w:hAnsi="Times New Roman" w:cs="Times New Roman"/>
        </w:rPr>
        <w:t>full-flight</w:t>
      </w:r>
      <w:r>
        <w:rPr>
          <w:rFonts w:ascii="Times New Roman" w:hAnsi="Times New Roman" w:cs="Times New Roman"/>
        </w:rPr>
        <w:t xml:space="preserve"> dataset</w:t>
      </w:r>
    </w:p>
    <w:p w14:paraId="67AB328A" w14:textId="06609888" w:rsidR="004643E5" w:rsidRDefault="007F5A56" w:rsidP="004643E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7F5A56">
        <w:rPr>
          <w:rFonts w:ascii="Times New Roman" w:hAnsi="Times New Roman" w:cs="Times New Roman"/>
        </w:rPr>
        <w:drawing>
          <wp:inline distT="0" distB="0" distL="0" distR="0" wp14:anchorId="42C85041" wp14:editId="30F50346">
            <wp:extent cx="4237502" cy="2820473"/>
            <wp:effectExtent l="0" t="0" r="4445" b="0"/>
            <wp:docPr id="192294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484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5299" cy="282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93D" w14:textId="688166DA" w:rsidR="007F5A56" w:rsidRDefault="00401F50" w:rsidP="004643E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401F50">
        <w:rPr>
          <w:rFonts w:ascii="Times New Roman" w:hAnsi="Times New Roman" w:cs="Times New Roman"/>
        </w:rPr>
        <w:drawing>
          <wp:inline distT="0" distB="0" distL="0" distR="0" wp14:anchorId="4753B520" wp14:editId="5CE5E2B3">
            <wp:extent cx="4645648" cy="3232597"/>
            <wp:effectExtent l="0" t="0" r="3175" b="6350"/>
            <wp:docPr id="17925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240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4575" cy="32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A47C" w14:textId="143C21E9" w:rsidR="008731C5" w:rsidRDefault="008731C5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131F1A22" w14:textId="7C00F81B" w:rsidR="00741AF0" w:rsidRDefault="00741AF0" w:rsidP="00741AF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RDD operations</w:t>
      </w:r>
    </w:p>
    <w:p w14:paraId="151D8A9D" w14:textId="47E52D7A" w:rsidR="00741AF0" w:rsidRDefault="00741AF0" w:rsidP="00741AF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Transformations: create a new dataset from an existing one</w:t>
      </w:r>
    </w:p>
    <w:p w14:paraId="4A80FD9F" w14:textId="3F521C94" w:rsidR="00374F7F" w:rsidRDefault="00374F7F" w:rsidP="00374F7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flatMap: process each element into multiple output </w:t>
      </w:r>
      <w:proofErr w:type="gramStart"/>
      <w:r>
        <w:rPr>
          <w:rFonts w:ascii="Times New Roman" w:hAnsi="Times New Roman" w:cs="Times New Roman"/>
        </w:rPr>
        <w:t>elements</w:t>
      </w:r>
      <w:proofErr w:type="gramEnd"/>
    </w:p>
    <w:p w14:paraId="62090A21" w14:textId="151595C9" w:rsidR="00374F7F" w:rsidRDefault="00374F7F" w:rsidP="00374F7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reduceByKey: aggregate values of a key using a specified </w:t>
      </w:r>
      <w:proofErr w:type="gramStart"/>
      <w:r>
        <w:rPr>
          <w:rFonts w:ascii="Times New Roman" w:hAnsi="Times New Roman" w:cs="Times New Roman"/>
        </w:rPr>
        <w:t>function</w:t>
      </w:r>
      <w:proofErr w:type="gramEnd"/>
    </w:p>
    <w:p w14:paraId="634DCAB2" w14:textId="5C073D7C" w:rsidR="00741AF0" w:rsidRDefault="00741AF0" w:rsidP="00741AF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Actions: return a value to the driver program after running a computation on the dataset</w:t>
      </w:r>
    </w:p>
    <w:p w14:paraId="0067D74D" w14:textId="2490D32E" w:rsidR="00374F7F" w:rsidRDefault="00374F7F" w:rsidP="00374F7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collect: </w:t>
      </w:r>
      <w:r w:rsidR="00EF5B74">
        <w:rPr>
          <w:rFonts w:ascii="Times New Roman" w:hAnsi="Times New Roman" w:cs="Times New Roman"/>
        </w:rPr>
        <w:t xml:space="preserve">returns all elements of the RDD to the </w:t>
      </w:r>
      <w:proofErr w:type="gramStart"/>
      <w:r w:rsidR="00EF5B74">
        <w:rPr>
          <w:rFonts w:ascii="Times New Roman" w:hAnsi="Times New Roman" w:cs="Times New Roman"/>
        </w:rPr>
        <w:t>driver</w:t>
      </w:r>
      <w:proofErr w:type="gramEnd"/>
    </w:p>
    <w:p w14:paraId="69CE7421" w14:textId="2FBA7A22" w:rsidR="00EF5B74" w:rsidRDefault="00EF5B74" w:rsidP="00374F7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countByKey: counts the occurrences of each distinct </w:t>
      </w:r>
      <w:proofErr w:type="gramStart"/>
      <w:r>
        <w:rPr>
          <w:rFonts w:ascii="Times New Roman" w:hAnsi="Times New Roman" w:cs="Times New Roman"/>
        </w:rPr>
        <w:t>key</w:t>
      </w:r>
      <w:proofErr w:type="gramEnd"/>
    </w:p>
    <w:p w14:paraId="44319096" w14:textId="42ECF518" w:rsidR="00FD3A16" w:rsidRDefault="00FD3A16" w:rsidP="00FD3A1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 functions in Spark</w:t>
      </w:r>
    </w:p>
    <w:p w14:paraId="2717DC17" w14:textId="2F3C72FF" w:rsidR="00FD3A16" w:rsidRDefault="00FD3A16" w:rsidP="00FD3A1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Offer a seamless and efficient way to perform complex data </w:t>
      </w:r>
      <w:r w:rsidR="00FB4133">
        <w:rPr>
          <w:rFonts w:ascii="Times New Roman" w:hAnsi="Times New Roman" w:cs="Times New Roman"/>
        </w:rPr>
        <w:t>transformations</w:t>
      </w:r>
      <w:r>
        <w:rPr>
          <w:rFonts w:ascii="Times New Roman" w:hAnsi="Times New Roman" w:cs="Times New Roman"/>
        </w:rPr>
        <w:t xml:space="preserve"> and analyses. Somewhat </w:t>
      </w:r>
      <w:proofErr w:type="gramStart"/>
      <w:r w:rsidR="00FB4133">
        <w:rPr>
          <w:rFonts w:ascii="Times New Roman" w:hAnsi="Times New Roman" w:cs="Times New Roman"/>
        </w:rPr>
        <w:t>similar to</w:t>
      </w:r>
      <w:proofErr w:type="gramEnd"/>
      <w:r w:rsidR="00FB4133">
        <w:rPr>
          <w:rFonts w:ascii="Times New Roman" w:hAnsi="Times New Roman" w:cs="Times New Roman"/>
        </w:rPr>
        <w:t xml:space="preserve"> SQL</w:t>
      </w:r>
      <w:r>
        <w:rPr>
          <w:rFonts w:ascii="Times New Roman" w:hAnsi="Times New Roman" w:cs="Times New Roman"/>
        </w:rPr>
        <w:t xml:space="preserve"> </w:t>
      </w:r>
    </w:p>
    <w:p w14:paraId="5183DBD8" w14:textId="5B4F2645" w:rsidR="00FB4133" w:rsidRDefault="007E00BA" w:rsidP="00FD3A1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Interesting examples</w:t>
      </w:r>
    </w:p>
    <w:p w14:paraId="5D53A2EF" w14:textId="4914BD19" w:rsidR="007E00BA" w:rsidRDefault="007E00BA" w:rsidP="007E00B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SQL directly on DataFrame to filter and aggregate </w:t>
      </w:r>
      <w:proofErr w:type="gramStart"/>
      <w:r>
        <w:rPr>
          <w:rFonts w:ascii="Times New Roman" w:hAnsi="Times New Roman" w:cs="Times New Roman"/>
        </w:rPr>
        <w:t>result</w:t>
      </w:r>
      <w:proofErr w:type="gramEnd"/>
    </w:p>
    <w:p w14:paraId="1A007343" w14:textId="60F4E3AD" w:rsidR="007E00BA" w:rsidRDefault="00022EE1" w:rsidP="007E00B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the window function in SparkSQL to perform </w:t>
      </w:r>
      <w:r w:rsidR="00856F53">
        <w:rPr>
          <w:rFonts w:ascii="Times New Roman" w:hAnsi="Times New Roman" w:cs="Times New Roman"/>
        </w:rPr>
        <w:t>computations over a range of rows related to the current rows.</w:t>
      </w:r>
    </w:p>
    <w:p w14:paraId="33E05435" w14:textId="6605A67C" w:rsidR="008731C5" w:rsidRDefault="008731C5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7B2A44D0" w14:textId="073991DF" w:rsidR="009A481E" w:rsidRDefault="009A481E" w:rsidP="009A481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find the ML support in Spark impressively extensive. It offers a wide range of </w:t>
      </w:r>
      <w:r w:rsidR="007A1675">
        <w:rPr>
          <w:rFonts w:ascii="Times New Roman" w:hAnsi="Times New Roman" w:cs="Times New Roman"/>
        </w:rPr>
        <w:t>algorithms</w:t>
      </w:r>
      <w:r>
        <w:rPr>
          <w:rFonts w:ascii="Times New Roman" w:hAnsi="Times New Roman" w:cs="Times New Roman"/>
        </w:rPr>
        <w:t xml:space="preserve"> and </w:t>
      </w:r>
      <w:r w:rsidR="007A1675">
        <w:rPr>
          <w:rFonts w:ascii="Times New Roman" w:hAnsi="Times New Roman" w:cs="Times New Roman"/>
        </w:rPr>
        <w:t xml:space="preserve">utilities for machine-learning tasks involving scalability and integration with Spark’s ecosystem. </w:t>
      </w:r>
      <w:r w:rsidR="00FA0946">
        <w:rPr>
          <w:rFonts w:ascii="Times New Roman" w:hAnsi="Times New Roman" w:cs="Times New Roman"/>
        </w:rPr>
        <w:t>The system also simplifies the development process of machine learning systems.</w:t>
      </w:r>
    </w:p>
    <w:p w14:paraId="3FAB6393" w14:textId="043705EB" w:rsidR="006D0DDF" w:rsidRDefault="006D0DDF" w:rsidP="009A481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Basic statistics</w:t>
      </w:r>
    </w:p>
    <w:p w14:paraId="614CF2A9" w14:textId="422DB29A" w:rsidR="006D0DDF" w:rsidRDefault="006D0DDF" w:rsidP="006D0DD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article gives a summary of basic statistic computation, including </w:t>
      </w:r>
      <w:r w:rsidRPr="006D0DDF">
        <w:rPr>
          <w:rFonts w:ascii="Times New Roman" w:hAnsi="Times New Roman" w:cs="Times New Roman"/>
        </w:rPr>
        <w:t>correlation, hypothesis testing with ChiSquareTest, and data summarization through Summarizer</w:t>
      </w:r>
      <w:r w:rsidR="005B3E03">
        <w:rPr>
          <w:rFonts w:ascii="Times New Roman" w:hAnsi="Times New Roman" w:cs="Times New Roman"/>
        </w:rPr>
        <w:t>.</w:t>
      </w:r>
    </w:p>
    <w:p w14:paraId="4B327CE4" w14:textId="2E23B5E2" w:rsidR="005B3E03" w:rsidRDefault="005B3E03" w:rsidP="005B3E0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Extracting, transforming, and selecting features</w:t>
      </w:r>
    </w:p>
    <w:p w14:paraId="08882F0F" w14:textId="0E662C28" w:rsidR="005B3E03" w:rsidRDefault="006805AC" w:rsidP="005B3E0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Spark supports many feature-selecting tools, such as TF-DIF and Word2Vec</w:t>
      </w:r>
      <w:r w:rsidR="00C228AA">
        <w:rPr>
          <w:rFonts w:ascii="Times New Roman" w:hAnsi="Times New Roman" w:cs="Times New Roman"/>
        </w:rPr>
        <w:t>, for text analysis, which is good for developing generative AI models.</w:t>
      </w:r>
    </w:p>
    <w:p w14:paraId="467165FD" w14:textId="2A101865" w:rsidR="00C228AA" w:rsidRDefault="00C228AA" w:rsidP="00C228A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Classification and regression</w:t>
      </w:r>
    </w:p>
    <w:p w14:paraId="6731EF13" w14:textId="1078FA3B" w:rsidR="00C228AA" w:rsidRDefault="00CB0719" w:rsidP="00C228A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Spark ML provides frameworks for complex algorithms </w:t>
      </w:r>
      <w:r w:rsidR="00AB3861">
        <w:rPr>
          <w:rFonts w:ascii="Times New Roman" w:hAnsi="Times New Roman" w:cs="Times New Roman"/>
        </w:rPr>
        <w:t>better suited to handle real-world data. It promises to be more efficient than the current Python library as it can solve performance issues in many datasets.</w:t>
      </w:r>
    </w:p>
    <w:p w14:paraId="6A242748" w14:textId="57E160B1" w:rsidR="00AB3861" w:rsidRDefault="00AB3861" w:rsidP="00AB386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Cluster</w:t>
      </w:r>
      <w:r w:rsidR="006D5779">
        <w:rPr>
          <w:rFonts w:ascii="Times New Roman" w:hAnsi="Times New Roman" w:cs="Times New Roman"/>
        </w:rPr>
        <w:t>ing</w:t>
      </w:r>
    </w:p>
    <w:p w14:paraId="56B07D03" w14:textId="22B62982" w:rsidR="006D5779" w:rsidRDefault="006D5779" w:rsidP="006D577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mainly supported </w:t>
      </w:r>
      <w:r w:rsidR="00403758">
        <w:rPr>
          <w:rFonts w:ascii="Times New Roman" w:hAnsi="Times New Roman" w:cs="Times New Roman"/>
        </w:rPr>
        <w:t>by the k-means algorithm to group instances that are in common. This can be helpful for handling large data structures and relationships</w:t>
      </w:r>
      <w:r w:rsidR="00EE15D4">
        <w:rPr>
          <w:rFonts w:ascii="Times New Roman" w:hAnsi="Times New Roman" w:cs="Times New Roman"/>
        </w:rPr>
        <w:t>.</w:t>
      </w:r>
    </w:p>
    <w:p w14:paraId="3ABB49DE" w14:textId="78872E3B" w:rsidR="00403758" w:rsidRDefault="00403758" w:rsidP="004037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ML Tuning</w:t>
      </w:r>
    </w:p>
    <w:p w14:paraId="6D268547" w14:textId="14C71C1E" w:rsidR="00403758" w:rsidRPr="006D0DDF" w:rsidRDefault="00EE15D4" w:rsidP="0040375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one emphasizes the importance of feature selection used in machine learning algorithms and pipelines.</w:t>
      </w:r>
      <w:r w:rsidR="0071699C">
        <w:rPr>
          <w:rFonts w:ascii="Times New Roman" w:hAnsi="Times New Roman" w:cs="Times New Roman"/>
        </w:rPr>
        <w:t xml:space="preserve"> This can be used to find the attributes that are impactful </w:t>
      </w:r>
      <w:proofErr w:type="gramStart"/>
      <w:r w:rsidR="0071699C">
        <w:rPr>
          <w:rFonts w:ascii="Times New Roman" w:hAnsi="Times New Roman" w:cs="Times New Roman"/>
        </w:rPr>
        <w:t>in order to</w:t>
      </w:r>
      <w:proofErr w:type="gramEnd"/>
      <w:r w:rsidR="0071699C">
        <w:rPr>
          <w:rFonts w:ascii="Times New Roman" w:hAnsi="Times New Roman" w:cs="Times New Roman"/>
        </w:rPr>
        <w:t xml:space="preserve"> improve performance and accuracy</w:t>
      </w:r>
      <w:r w:rsidR="0015688C">
        <w:rPr>
          <w:rFonts w:ascii="Times New Roman" w:hAnsi="Times New Roman" w:cs="Times New Roman"/>
        </w:rPr>
        <w:t>.</w:t>
      </w:r>
    </w:p>
    <w:p w14:paraId="5C83590F" w14:textId="42B1FE41" w:rsidR="008731C5" w:rsidRDefault="008731C5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538ACCEA" w14:textId="16E162E2" w:rsidR="00304DE9" w:rsidRDefault="002922C7" w:rsidP="00304DE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</w:t>
      </w:r>
    </w:p>
    <w:p w14:paraId="5FACD562" w14:textId="54C39FC8" w:rsidR="002922C7" w:rsidRDefault="0062433D" w:rsidP="002922C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Project ID</w:t>
      </w:r>
    </w:p>
    <w:p w14:paraId="723C1F21" w14:textId="2106E26D" w:rsidR="0062433D" w:rsidRDefault="0062433D" w:rsidP="0062433D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62433D">
        <w:rPr>
          <w:rFonts w:ascii="Times New Roman" w:hAnsi="Times New Roman" w:cs="Times New Roman"/>
        </w:rPr>
        <w:t>echo ${GOOGLE_CLOUD_PROJECT}</w:t>
      </w:r>
    </w:p>
    <w:p w14:paraId="6804E11C" w14:textId="6A9D4D5F" w:rsidR="0062433D" w:rsidRDefault="0062433D" w:rsidP="0062433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it is not set</w:t>
      </w:r>
    </w:p>
    <w:p w14:paraId="0AF9B392" w14:textId="77777777" w:rsidR="0062433D" w:rsidRPr="0062433D" w:rsidRDefault="0062433D" w:rsidP="0062433D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62433D">
        <w:rPr>
          <w:rFonts w:ascii="Times New Roman" w:hAnsi="Times New Roman" w:cs="Times New Roman"/>
        </w:rPr>
        <w:t>export \</w:t>
      </w:r>
    </w:p>
    <w:p w14:paraId="18A35A7A" w14:textId="7CA7CEC4" w:rsidR="0062433D" w:rsidRDefault="0062433D" w:rsidP="0062433D">
      <w:pPr>
        <w:pStyle w:val="ListParagraph"/>
        <w:ind w:left="2520" w:firstLine="0"/>
        <w:rPr>
          <w:rFonts w:ascii="Times New Roman" w:hAnsi="Times New Roman" w:cs="Times New Roman"/>
        </w:rPr>
      </w:pPr>
      <w:r w:rsidRPr="0062433D">
        <w:rPr>
          <w:rFonts w:ascii="Times New Roman" w:hAnsi="Times New Roman" w:cs="Times New Roman"/>
        </w:rPr>
        <w:t xml:space="preserve">    GOOGLE_CLOUD_PROJECT=PROJECT-ID</w:t>
      </w:r>
    </w:p>
    <w:p w14:paraId="017DA68D" w14:textId="7D95DE3B" w:rsidR="0062433D" w:rsidRDefault="0062433D" w:rsidP="0062433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Configure it to the current Project ID</w:t>
      </w:r>
    </w:p>
    <w:p w14:paraId="57A81663" w14:textId="77777777" w:rsidR="007E7B42" w:rsidRPr="007E7B42" w:rsidRDefault="007E7B42" w:rsidP="007E7B4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>gcloud config set project \</w:t>
      </w:r>
    </w:p>
    <w:p w14:paraId="11EE839F" w14:textId="666FC7BA" w:rsidR="0062433D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lastRenderedPageBreak/>
        <w:t xml:space="preserve">    cnguyen4-cpsc324-hw4</w:t>
      </w:r>
    </w:p>
    <w:p w14:paraId="16922B8E" w14:textId="0BB16C78" w:rsidR="007E7B42" w:rsidRDefault="007E7B42" w:rsidP="007E7B4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</w:t>
      </w:r>
      <w:proofErr w:type="gramStart"/>
      <w:r>
        <w:rPr>
          <w:rFonts w:ascii="Times New Roman" w:hAnsi="Times New Roman" w:cs="Times New Roman"/>
        </w:rPr>
        <w:t>region</w:t>
      </w:r>
      <w:proofErr w:type="gramEnd"/>
    </w:p>
    <w:p w14:paraId="3AEE8D7F" w14:textId="56830993" w:rsidR="007E7B42" w:rsidRDefault="007E7B42" w:rsidP="007E7B4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>export REGION=</w:t>
      </w:r>
      <w:r>
        <w:rPr>
          <w:rFonts w:ascii="Times New Roman" w:hAnsi="Times New Roman" w:cs="Times New Roman"/>
        </w:rPr>
        <w:t>us-west1</w:t>
      </w:r>
    </w:p>
    <w:p w14:paraId="0486D785" w14:textId="631B0B44" w:rsidR="007E7B42" w:rsidRDefault="007E7B42" w:rsidP="007E7B4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Enable private </w:t>
      </w:r>
      <w:proofErr w:type="gramStart"/>
      <w:r>
        <w:rPr>
          <w:rFonts w:ascii="Times New Roman" w:hAnsi="Times New Roman" w:cs="Times New Roman"/>
        </w:rPr>
        <w:t>access</w:t>
      </w:r>
      <w:proofErr w:type="gramEnd"/>
    </w:p>
    <w:p w14:paraId="76830F3E" w14:textId="77777777" w:rsidR="007E7B42" w:rsidRPr="007E7B42" w:rsidRDefault="007E7B42" w:rsidP="007E7B4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>gcloud compute networks subnets \</w:t>
      </w:r>
    </w:p>
    <w:p w14:paraId="1CECB57C" w14:textId="77777777" w:rsidR="007E7B42" w:rsidRP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update default \</w:t>
      </w:r>
    </w:p>
    <w:p w14:paraId="3FFB288B" w14:textId="77777777" w:rsidR="007E7B42" w:rsidRP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--region=${REGION} \</w:t>
      </w:r>
    </w:p>
    <w:p w14:paraId="2DD1F590" w14:textId="5A68E3AD" w:rsidR="007E7B42" w:rsidRP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--enable-private-ip-google-access</w:t>
      </w:r>
    </w:p>
    <w:p w14:paraId="18FE02A7" w14:textId="77777777" w:rsidR="007E7B42" w:rsidRPr="007E7B42" w:rsidRDefault="007E7B42" w:rsidP="007E7B4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>gcloud compute networks subnets \</w:t>
      </w:r>
    </w:p>
    <w:p w14:paraId="63B88693" w14:textId="77777777" w:rsidR="007E7B42" w:rsidRP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describe default \</w:t>
      </w:r>
    </w:p>
    <w:p w14:paraId="390FA14D" w14:textId="77777777" w:rsidR="007E7B42" w:rsidRP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--region=${REGION} \</w:t>
      </w:r>
    </w:p>
    <w:p w14:paraId="42F3BACE" w14:textId="27ABD008" w:rsidR="007E7B42" w:rsidRDefault="007E7B42" w:rsidP="007E7B42">
      <w:pPr>
        <w:pStyle w:val="ListParagraph"/>
        <w:ind w:left="2520" w:firstLine="0"/>
        <w:rPr>
          <w:rFonts w:ascii="Times New Roman" w:hAnsi="Times New Roman" w:cs="Times New Roman"/>
        </w:rPr>
      </w:pPr>
      <w:r w:rsidRPr="007E7B42">
        <w:rPr>
          <w:rFonts w:ascii="Times New Roman" w:hAnsi="Times New Roman" w:cs="Times New Roman"/>
        </w:rPr>
        <w:t xml:space="preserve">    --format="get(privateIpGoogleAccess)"</w:t>
      </w:r>
    </w:p>
    <w:p w14:paraId="05529AEE" w14:textId="59675260" w:rsidR="007E7B42" w:rsidRDefault="009C6D00" w:rsidP="007E7B4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Choose a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2692ECAC" w14:textId="3C305CDF" w:rsidR="009C6D00" w:rsidRDefault="009C6D00" w:rsidP="009C6D0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9C6D00">
        <w:rPr>
          <w:rFonts w:ascii="Times New Roman" w:hAnsi="Times New Roman" w:cs="Times New Roman"/>
        </w:rPr>
        <w:t>export BUCKET=gs://cnguyen4-cpsc324-hw4-bucket1</w:t>
      </w:r>
    </w:p>
    <w:p w14:paraId="6AC1FE97" w14:textId="77777777" w:rsidR="009C6D00" w:rsidRPr="009C6D00" w:rsidRDefault="009C6D00" w:rsidP="009C6D0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9C6D00">
        <w:rPr>
          <w:rFonts w:ascii="Times New Roman" w:hAnsi="Times New Roman" w:cs="Times New Roman"/>
        </w:rPr>
        <w:t>export BUCKET=BUCKET</w:t>
      </w:r>
    </w:p>
    <w:p w14:paraId="2F50D4C7" w14:textId="77777777" w:rsidR="009C6D00" w:rsidRPr="009C6D00" w:rsidRDefault="009C6D00" w:rsidP="009C6D00">
      <w:pPr>
        <w:pStyle w:val="ListParagraph"/>
        <w:ind w:left="2520" w:firstLine="0"/>
        <w:rPr>
          <w:rFonts w:ascii="Times New Roman" w:hAnsi="Times New Roman" w:cs="Times New Roman"/>
        </w:rPr>
      </w:pPr>
      <w:r w:rsidRPr="009C6D00">
        <w:rPr>
          <w:rFonts w:ascii="Times New Roman" w:hAnsi="Times New Roman" w:cs="Times New Roman"/>
        </w:rPr>
        <w:t>gsutil mb -l ${REGION} \</w:t>
      </w:r>
    </w:p>
    <w:p w14:paraId="722C560C" w14:textId="4AFF9BAD" w:rsidR="009C6D00" w:rsidRDefault="009C6D00" w:rsidP="009C6D00">
      <w:pPr>
        <w:pStyle w:val="ListParagraph"/>
        <w:ind w:left="2520" w:firstLine="0"/>
        <w:rPr>
          <w:rFonts w:ascii="Times New Roman" w:hAnsi="Times New Roman" w:cs="Times New Roman"/>
        </w:rPr>
      </w:pPr>
      <w:r w:rsidRPr="009C6D00">
        <w:rPr>
          <w:rFonts w:ascii="Times New Roman" w:hAnsi="Times New Roman" w:cs="Times New Roman"/>
        </w:rPr>
        <w:t xml:space="preserve">    </w:t>
      </w:r>
      <w:proofErr w:type="gramStart"/>
      <w:r w:rsidRPr="009C6D00">
        <w:rPr>
          <w:rFonts w:ascii="Times New Roman" w:hAnsi="Times New Roman" w:cs="Times New Roman"/>
        </w:rPr>
        <w:t>gs://${</w:t>
      </w:r>
      <w:proofErr w:type="gramEnd"/>
      <w:r w:rsidRPr="009C6D00">
        <w:rPr>
          <w:rFonts w:ascii="Times New Roman" w:hAnsi="Times New Roman" w:cs="Times New Roman"/>
        </w:rPr>
        <w:t>BUCKET}</w:t>
      </w:r>
    </w:p>
    <w:p w14:paraId="77E6056A" w14:textId="2E2BCD76" w:rsidR="009C6D00" w:rsidRDefault="009C6D00" w:rsidP="009C6D00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a new bucket</w:t>
      </w:r>
    </w:p>
    <w:p w14:paraId="049CEBEA" w14:textId="05090F6A" w:rsidR="009C6D00" w:rsidRDefault="00A02F52" w:rsidP="009C6D0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Choose a </w:t>
      </w:r>
      <w:proofErr w:type="gramStart"/>
      <w:r>
        <w:rPr>
          <w:rFonts w:ascii="Times New Roman" w:hAnsi="Times New Roman" w:cs="Times New Roman"/>
        </w:rPr>
        <w:t>dataset</w:t>
      </w:r>
      <w:proofErr w:type="gramEnd"/>
    </w:p>
    <w:p w14:paraId="0BA54AD9" w14:textId="77777777" w:rsidR="00A02F52" w:rsidRPr="00A02F52" w:rsidRDefault="00A02F52" w:rsidP="00A02F5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A02F52">
        <w:rPr>
          <w:rFonts w:ascii="Times New Roman" w:hAnsi="Times New Roman" w:cs="Times New Roman"/>
        </w:rPr>
        <w:t>export DATASET=DATASET</w:t>
      </w:r>
    </w:p>
    <w:p w14:paraId="5F3516B6" w14:textId="77777777" w:rsidR="00A02F52" w:rsidRPr="00A02F52" w:rsidRDefault="00A02F52" w:rsidP="00A02F52">
      <w:pPr>
        <w:pStyle w:val="ListParagraph"/>
        <w:ind w:left="2520" w:firstLine="0"/>
        <w:rPr>
          <w:rFonts w:ascii="Times New Roman" w:hAnsi="Times New Roman" w:cs="Times New Roman"/>
        </w:rPr>
      </w:pPr>
      <w:r w:rsidRPr="00A02F52">
        <w:rPr>
          <w:rFonts w:ascii="Times New Roman" w:hAnsi="Times New Roman" w:cs="Times New Roman"/>
        </w:rPr>
        <w:t>bq --location=${REGION} mk -d \</w:t>
      </w:r>
    </w:p>
    <w:p w14:paraId="06DCE8FE" w14:textId="12B52095" w:rsidR="00A02F52" w:rsidRDefault="00A02F52" w:rsidP="00A02F52">
      <w:pPr>
        <w:pStyle w:val="ListParagraph"/>
        <w:ind w:left="2520" w:firstLine="0"/>
        <w:rPr>
          <w:rFonts w:ascii="Times New Roman" w:hAnsi="Times New Roman" w:cs="Times New Roman"/>
        </w:rPr>
      </w:pPr>
      <w:r w:rsidRPr="00A02F52">
        <w:rPr>
          <w:rFonts w:ascii="Times New Roman" w:hAnsi="Times New Roman" w:cs="Times New Roman"/>
        </w:rPr>
        <w:t xml:space="preserve">    ${DATASET}</w:t>
      </w:r>
    </w:p>
    <w:p w14:paraId="1AE2E55B" w14:textId="5F5C0667" w:rsidR="009C6D00" w:rsidRDefault="00A02F52" w:rsidP="009C6D0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a name for the persistent </w:t>
      </w:r>
      <w:proofErr w:type="gramStart"/>
      <w:r>
        <w:rPr>
          <w:rFonts w:ascii="Times New Roman" w:hAnsi="Times New Roman" w:cs="Times New Roman"/>
        </w:rPr>
        <w:t>history</w:t>
      </w:r>
      <w:proofErr w:type="gramEnd"/>
    </w:p>
    <w:p w14:paraId="716BEA70" w14:textId="0D4918B8" w:rsidR="00A02F52" w:rsidRDefault="00A02F52" w:rsidP="00A02F5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A02F52">
        <w:rPr>
          <w:rFonts w:ascii="Times New Roman" w:hAnsi="Times New Roman" w:cs="Times New Roman"/>
        </w:rPr>
        <w:lastRenderedPageBreak/>
        <w:t>PHS_CLUSTER_NAME=</w:t>
      </w:r>
      <w:r>
        <w:rPr>
          <w:rFonts w:ascii="Times New Roman" w:hAnsi="Times New Roman" w:cs="Times New Roman"/>
        </w:rPr>
        <w:t>cnguyen4-cpsc324-hw4-cluster1</w:t>
      </w:r>
    </w:p>
    <w:p w14:paraId="45B2F18D" w14:textId="485162C0" w:rsidR="00BA6E9A" w:rsidRDefault="00BA6E9A" w:rsidP="00BA6E9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new </w:t>
      </w:r>
      <w:proofErr w:type="gramStart"/>
      <w:r>
        <w:rPr>
          <w:rFonts w:ascii="Times New Roman" w:hAnsi="Times New Roman" w:cs="Times New Roman"/>
        </w:rPr>
        <w:t>cluster</w:t>
      </w:r>
      <w:proofErr w:type="gramEnd"/>
    </w:p>
    <w:p w14:paraId="618593E5" w14:textId="77777777" w:rsidR="00BA6E9A" w:rsidRPr="00BA6E9A" w:rsidRDefault="00BA6E9A" w:rsidP="00BA6E9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>gcloud dataproc clusters create \</w:t>
      </w:r>
    </w:p>
    <w:p w14:paraId="5C87A49C" w14:textId="77777777" w:rsidR="00BA6E9A" w:rsidRPr="00BA6E9A" w:rsidRDefault="00BA6E9A" w:rsidP="00BA6E9A">
      <w:pPr>
        <w:pStyle w:val="ListParagraph"/>
        <w:ind w:left="2520" w:firstLine="0"/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 xml:space="preserve">    ${PHS_CLUSTER_NAME} \</w:t>
      </w:r>
    </w:p>
    <w:p w14:paraId="5AC2EE81" w14:textId="77777777" w:rsidR="00BA6E9A" w:rsidRPr="00BA6E9A" w:rsidRDefault="00BA6E9A" w:rsidP="00BA6E9A">
      <w:pPr>
        <w:pStyle w:val="ListParagraph"/>
        <w:ind w:left="2520" w:firstLine="0"/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 xml:space="preserve">    --region=${REGION} \</w:t>
      </w:r>
    </w:p>
    <w:p w14:paraId="0344B20B" w14:textId="77777777" w:rsidR="00BA6E9A" w:rsidRPr="00BA6E9A" w:rsidRDefault="00BA6E9A" w:rsidP="00BA6E9A">
      <w:pPr>
        <w:pStyle w:val="ListParagraph"/>
        <w:ind w:left="2520" w:firstLine="0"/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 xml:space="preserve">    --single-node \</w:t>
      </w:r>
    </w:p>
    <w:p w14:paraId="7D6F080A" w14:textId="77777777" w:rsidR="00BA6E9A" w:rsidRPr="00BA6E9A" w:rsidRDefault="00BA6E9A" w:rsidP="00BA6E9A">
      <w:pPr>
        <w:pStyle w:val="ListParagraph"/>
        <w:ind w:left="2520" w:firstLine="0"/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 xml:space="preserve">    --enable-component-gateway \</w:t>
      </w:r>
    </w:p>
    <w:p w14:paraId="24F086F0" w14:textId="279462BF" w:rsidR="00BA6E9A" w:rsidRDefault="00BA6E9A" w:rsidP="00BA6E9A">
      <w:pPr>
        <w:pStyle w:val="ListParagraph"/>
        <w:ind w:left="2520" w:firstLine="0"/>
        <w:rPr>
          <w:rFonts w:ascii="Times New Roman" w:hAnsi="Times New Roman" w:cs="Times New Roman"/>
        </w:rPr>
      </w:pPr>
      <w:r w:rsidRPr="00BA6E9A">
        <w:rPr>
          <w:rFonts w:ascii="Times New Roman" w:hAnsi="Times New Roman" w:cs="Times New Roman"/>
        </w:rPr>
        <w:t xml:space="preserve">    --properties=</w:t>
      </w:r>
      <w:proofErr w:type="gramStart"/>
      <w:r w:rsidRPr="00BA6E9A">
        <w:rPr>
          <w:rFonts w:ascii="Times New Roman" w:hAnsi="Times New Roman" w:cs="Times New Roman"/>
        </w:rPr>
        <w:t>spark:spark</w:t>
      </w:r>
      <w:proofErr w:type="gramEnd"/>
      <w:r w:rsidRPr="00BA6E9A">
        <w:rPr>
          <w:rFonts w:ascii="Times New Roman" w:hAnsi="Times New Roman" w:cs="Times New Roman"/>
        </w:rPr>
        <w:t>.history.fs.logDirectory=gs://${BUCKET}/phs/*/spark-job-history</w:t>
      </w:r>
    </w:p>
    <w:p w14:paraId="47A4822D" w14:textId="313FB402" w:rsidR="009C6D00" w:rsidRDefault="00807206" w:rsidP="009C6D0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a batch </w:t>
      </w:r>
      <w:proofErr w:type="gramStart"/>
      <w:r>
        <w:rPr>
          <w:rFonts w:ascii="Times New Roman" w:hAnsi="Times New Roman" w:cs="Times New Roman"/>
        </w:rPr>
        <w:t>workload</w:t>
      </w:r>
      <w:proofErr w:type="gramEnd"/>
    </w:p>
    <w:p w14:paraId="46BB0CEB" w14:textId="34EB9AE0" w:rsidR="00807206" w:rsidRDefault="00807206" w:rsidP="0080720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>BATCH_NAME=</w:t>
      </w:r>
      <w:r>
        <w:rPr>
          <w:rFonts w:ascii="Times New Roman" w:hAnsi="Times New Roman" w:cs="Times New Roman"/>
        </w:rPr>
        <w:t>batch1</w:t>
      </w:r>
    </w:p>
    <w:p w14:paraId="3F5A33FF" w14:textId="3BC22A0B" w:rsidR="00807206" w:rsidRDefault="00807206" w:rsidP="0080720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Submit </w:t>
      </w:r>
      <w:proofErr w:type="gramStart"/>
      <w:r>
        <w:rPr>
          <w:rFonts w:ascii="Times New Roman" w:hAnsi="Times New Roman" w:cs="Times New Roman"/>
        </w:rPr>
        <w:t>job</w:t>
      </w:r>
      <w:proofErr w:type="gramEnd"/>
    </w:p>
    <w:p w14:paraId="44B252FE" w14:textId="77777777" w:rsidR="00807206" w:rsidRPr="00807206" w:rsidRDefault="00807206" w:rsidP="0080720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>gcloud dataproc batches submit \</w:t>
      </w:r>
    </w:p>
    <w:p w14:paraId="0826AB80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pyspark citibike.py \</w:t>
      </w:r>
    </w:p>
    <w:p w14:paraId="4E8E1415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--batch=${BATCH_NAME} \</w:t>
      </w:r>
    </w:p>
    <w:p w14:paraId="3BA54784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--region=${REGION} \</w:t>
      </w:r>
    </w:p>
    <w:p w14:paraId="4EB55D48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--deps-bucket=</w:t>
      </w:r>
      <w:proofErr w:type="gramStart"/>
      <w:r w:rsidRPr="00807206">
        <w:rPr>
          <w:rFonts w:ascii="Times New Roman" w:hAnsi="Times New Roman" w:cs="Times New Roman"/>
        </w:rPr>
        <w:t>gs://${</w:t>
      </w:r>
      <w:proofErr w:type="gramEnd"/>
      <w:r w:rsidRPr="00807206">
        <w:rPr>
          <w:rFonts w:ascii="Times New Roman" w:hAnsi="Times New Roman" w:cs="Times New Roman"/>
        </w:rPr>
        <w:t>BUCKET} \</w:t>
      </w:r>
    </w:p>
    <w:p w14:paraId="1EC87431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--version=1.1 \</w:t>
      </w:r>
    </w:p>
    <w:p w14:paraId="0B1E37E6" w14:textId="77777777" w:rsidR="00807206" w:rsidRP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--history-server-cluster=projects/${GOOGLE_CLOUD_PROJECT}/regions/${REGION}/clusters/${PHS_CLUSTER_NAME} \</w:t>
      </w:r>
    </w:p>
    <w:p w14:paraId="2E4A7CBD" w14:textId="21531998" w:rsidR="00807206" w:rsidRDefault="00807206" w:rsidP="00807206">
      <w:pPr>
        <w:pStyle w:val="ListParagraph"/>
        <w:ind w:left="2520" w:firstLine="0"/>
        <w:rPr>
          <w:rFonts w:ascii="Times New Roman" w:hAnsi="Times New Roman" w:cs="Times New Roman"/>
        </w:rPr>
      </w:pPr>
      <w:r w:rsidRPr="00807206">
        <w:rPr>
          <w:rFonts w:ascii="Times New Roman" w:hAnsi="Times New Roman" w:cs="Times New Roman"/>
        </w:rPr>
        <w:t xml:space="preserve">    -- ${DATASET}</w:t>
      </w:r>
    </w:p>
    <w:p w14:paraId="43620C79" w14:textId="63B48FF3" w:rsidR="00C10DF8" w:rsidRDefault="00C10DF8" w:rsidP="00C10D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Statement to create the data </w:t>
      </w:r>
      <w:proofErr w:type="gramStart"/>
      <w:r>
        <w:rPr>
          <w:rFonts w:ascii="Times New Roman" w:hAnsi="Times New Roman" w:cs="Times New Roman"/>
        </w:rPr>
        <w:t>frame</w:t>
      </w:r>
      <w:proofErr w:type="gramEnd"/>
    </w:p>
    <w:p w14:paraId="23BBB981" w14:textId="3B79593D" w:rsidR="00C10DF8" w:rsidRDefault="00C10DF8" w:rsidP="00C10D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10DF8">
        <w:rPr>
          <w:rFonts w:ascii="Times New Roman" w:hAnsi="Times New Roman" w:cs="Times New Roman"/>
        </w:rPr>
        <w:t xml:space="preserve">df = </w:t>
      </w:r>
      <w:proofErr w:type="gramStart"/>
      <w:r w:rsidRPr="00C10DF8">
        <w:rPr>
          <w:rFonts w:ascii="Times New Roman" w:hAnsi="Times New Roman" w:cs="Times New Roman"/>
        </w:rPr>
        <w:t>spark.read</w:t>
      </w:r>
      <w:proofErr w:type="gramEnd"/>
      <w:r w:rsidRPr="00C10DF8">
        <w:rPr>
          <w:rFonts w:ascii="Times New Roman" w:hAnsi="Times New Roman" w:cs="Times New Roman"/>
        </w:rPr>
        <w:t>.format("bigquery").load(table)</w:t>
      </w:r>
    </w:p>
    <w:p w14:paraId="02D3763B" w14:textId="4F36D6E4" w:rsidR="00C10DF8" w:rsidRDefault="00C10DF8" w:rsidP="00C10DF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 ten data frame SQL equivalent:</w:t>
      </w:r>
    </w:p>
    <w:p w14:paraId="544E142E" w14:textId="47000272" w:rsidR="00C10DF8" w:rsidRDefault="00C10DF8" w:rsidP="00C10DF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</w:t>
      </w:r>
      <w:r w:rsidR="00353086">
        <w:rPr>
          <w:rFonts w:ascii="Times New Roman" w:hAnsi="Times New Roman" w:cs="Times New Roman"/>
        </w:rPr>
        <w:t xml:space="preserve"> start_station_id, </w:t>
      </w:r>
      <w:proofErr w:type="gramStart"/>
      <w:r w:rsidR="00353086">
        <w:rPr>
          <w:rFonts w:ascii="Times New Roman" w:hAnsi="Times New Roman" w:cs="Times New Roman"/>
        </w:rPr>
        <w:t>COUNT(</w:t>
      </w:r>
      <w:proofErr w:type="gramEnd"/>
      <w:r w:rsidR="00353086">
        <w:rPr>
          <w:rFonts w:ascii="Times New Roman" w:hAnsi="Times New Roman" w:cs="Times New Roman"/>
        </w:rPr>
        <w:t>*) AS count</w:t>
      </w:r>
    </w:p>
    <w:p w14:paraId="51602EBD" w14:textId="7DFE484D" w:rsidR="00C10DF8" w:rsidRDefault="00C10DF8" w:rsidP="00353086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df</w:t>
      </w:r>
    </w:p>
    <w:p w14:paraId="2C17D7E4" w14:textId="216E4D79" w:rsidR="00C10DF8" w:rsidRDefault="00C10DF8" w:rsidP="00353086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GROUP BY start_station_id</w:t>
      </w:r>
    </w:p>
    <w:p w14:paraId="5BF7BCFD" w14:textId="6F8D3ACB" w:rsidR="00C10DF8" w:rsidRDefault="00C10DF8" w:rsidP="00353086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WHERE start_station_id IS NOT NULL</w:t>
      </w:r>
    </w:p>
    <w:p w14:paraId="701FADCB" w14:textId="62AD1976" w:rsidR="00353086" w:rsidRDefault="00353086" w:rsidP="00353086">
      <w:pPr>
        <w:pStyle w:val="ListParagraph"/>
        <w:ind w:left="180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ORDER BY count ASC LIMIT </w:t>
      </w:r>
      <w:proofErr w:type="gramStart"/>
      <w:r>
        <w:rPr>
          <w:rFonts w:ascii="Times New Roman" w:hAnsi="Times New Roman" w:cs="Times New Roman"/>
        </w:rPr>
        <w:t>10;</w:t>
      </w:r>
      <w:proofErr w:type="gramEnd"/>
    </w:p>
    <w:p w14:paraId="65327DC8" w14:textId="6E154B70" w:rsidR="00353086" w:rsidRDefault="000661FF" w:rsidP="0035308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BigQuery Studio</w:t>
      </w:r>
    </w:p>
    <w:p w14:paraId="7DF17949" w14:textId="70A76E9E" w:rsidR="000661FF" w:rsidRDefault="000661FF" w:rsidP="000661F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4BA8B2" wp14:editId="41FC09B0">
            <wp:extent cx="5394634" cy="3503054"/>
            <wp:effectExtent l="0" t="0" r="3175" b="2540"/>
            <wp:docPr id="14216264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26484" name="Picture 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14" cy="35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16B5" w14:textId="25E59BF7" w:rsidR="005D4893" w:rsidRPr="00353086" w:rsidRDefault="005D4893" w:rsidP="0035308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noticed that the command to submit the job was weird. It returned an HTTP 400 error without telling me exactly what happened. It turned out that the BATCH_NAME only allows (a-z) and numbers, and I did not know that.</w:t>
      </w:r>
      <w:r w:rsidR="000661FF">
        <w:rPr>
          <w:rFonts w:ascii="Times New Roman" w:hAnsi="Times New Roman" w:cs="Times New Roman"/>
        </w:rPr>
        <w:t xml:space="preserve"> I also hard-coded the command</w:t>
      </w:r>
      <w:r w:rsidR="00A5634F">
        <w:rPr>
          <w:rFonts w:ascii="Times New Roman" w:hAnsi="Times New Roman" w:cs="Times New Roman"/>
        </w:rPr>
        <w:t>.</w:t>
      </w:r>
      <w:r w:rsidR="000661FF">
        <w:rPr>
          <w:rFonts w:ascii="Times New Roman" w:hAnsi="Times New Roman" w:cs="Times New Roman"/>
        </w:rPr>
        <w:t xml:space="preserve"> </w:t>
      </w:r>
    </w:p>
    <w:p w14:paraId="705B2AEA" w14:textId="5203BD12" w:rsidR="008731C5" w:rsidRDefault="008731C5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74B43EE2" w14:textId="4ABC676C" w:rsidR="004B39A3" w:rsidRDefault="004B39A3" w:rsidP="004B39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Equivalent command line</w:t>
      </w:r>
    </w:p>
    <w:p w14:paraId="65709179" w14:textId="7A3AAF77" w:rsidR="004B39A3" w:rsidRDefault="004B39A3" w:rsidP="004B39A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4B39A3">
        <w:rPr>
          <w:rFonts w:ascii="Times New Roman" w:hAnsi="Times New Roman" w:cs="Times New Roman"/>
        </w:rPr>
        <w:t xml:space="preserve">gcloud dataproc batches submit --project cnguyen4-cpsc324-hw4 --region us-west1 spark --batch batch-024c --class org.apache.spark.examples.SparkPi --version 2.2 --jars </w:t>
      </w:r>
      <w:hyperlink r:id="rId33" w:history="1">
        <w:r w:rsidRPr="00636219">
          <w:rPr>
            <w:rStyle w:val="Hyperlink"/>
            <w:rFonts w:ascii="Times New Roman" w:hAnsi="Times New Roman" w:cs="Times New Roman"/>
          </w:rPr>
          <w:t>file:///usr/lib/spark/examples/jars/spark-examples.jar --subnet default -- 1000</w:t>
        </w:r>
      </w:hyperlink>
    </w:p>
    <w:p w14:paraId="5C330591" w14:textId="0076DFE3" w:rsidR="004B39A3" w:rsidRDefault="004B39A3" w:rsidP="004B39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</w:t>
      </w:r>
      <w:r w:rsidR="00664BFA">
        <w:rPr>
          <w:rFonts w:ascii="Times New Roman" w:hAnsi="Times New Roman" w:cs="Times New Roman"/>
        </w:rPr>
        <w:t>of</w:t>
      </w:r>
      <w:r>
        <w:rPr>
          <w:rFonts w:ascii="Times New Roman" w:hAnsi="Times New Roman" w:cs="Times New Roman"/>
        </w:rPr>
        <w:t xml:space="preserve"> resulting pi computation</w:t>
      </w:r>
    </w:p>
    <w:p w14:paraId="3DFFB542" w14:textId="18303264" w:rsidR="00664BFA" w:rsidRDefault="00664BFA" w:rsidP="00664BF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09E4D2" wp14:editId="7B63BA8A">
            <wp:extent cx="5505719" cy="3575188"/>
            <wp:effectExtent l="0" t="0" r="6350" b="0"/>
            <wp:docPr id="182054750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47504" name="Picture 6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786" cy="35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E3FA" w14:textId="08AFB5EC" w:rsidR="00664BFA" w:rsidRDefault="00072D1D" w:rsidP="004B39A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Running again but using </w:t>
      </w:r>
      <w:r w:rsidR="00AF767F">
        <w:rPr>
          <w:rFonts w:ascii="Times New Roman" w:hAnsi="Times New Roman" w:cs="Times New Roman"/>
        </w:rPr>
        <w:t>Cloud</w:t>
      </w:r>
      <w:r>
        <w:rPr>
          <w:rFonts w:ascii="Times New Roman" w:hAnsi="Times New Roman" w:cs="Times New Roman"/>
        </w:rPr>
        <w:t xml:space="preserve"> </w:t>
      </w:r>
      <w:r w:rsidR="00AF767F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hell</w:t>
      </w:r>
    </w:p>
    <w:p w14:paraId="16CAF329" w14:textId="3ED687E5" w:rsidR="00072D1D" w:rsidRDefault="00072D1D" w:rsidP="00072D1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283A27" wp14:editId="7AC8CBC4">
            <wp:extent cx="5454203" cy="3541736"/>
            <wp:effectExtent l="0" t="0" r="0" b="1905"/>
            <wp:docPr id="20904094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09488" name="Picture 20904094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792" cy="355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CC6F" w14:textId="4783E75A" w:rsidR="008731C5" w:rsidRDefault="008731C5" w:rsidP="007B702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</w:p>
    <w:p w14:paraId="34174E3F" w14:textId="1016B081" w:rsidR="00AF767F" w:rsidRDefault="007B0432" w:rsidP="00AF767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is it different?</w:t>
      </w:r>
    </w:p>
    <w:p w14:paraId="520226F8" w14:textId="2EB84672" w:rsidR="007B0432" w:rsidRDefault="004F4F4E" w:rsidP="007B04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wordcount.py of the other approaches uses the Spark functions liberally to match and count the word.</w:t>
      </w:r>
    </w:p>
    <w:p w14:paraId="57779EB2" w14:textId="5C5B04B6" w:rsidR="004F4F4E" w:rsidRDefault="004F4F4E" w:rsidP="007B04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wordcount.py, on the other hand, focuses on using SQL to find what the word count process is like.</w:t>
      </w:r>
    </w:p>
    <w:p w14:paraId="671D6540" w14:textId="5B995034" w:rsidR="007B0432" w:rsidRDefault="007B0432" w:rsidP="00AF767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Paste a </w:t>
      </w:r>
      <w:proofErr w:type="gramStart"/>
      <w:r>
        <w:rPr>
          <w:rFonts w:ascii="Times New Roman" w:hAnsi="Times New Roman" w:cs="Times New Roman"/>
        </w:rPr>
        <w:t>screenshot</w:t>
      </w:r>
      <w:proofErr w:type="gramEnd"/>
    </w:p>
    <w:p w14:paraId="615D016A" w14:textId="18933F30" w:rsidR="00BC09B4" w:rsidRPr="007B702F" w:rsidRDefault="00BC09B4" w:rsidP="00BC09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EBE07D" wp14:editId="1BE8EA23">
            <wp:extent cx="5275634" cy="3425780"/>
            <wp:effectExtent l="0" t="0" r="0" b="3810"/>
            <wp:docPr id="1266280985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80985" name="Picture 8" descr="A screenshot of a computer scree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263" cy="34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83F7" w14:textId="38AF0A0C" w:rsidR="00DB028B" w:rsidRPr="007B702F" w:rsidRDefault="00DB028B" w:rsidP="007B702F">
      <w:pPr>
        <w:suppressAutoHyphens w:val="0"/>
        <w:ind w:firstLine="0"/>
        <w:rPr>
          <w:rFonts w:ascii="Times New Roman" w:hAnsi="Times New Roman" w:cs="Times New Roman"/>
        </w:rPr>
      </w:pPr>
    </w:p>
    <w:sectPr w:rsidR="00DB028B" w:rsidRPr="007B702F">
      <w:headerReference w:type="default" r:id="rId37"/>
      <w:headerReference w:type="first" r:id="rId3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567D7" w14:textId="77777777" w:rsidR="003A61C6" w:rsidRDefault="003A61C6">
      <w:pPr>
        <w:spacing w:line="240" w:lineRule="auto"/>
      </w:pPr>
      <w:r>
        <w:separator/>
      </w:r>
    </w:p>
  </w:endnote>
  <w:endnote w:type="continuationSeparator" w:id="0">
    <w:p w14:paraId="4AC9810D" w14:textId="77777777" w:rsidR="003A61C6" w:rsidRDefault="003A61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0A25C" w14:textId="77777777" w:rsidR="003A61C6" w:rsidRDefault="003A61C6">
      <w:pPr>
        <w:spacing w:line="240" w:lineRule="auto"/>
      </w:pPr>
      <w:r>
        <w:separator/>
      </w:r>
    </w:p>
  </w:footnote>
  <w:footnote w:type="continuationSeparator" w:id="0">
    <w:p w14:paraId="0E2C96CE" w14:textId="77777777" w:rsidR="003A61C6" w:rsidRDefault="003A61C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5F335" w14:textId="77777777" w:rsidR="00DB028B" w:rsidRDefault="00000000">
    <w:pPr>
      <w:pStyle w:val="Header"/>
    </w:pPr>
    <w:sdt>
      <w:sdtPr>
        <w:id w:val="156853170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2</w:t>
    </w:r>
    <w:r w:rsidR="00816401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DB547" w14:textId="77777777" w:rsidR="00DB028B" w:rsidRDefault="00000000">
    <w:pPr>
      <w:pStyle w:val="Header"/>
    </w:pPr>
    <w:sdt>
      <w:sdtPr>
        <w:id w:val="-34818143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1</w:t>
    </w:r>
    <w:r w:rsidR="00816401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BD4529A"/>
    <w:multiLevelType w:val="hybridMultilevel"/>
    <w:tmpl w:val="400EBD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227B4"/>
    <w:multiLevelType w:val="hybridMultilevel"/>
    <w:tmpl w:val="1C60F866"/>
    <w:lvl w:ilvl="0" w:tplc="3362C532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D697B6B"/>
    <w:multiLevelType w:val="hybridMultilevel"/>
    <w:tmpl w:val="E3D4C4E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B1B5787"/>
    <w:multiLevelType w:val="multilevel"/>
    <w:tmpl w:val="4572ABF8"/>
    <w:numStyleLink w:val="MLAOutline"/>
  </w:abstractNum>
  <w:abstractNum w:abstractNumId="16" w15:restartNumberingAfterBreak="0">
    <w:nsid w:val="6E935108"/>
    <w:multiLevelType w:val="hybridMultilevel"/>
    <w:tmpl w:val="D7EAAC4C"/>
    <w:lvl w:ilvl="0" w:tplc="3362C532">
      <w:start w:val="1"/>
      <w:numFmt w:val="bullet"/>
      <w:lvlText w:val=""/>
      <w:lvlJc w:val="left"/>
      <w:pPr>
        <w:ind w:left="180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97612552">
    <w:abstractNumId w:val="9"/>
  </w:num>
  <w:num w:numId="2" w16cid:durableId="828520421">
    <w:abstractNumId w:val="7"/>
  </w:num>
  <w:num w:numId="3" w16cid:durableId="1014116551">
    <w:abstractNumId w:val="6"/>
  </w:num>
  <w:num w:numId="4" w16cid:durableId="2002348860">
    <w:abstractNumId w:val="5"/>
  </w:num>
  <w:num w:numId="5" w16cid:durableId="678966723">
    <w:abstractNumId w:val="4"/>
  </w:num>
  <w:num w:numId="6" w16cid:durableId="98919213">
    <w:abstractNumId w:val="8"/>
  </w:num>
  <w:num w:numId="7" w16cid:durableId="1427651742">
    <w:abstractNumId w:val="3"/>
  </w:num>
  <w:num w:numId="8" w16cid:durableId="1361324026">
    <w:abstractNumId w:val="2"/>
  </w:num>
  <w:num w:numId="9" w16cid:durableId="1452088777">
    <w:abstractNumId w:val="1"/>
  </w:num>
  <w:num w:numId="10" w16cid:durableId="1508137135">
    <w:abstractNumId w:val="0"/>
  </w:num>
  <w:num w:numId="11" w16cid:durableId="404838089">
    <w:abstractNumId w:val="12"/>
  </w:num>
  <w:num w:numId="12" w16cid:durableId="33702705">
    <w:abstractNumId w:val="14"/>
  </w:num>
  <w:num w:numId="13" w16cid:durableId="660475436">
    <w:abstractNumId w:val="15"/>
  </w:num>
  <w:num w:numId="14" w16cid:durableId="1034892538">
    <w:abstractNumId w:val="10"/>
  </w:num>
  <w:num w:numId="15" w16cid:durableId="1560677213">
    <w:abstractNumId w:val="11"/>
  </w:num>
  <w:num w:numId="16" w16cid:durableId="1973555290">
    <w:abstractNumId w:val="16"/>
  </w:num>
  <w:num w:numId="17" w16cid:durableId="16818087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02F"/>
    <w:rsid w:val="00017101"/>
    <w:rsid w:val="00022EE1"/>
    <w:rsid w:val="000245A8"/>
    <w:rsid w:val="000360FA"/>
    <w:rsid w:val="000366B6"/>
    <w:rsid w:val="000549D1"/>
    <w:rsid w:val="00065AE1"/>
    <w:rsid w:val="000661FF"/>
    <w:rsid w:val="00072D1D"/>
    <w:rsid w:val="000901EA"/>
    <w:rsid w:val="000A673F"/>
    <w:rsid w:val="000C3D0A"/>
    <w:rsid w:val="000E316E"/>
    <w:rsid w:val="000E489D"/>
    <w:rsid w:val="000F170F"/>
    <w:rsid w:val="000F44BB"/>
    <w:rsid w:val="0010243B"/>
    <w:rsid w:val="00124BA4"/>
    <w:rsid w:val="0013407C"/>
    <w:rsid w:val="001342F7"/>
    <w:rsid w:val="0015688C"/>
    <w:rsid w:val="00165A41"/>
    <w:rsid w:val="0018694B"/>
    <w:rsid w:val="001A7BBF"/>
    <w:rsid w:val="001B4B8E"/>
    <w:rsid w:val="001C2744"/>
    <w:rsid w:val="001D3AE0"/>
    <w:rsid w:val="001E1798"/>
    <w:rsid w:val="00233B8A"/>
    <w:rsid w:val="002423C6"/>
    <w:rsid w:val="002922C7"/>
    <w:rsid w:val="00297A58"/>
    <w:rsid w:val="002C784A"/>
    <w:rsid w:val="00304DE9"/>
    <w:rsid w:val="00312E37"/>
    <w:rsid w:val="00316C2B"/>
    <w:rsid w:val="00333924"/>
    <w:rsid w:val="00353086"/>
    <w:rsid w:val="00357917"/>
    <w:rsid w:val="0036205A"/>
    <w:rsid w:val="00374F7F"/>
    <w:rsid w:val="003A61C6"/>
    <w:rsid w:val="00401F50"/>
    <w:rsid w:val="00403758"/>
    <w:rsid w:val="00415520"/>
    <w:rsid w:val="00434B53"/>
    <w:rsid w:val="004643E5"/>
    <w:rsid w:val="004B39A3"/>
    <w:rsid w:val="004F4F4E"/>
    <w:rsid w:val="005239CD"/>
    <w:rsid w:val="00526BBC"/>
    <w:rsid w:val="00527774"/>
    <w:rsid w:val="00571B3D"/>
    <w:rsid w:val="00581233"/>
    <w:rsid w:val="00585B24"/>
    <w:rsid w:val="00593420"/>
    <w:rsid w:val="005A517A"/>
    <w:rsid w:val="005B3E03"/>
    <w:rsid w:val="005D4893"/>
    <w:rsid w:val="005E336C"/>
    <w:rsid w:val="00600747"/>
    <w:rsid w:val="006144A1"/>
    <w:rsid w:val="006232FA"/>
    <w:rsid w:val="0062433D"/>
    <w:rsid w:val="00641FAD"/>
    <w:rsid w:val="0064286D"/>
    <w:rsid w:val="00663876"/>
    <w:rsid w:val="006646CD"/>
    <w:rsid w:val="00664BFA"/>
    <w:rsid w:val="00667D15"/>
    <w:rsid w:val="006805AC"/>
    <w:rsid w:val="00681660"/>
    <w:rsid w:val="00682350"/>
    <w:rsid w:val="00690956"/>
    <w:rsid w:val="006B07CB"/>
    <w:rsid w:val="006C57C3"/>
    <w:rsid w:val="006D0DDF"/>
    <w:rsid w:val="006D5779"/>
    <w:rsid w:val="006F207C"/>
    <w:rsid w:val="006F433C"/>
    <w:rsid w:val="007037F1"/>
    <w:rsid w:val="007124DB"/>
    <w:rsid w:val="0071699C"/>
    <w:rsid w:val="00722048"/>
    <w:rsid w:val="007366B6"/>
    <w:rsid w:val="00741041"/>
    <w:rsid w:val="00741AF0"/>
    <w:rsid w:val="007735FD"/>
    <w:rsid w:val="007835EA"/>
    <w:rsid w:val="007A1675"/>
    <w:rsid w:val="007B0432"/>
    <w:rsid w:val="007B702F"/>
    <w:rsid w:val="007D04C6"/>
    <w:rsid w:val="007E00BA"/>
    <w:rsid w:val="007E7B42"/>
    <w:rsid w:val="007F27EE"/>
    <w:rsid w:val="007F5A56"/>
    <w:rsid w:val="00807206"/>
    <w:rsid w:val="00816401"/>
    <w:rsid w:val="0081722B"/>
    <w:rsid w:val="00822E30"/>
    <w:rsid w:val="00840717"/>
    <w:rsid w:val="00850585"/>
    <w:rsid w:val="00851964"/>
    <w:rsid w:val="00856F53"/>
    <w:rsid w:val="008731C5"/>
    <w:rsid w:val="008D43A3"/>
    <w:rsid w:val="008D715F"/>
    <w:rsid w:val="008E1BEE"/>
    <w:rsid w:val="009114A9"/>
    <w:rsid w:val="00933262"/>
    <w:rsid w:val="009521E9"/>
    <w:rsid w:val="00960557"/>
    <w:rsid w:val="00996C24"/>
    <w:rsid w:val="009A0D0F"/>
    <w:rsid w:val="009A481E"/>
    <w:rsid w:val="009B16C1"/>
    <w:rsid w:val="009B4DBB"/>
    <w:rsid w:val="009C6D00"/>
    <w:rsid w:val="009E29D3"/>
    <w:rsid w:val="00A02F52"/>
    <w:rsid w:val="00A26E46"/>
    <w:rsid w:val="00A31AAB"/>
    <w:rsid w:val="00A40D66"/>
    <w:rsid w:val="00A43AAA"/>
    <w:rsid w:val="00A5634F"/>
    <w:rsid w:val="00A72421"/>
    <w:rsid w:val="00A748EE"/>
    <w:rsid w:val="00AA3B3E"/>
    <w:rsid w:val="00AB3861"/>
    <w:rsid w:val="00AF767F"/>
    <w:rsid w:val="00AF789C"/>
    <w:rsid w:val="00B04A76"/>
    <w:rsid w:val="00B065E6"/>
    <w:rsid w:val="00B22E3A"/>
    <w:rsid w:val="00B25D9A"/>
    <w:rsid w:val="00B428E5"/>
    <w:rsid w:val="00B93258"/>
    <w:rsid w:val="00B93BF2"/>
    <w:rsid w:val="00BA1802"/>
    <w:rsid w:val="00BA6E9A"/>
    <w:rsid w:val="00BC09B4"/>
    <w:rsid w:val="00BC61BB"/>
    <w:rsid w:val="00BD262E"/>
    <w:rsid w:val="00BE7C16"/>
    <w:rsid w:val="00C04996"/>
    <w:rsid w:val="00C10DF8"/>
    <w:rsid w:val="00C228AA"/>
    <w:rsid w:val="00C2783D"/>
    <w:rsid w:val="00C51509"/>
    <w:rsid w:val="00C57569"/>
    <w:rsid w:val="00C74784"/>
    <w:rsid w:val="00C8465E"/>
    <w:rsid w:val="00C933CB"/>
    <w:rsid w:val="00CB0719"/>
    <w:rsid w:val="00CC27E3"/>
    <w:rsid w:val="00D1294E"/>
    <w:rsid w:val="00D30105"/>
    <w:rsid w:val="00D45BB0"/>
    <w:rsid w:val="00D61AFD"/>
    <w:rsid w:val="00D83850"/>
    <w:rsid w:val="00D927DE"/>
    <w:rsid w:val="00DA3DE3"/>
    <w:rsid w:val="00DA4336"/>
    <w:rsid w:val="00DB028B"/>
    <w:rsid w:val="00DB0E4C"/>
    <w:rsid w:val="00E137C3"/>
    <w:rsid w:val="00E80D9A"/>
    <w:rsid w:val="00EA63F5"/>
    <w:rsid w:val="00EB3178"/>
    <w:rsid w:val="00EB4975"/>
    <w:rsid w:val="00EE15D4"/>
    <w:rsid w:val="00EF5B74"/>
    <w:rsid w:val="00F00CAD"/>
    <w:rsid w:val="00F13BD6"/>
    <w:rsid w:val="00F448E0"/>
    <w:rsid w:val="00F70199"/>
    <w:rsid w:val="00FA0946"/>
    <w:rsid w:val="00FA5CAC"/>
    <w:rsid w:val="00FA69C7"/>
    <w:rsid w:val="00FA6A35"/>
    <w:rsid w:val="00FB4133"/>
    <w:rsid w:val="00FB60AD"/>
    <w:rsid w:val="00FC79E6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E5DF90"/>
  <w15:chartTrackingRefBased/>
  <w15:docId w15:val="{BD399364-000E-464D-9076-CFD75B73A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pPr>
      <w:pageBreakBefore/>
      <w:ind w:firstLine="0"/>
      <w:jc w:val="center"/>
      <w:outlineLvl w:val="0"/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apple-converted-space">
    <w:name w:val="apple-converted-space"/>
    <w:basedOn w:val="DefaultParagraphFont"/>
    <w:rsid w:val="00A72421"/>
  </w:style>
  <w:style w:type="character" w:styleId="Hyperlink">
    <w:name w:val="Hyperlink"/>
    <w:basedOn w:val="DefaultParagraphFont"/>
    <w:uiPriority w:val="99"/>
    <w:unhideWhenUsed/>
    <w:rsid w:val="00065AE1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AE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7B70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file:///usr/lib/spark/examples/jars/spark-examples.jar%20--subnet%20default%20--%201000" TargetMode="External"/><Relationship Id="rId38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file:///usr/lib/spark/examples/jars/spark-examples.jar%20--%201000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yperlink" Target="mailto:compute@developer.gserviceaccount.com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GoogleCloudPlatform/training-data-analyst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ony/Library/Group%20Containers/UBF8T346G9.Office/User%20Content.localized/Templates.localized/MLA%208th%20Template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87C643-7611-F845-A1C1-56FAE369088C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Nguyen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97082-B349-43B0-B21E-87F724ED6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 8th Template.dotx</Template>
  <TotalTime>198</TotalTime>
  <Pages>23</Pages>
  <Words>1485</Words>
  <Characters>8466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Nguyen</dc:creator>
  <cp:keywords/>
  <dc:description/>
  <cp:lastModifiedBy>Tony Nguyen</cp:lastModifiedBy>
  <cp:revision>4</cp:revision>
  <dcterms:created xsi:type="dcterms:W3CDTF">2024-03-29T06:41:00Z</dcterms:created>
  <dcterms:modified xsi:type="dcterms:W3CDTF">2024-04-04T10:14:00Z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  <property fmtid="{D5CDD505-2E9C-101B-9397-08002B2CF9AE}" pid="4" name="grammarly_documentId">
    <vt:lpwstr>documentId_1902</vt:lpwstr>
  </property>
  <property fmtid="{D5CDD505-2E9C-101B-9397-08002B2CF9AE}" pid="5" name="grammarly_documentContext">
    <vt:lpwstr>{"goals":[],"domain":"general","emotions":[],"dialect":"american"}</vt:lpwstr>
  </property>
</Properties>
</file>